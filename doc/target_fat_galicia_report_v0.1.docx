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ECD27" w14:textId="77777777" w:rsidR="00F12CB4" w:rsidRPr="009458B8" w:rsidRDefault="00F12CB4" w:rsidP="005457E2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82"/>
      </w:tblGrid>
      <w:tr w:rsidR="00CC775B" w:rsidRPr="009458B8" w14:paraId="32D8C293" w14:textId="77777777" w:rsidTr="006272CA">
        <w:trPr>
          <w:jc w:val="center"/>
        </w:trPr>
        <w:tc>
          <w:tcPr>
            <w:tcW w:w="8982" w:type="dxa"/>
            <w:tcBorders>
              <w:top w:val="nil"/>
              <w:left w:val="nil"/>
              <w:bottom w:val="thickThinSmallGap" w:sz="24" w:space="0" w:color="auto"/>
              <w:right w:val="nil"/>
            </w:tcBorders>
          </w:tcPr>
          <w:p w14:paraId="02312804" w14:textId="77777777" w:rsidR="00CC775B" w:rsidRPr="009458B8" w:rsidRDefault="00CC775B" w:rsidP="008E155D">
            <w:pPr>
              <w:rPr>
                <w:lang w:val="en-US"/>
              </w:rPr>
            </w:pPr>
          </w:p>
        </w:tc>
      </w:tr>
      <w:tr w:rsidR="00CC775B" w:rsidRPr="009458B8" w14:paraId="51763188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thickThinSmallGap" w:sz="24" w:space="0" w:color="auto"/>
              <w:right w:val="nil"/>
            </w:tcBorders>
          </w:tcPr>
          <w:p w14:paraId="40AD3FD2" w14:textId="7CE123F4" w:rsidR="00CC775B" w:rsidRPr="009458B8" w:rsidRDefault="00BA2C44" w:rsidP="008A3FA3">
            <w:pPr>
              <w:pStyle w:val="Documenttitle"/>
              <w:rPr>
                <w:lang w:val="en-US"/>
              </w:rPr>
            </w:pPr>
            <w:r>
              <w:rPr>
                <w:lang w:val="en-US"/>
              </w:rPr>
              <w:t>TARGET FAT GALIC</w:t>
            </w:r>
            <w:r w:rsidR="00493722">
              <w:rPr>
                <w:lang w:val="en-US"/>
              </w:rPr>
              <w:t>IA</w:t>
            </w:r>
          </w:p>
        </w:tc>
      </w:tr>
      <w:tr w:rsidR="00CC775B" w:rsidRPr="009458B8" w14:paraId="2C48C609" w14:textId="77777777" w:rsidTr="006272CA">
        <w:trPr>
          <w:jc w:val="center"/>
        </w:trPr>
        <w:tc>
          <w:tcPr>
            <w:tcW w:w="8982" w:type="dxa"/>
            <w:tcBorders>
              <w:top w:val="thickThinSmallGap" w:sz="24" w:space="0" w:color="auto"/>
              <w:left w:val="nil"/>
              <w:bottom w:val="nil"/>
              <w:right w:val="nil"/>
            </w:tcBorders>
          </w:tcPr>
          <w:p w14:paraId="3E570ADE" w14:textId="77777777" w:rsidR="00CC775B" w:rsidRPr="009458B8" w:rsidRDefault="00CC775B" w:rsidP="00CC775B">
            <w:pPr>
              <w:rPr>
                <w:lang w:val="en-US"/>
              </w:rPr>
            </w:pPr>
          </w:p>
        </w:tc>
      </w:tr>
    </w:tbl>
    <w:p w14:paraId="7EE20382" w14:textId="77777777" w:rsidR="00CB4DA4" w:rsidRPr="009458B8" w:rsidRDefault="00CB4DA4" w:rsidP="005457E2">
      <w:pPr>
        <w:rPr>
          <w:lang w:val="en-US"/>
        </w:rPr>
      </w:pPr>
    </w:p>
    <w:p w14:paraId="3FAD93EE" w14:textId="77777777" w:rsidR="005457E2" w:rsidRPr="009458B8" w:rsidRDefault="005457E2" w:rsidP="005457E2">
      <w:pPr>
        <w:rPr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09"/>
        <w:gridCol w:w="3067"/>
        <w:gridCol w:w="4958"/>
      </w:tblGrid>
      <w:tr w:rsidR="00F13777" w:rsidRPr="009458B8" w14:paraId="4F904BB3" w14:textId="77777777" w:rsidTr="00590145">
        <w:trPr>
          <w:cantSplit/>
          <w:tblHeader/>
        </w:trPr>
        <w:tc>
          <w:tcPr>
            <w:tcW w:w="835" w:type="pct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0D520" w14:textId="77777777" w:rsidR="00F13777" w:rsidRPr="009458B8" w:rsidRDefault="00F13777" w:rsidP="00430064">
            <w:pPr>
              <w:pStyle w:val="ESS-TableHeader"/>
              <w:rPr>
                <w:sz w:val="20"/>
                <w:lang w:val="en-US"/>
              </w:rPr>
            </w:pP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CE0EC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Name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DB5B2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Role/Title</w:t>
            </w:r>
          </w:p>
        </w:tc>
      </w:tr>
      <w:tr w:rsidR="00F13777" w:rsidRPr="00BD5729" w14:paraId="5DB5928C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4EA4A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Owner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1809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FF48D" w14:textId="77777777" w:rsidR="00F13777" w:rsidRPr="009458B8" w:rsidRDefault="00663E4D" w:rsidP="00430064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Electronics Engineer</w:t>
            </w:r>
            <w:r w:rsidR="00423C53" w:rsidRPr="009458B8">
              <w:rPr>
                <w:lang w:val="en-US"/>
              </w:rPr>
              <w:t xml:space="preserve"> Motion Control &amp; Automation</w:t>
            </w:r>
          </w:p>
        </w:tc>
      </w:tr>
      <w:tr w:rsidR="00F13777" w:rsidRPr="008269F0" w14:paraId="4BAE1C23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3F016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Reviewer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E2CB3" w14:textId="236758DA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5850D" w14:textId="4EC8710C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  <w:tr w:rsidR="00F13777" w:rsidRPr="00F62EBB" w14:paraId="73752510" w14:textId="77777777" w:rsidTr="00590145">
        <w:trPr>
          <w:cantSplit/>
        </w:trPr>
        <w:tc>
          <w:tcPr>
            <w:tcW w:w="8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A5170" w14:textId="77777777" w:rsidR="00F13777" w:rsidRPr="009458B8" w:rsidRDefault="00F13777" w:rsidP="00430064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Approver</w:t>
            </w:r>
          </w:p>
        </w:tc>
        <w:tc>
          <w:tcPr>
            <w:tcW w:w="15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33703" w14:textId="42C82F05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  <w:tc>
          <w:tcPr>
            <w:tcW w:w="25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25BB6" w14:textId="06C50171" w:rsidR="00F13777" w:rsidRPr="009458B8" w:rsidRDefault="00F13777" w:rsidP="00430064">
            <w:pPr>
              <w:pStyle w:val="ESS-TableText"/>
              <w:rPr>
                <w:lang w:val="en-US"/>
              </w:rPr>
            </w:pPr>
          </w:p>
        </w:tc>
      </w:tr>
    </w:tbl>
    <w:p w14:paraId="701BCFBF" w14:textId="77777777" w:rsidR="0034671F" w:rsidRPr="009458B8" w:rsidRDefault="005226FB" w:rsidP="005457E2">
      <w:pPr>
        <w:rPr>
          <w:lang w:val="en-US"/>
        </w:rPr>
      </w:pPr>
      <w:r w:rsidRPr="009458B8">
        <w:rPr>
          <w:lang w:val="en-US"/>
        </w:rPr>
        <w:br w:type="page"/>
      </w:r>
    </w:p>
    <w:p w14:paraId="75FDB2D1" w14:textId="77777777" w:rsidR="00156192" w:rsidRPr="009458B8" w:rsidRDefault="00156192" w:rsidP="00156192">
      <w:pPr>
        <w:pStyle w:val="TOCHeading1"/>
        <w:rPr>
          <w:lang w:val="en-US"/>
        </w:rPr>
      </w:pPr>
      <w:r w:rsidRPr="009458B8">
        <w:rPr>
          <w:lang w:val="en-US"/>
        </w:rPr>
        <w:lastRenderedPageBreak/>
        <w:t>TABLE OF CONTENT</w:t>
      </w:r>
      <w:r w:rsidRPr="009458B8">
        <w:rPr>
          <w:lang w:val="en-US"/>
        </w:rPr>
        <w:tab/>
        <w:t>PAGE</w:t>
      </w:r>
    </w:p>
    <w:p w14:paraId="737BA484" w14:textId="418D3958" w:rsidR="00DE3E0A" w:rsidRDefault="00197B0F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\o "1-3" \h \z </w:instrText>
      </w:r>
      <w:r w:rsidRPr="009458B8">
        <w:rPr>
          <w:lang w:val="en-US"/>
        </w:rPr>
        <w:fldChar w:fldCharType="separate"/>
      </w:r>
      <w:hyperlink w:anchor="_Toc96951856" w:history="1">
        <w:r w:rsidR="00DE3E0A" w:rsidRPr="00752661">
          <w:rPr>
            <w:rStyle w:val="Hyperlink"/>
            <w:lang w:val="en-US"/>
          </w:rPr>
          <w:t>1.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Background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_Toc96951856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696363F2" w14:textId="5B6F1D24" w:rsidR="00DE3E0A" w:rsidRDefault="00101C8B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57" w:history="1">
        <w:r w:rsidR="00DE3E0A" w:rsidRPr="00752661">
          <w:rPr>
            <w:rStyle w:val="Hyperlink"/>
            <w:lang w:val="en-US"/>
          </w:rPr>
          <w:t>1.1.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Equipment in scope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_Toc96951857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24FE2ED5" w14:textId="5533FA9E" w:rsidR="00DE3E0A" w:rsidRDefault="00101C8B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58" w:history="1">
        <w:r w:rsidR="00DE3E0A" w:rsidRPr="00752661">
          <w:rPr>
            <w:rStyle w:val="Hyperlink"/>
            <w:lang w:val="en-US"/>
          </w:rPr>
          <w:t>2.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Requirements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_Toc96951858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4</w:t>
        </w:r>
        <w:r w:rsidR="00DE3E0A">
          <w:rPr>
            <w:webHidden/>
          </w:rPr>
          <w:fldChar w:fldCharType="end"/>
        </w:r>
      </w:hyperlink>
    </w:p>
    <w:p w14:paraId="465754C8" w14:textId="22576024" w:rsidR="00DE3E0A" w:rsidRDefault="00101C8B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59" w:history="1">
        <w:r w:rsidR="00DE3E0A" w:rsidRPr="00752661">
          <w:rPr>
            <w:rStyle w:val="Hyperlink"/>
            <w:lang w:val="en-US"/>
          </w:rPr>
          <w:t>3.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CONTROL SYSTEM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_Toc96951859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F5C475D" w14:textId="2559611D" w:rsidR="00DE3E0A" w:rsidRDefault="00101C8B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0" w:history="1">
        <w:r w:rsidR="00DE3E0A" w:rsidRPr="00752661">
          <w:rPr>
            <w:rStyle w:val="Hyperlink"/>
            <w:lang w:val="en-US"/>
          </w:rPr>
          <w:t>3.1.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Hardware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_Toc96951860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322A71EF" w14:textId="27C5FB67" w:rsidR="00DE3E0A" w:rsidRDefault="00101C8B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1" w:history="1">
        <w:r w:rsidR="00DE3E0A" w:rsidRPr="00752661">
          <w:rPr>
            <w:rStyle w:val="Hyperlink"/>
            <w:lang w:val="en-US"/>
          </w:rPr>
          <w:t>3.2.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EL7037 Stepper drive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_Toc96951861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2161ABAD" w14:textId="66FE3E31" w:rsidR="00DE3E0A" w:rsidRDefault="00101C8B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2" w:history="1">
        <w:r w:rsidR="00DE3E0A" w:rsidRPr="00752661">
          <w:rPr>
            <w:rStyle w:val="Hyperlink"/>
            <w:lang w:val="en-US"/>
          </w:rPr>
          <w:t>3.3.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EL7201 Resolver interface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_Toc96951862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3B03DB1F" w14:textId="5FAF78E4" w:rsidR="00DE3E0A" w:rsidRDefault="00101C8B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3" w:history="1">
        <w:r w:rsidR="00DE3E0A" w:rsidRPr="00752661">
          <w:rPr>
            <w:rStyle w:val="Hyperlink"/>
            <w:lang w:val="en-US"/>
          </w:rPr>
          <w:t>3.4.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Feedback systems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_Toc96951863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DFA14D9" w14:textId="062A7B03" w:rsidR="00DE3E0A" w:rsidRDefault="00101C8B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4" w:history="1">
        <w:r w:rsidR="00DE3E0A" w:rsidRPr="00752661">
          <w:rPr>
            <w:rStyle w:val="Hyperlink"/>
            <w:lang w:val="en-US"/>
          </w:rPr>
          <w:t>3.4.1.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Laser triangulation sensor Micro Epsilon ILD2300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_Toc96951864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5</w:t>
        </w:r>
        <w:r w:rsidR="00DE3E0A">
          <w:rPr>
            <w:webHidden/>
          </w:rPr>
          <w:fldChar w:fldCharType="end"/>
        </w:r>
      </w:hyperlink>
    </w:p>
    <w:p w14:paraId="1DFE817B" w14:textId="7F18A456" w:rsidR="00DE3E0A" w:rsidRDefault="00101C8B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5" w:history="1">
        <w:r w:rsidR="00DE3E0A" w:rsidRPr="00752661">
          <w:rPr>
            <w:rStyle w:val="Hyperlink"/>
            <w:lang w:val="en-US"/>
          </w:rPr>
          <w:t>3.4.2.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Resolver, AMCI R11X-J10/N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_Toc96951865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6</w:t>
        </w:r>
        <w:r w:rsidR="00DE3E0A">
          <w:rPr>
            <w:webHidden/>
          </w:rPr>
          <w:fldChar w:fldCharType="end"/>
        </w:r>
      </w:hyperlink>
    </w:p>
    <w:p w14:paraId="47BA0B73" w14:textId="4E023285" w:rsidR="00DE3E0A" w:rsidRDefault="00101C8B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66" w:history="1">
        <w:r w:rsidR="00DE3E0A" w:rsidRPr="00752661">
          <w:rPr>
            <w:rStyle w:val="Hyperlink"/>
            <w:lang w:val="en-US"/>
          </w:rPr>
          <w:t>4.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METHOD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_Toc96951866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7</w:t>
        </w:r>
        <w:r w:rsidR="00DE3E0A">
          <w:rPr>
            <w:webHidden/>
          </w:rPr>
          <w:fldChar w:fldCharType="end"/>
        </w:r>
      </w:hyperlink>
    </w:p>
    <w:p w14:paraId="4756045B" w14:textId="6A9BD39E" w:rsidR="00DE3E0A" w:rsidRDefault="00101C8B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7" w:history="1">
        <w:r w:rsidR="00DE3E0A" w:rsidRPr="00752661">
          <w:rPr>
            <w:rStyle w:val="Hyperlink"/>
            <w:lang w:val="en-US"/>
          </w:rPr>
          <w:t>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General Inspection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_Toc96951867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8</w:t>
        </w:r>
        <w:r w:rsidR="00DE3E0A">
          <w:rPr>
            <w:webHidden/>
          </w:rPr>
          <w:fldChar w:fldCharType="end"/>
        </w:r>
      </w:hyperlink>
    </w:p>
    <w:p w14:paraId="49F1FF22" w14:textId="72CBBC53" w:rsidR="00DE3E0A" w:rsidRDefault="00101C8B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8" w:history="1">
        <w:r w:rsidR="00DE3E0A" w:rsidRPr="00752661">
          <w:rPr>
            <w:rStyle w:val="Hyperlink"/>
            <w:lang w:val="en-US"/>
          </w:rPr>
          <w:t>4.1.1.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Mechanical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_Toc96951868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8</w:t>
        </w:r>
        <w:r w:rsidR="00DE3E0A">
          <w:rPr>
            <w:webHidden/>
          </w:rPr>
          <w:fldChar w:fldCharType="end"/>
        </w:r>
      </w:hyperlink>
    </w:p>
    <w:p w14:paraId="63D5A0A7" w14:textId="0F638E3C" w:rsidR="00DE3E0A" w:rsidRDefault="00101C8B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69" w:history="1">
        <w:r w:rsidR="00DE3E0A" w:rsidRPr="00752661">
          <w:rPr>
            <w:rStyle w:val="Hyperlink"/>
            <w:lang w:val="en-US"/>
          </w:rPr>
          <w:t>4.1.2.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Electrical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_Toc96951869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8</w:t>
        </w:r>
        <w:r w:rsidR="00DE3E0A">
          <w:rPr>
            <w:webHidden/>
          </w:rPr>
          <w:fldChar w:fldCharType="end"/>
        </w:r>
      </w:hyperlink>
    </w:p>
    <w:p w14:paraId="158116B0" w14:textId="1A0150FF" w:rsidR="00DE3E0A" w:rsidRDefault="00101C8B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0" w:history="1">
        <w:r w:rsidR="00DE3E0A" w:rsidRPr="00752661">
          <w:rPr>
            <w:rStyle w:val="Hyperlink"/>
            <w:lang w:val="en-US"/>
          </w:rPr>
          <w:t>4.2.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Motion Tests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_Toc96951870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8</w:t>
        </w:r>
        <w:r w:rsidR="00DE3E0A">
          <w:rPr>
            <w:webHidden/>
          </w:rPr>
          <w:fldChar w:fldCharType="end"/>
        </w:r>
      </w:hyperlink>
    </w:p>
    <w:p w14:paraId="1450269F" w14:textId="40C14D17" w:rsidR="00DE3E0A" w:rsidRDefault="00101C8B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1" w:history="1">
        <w:r w:rsidR="00DE3E0A" w:rsidRPr="00752661">
          <w:rPr>
            <w:rStyle w:val="Hyperlink"/>
            <w:lang w:val="en-US"/>
          </w:rPr>
          <w:t>4.2.1.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Initial Motion Test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_Toc96951871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8</w:t>
        </w:r>
        <w:r w:rsidR="00DE3E0A">
          <w:rPr>
            <w:webHidden/>
          </w:rPr>
          <w:fldChar w:fldCharType="end"/>
        </w:r>
      </w:hyperlink>
    </w:p>
    <w:p w14:paraId="61E65C94" w14:textId="7E9D9CA7" w:rsidR="00DE3E0A" w:rsidRDefault="00101C8B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2" w:history="1">
        <w:r w:rsidR="00DE3E0A" w:rsidRPr="00752661">
          <w:rPr>
            <w:rStyle w:val="Hyperlink"/>
            <w:lang w:val="en-US"/>
          </w:rPr>
          <w:t>4.2.2.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Repeatability and accuracy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_Toc96951872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9</w:t>
        </w:r>
        <w:r w:rsidR="00DE3E0A">
          <w:rPr>
            <w:webHidden/>
          </w:rPr>
          <w:fldChar w:fldCharType="end"/>
        </w:r>
      </w:hyperlink>
    </w:p>
    <w:p w14:paraId="5D7A8A28" w14:textId="0E23D46B" w:rsidR="00DE3E0A" w:rsidRDefault="00101C8B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3" w:history="1">
        <w:r w:rsidR="00DE3E0A" w:rsidRPr="00752661">
          <w:rPr>
            <w:rStyle w:val="Hyperlink"/>
            <w:lang w:val="en-US"/>
          </w:rPr>
          <w:t>4.2.3.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Switch Performance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_Toc96951873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9</w:t>
        </w:r>
        <w:r w:rsidR="00DE3E0A">
          <w:rPr>
            <w:webHidden/>
          </w:rPr>
          <w:fldChar w:fldCharType="end"/>
        </w:r>
      </w:hyperlink>
    </w:p>
    <w:p w14:paraId="41130C0E" w14:textId="33C406E8" w:rsidR="00DE3E0A" w:rsidRDefault="00101C8B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4" w:history="1">
        <w:r w:rsidR="00DE3E0A" w:rsidRPr="00752661">
          <w:rPr>
            <w:rStyle w:val="Hyperlink"/>
            <w:lang w:val="en-US"/>
          </w:rPr>
          <w:t>4.2.4.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Resolver Performance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_Toc96951874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9</w:t>
        </w:r>
        <w:r w:rsidR="00DE3E0A">
          <w:rPr>
            <w:webHidden/>
          </w:rPr>
          <w:fldChar w:fldCharType="end"/>
        </w:r>
      </w:hyperlink>
    </w:p>
    <w:p w14:paraId="12C241AA" w14:textId="6AEC1968" w:rsidR="00DE3E0A" w:rsidRDefault="00101C8B">
      <w:pPr>
        <w:pStyle w:val="TOC3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5" w:history="1">
        <w:r w:rsidR="00DE3E0A" w:rsidRPr="00752661">
          <w:rPr>
            <w:rStyle w:val="Hyperlink"/>
            <w:lang w:val="en-US"/>
          </w:rPr>
          <w:t>4.2.5.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Data Acquisition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_Toc96951875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9</w:t>
        </w:r>
        <w:r w:rsidR="00DE3E0A">
          <w:rPr>
            <w:webHidden/>
          </w:rPr>
          <w:fldChar w:fldCharType="end"/>
        </w:r>
      </w:hyperlink>
    </w:p>
    <w:p w14:paraId="415DE2A9" w14:textId="266899DA" w:rsidR="00DE3E0A" w:rsidRDefault="00101C8B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6" w:history="1">
        <w:r w:rsidR="00DE3E0A" w:rsidRPr="00752661">
          <w:rPr>
            <w:rStyle w:val="Hyperlink"/>
            <w:lang w:val="en-US"/>
          </w:rPr>
          <w:t>4.3.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Presentation of results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_Toc96951876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10</w:t>
        </w:r>
        <w:r w:rsidR="00DE3E0A">
          <w:rPr>
            <w:webHidden/>
          </w:rPr>
          <w:fldChar w:fldCharType="end"/>
        </w:r>
      </w:hyperlink>
    </w:p>
    <w:p w14:paraId="49CD474F" w14:textId="6DFFBFE2" w:rsidR="00DE3E0A" w:rsidRDefault="00101C8B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7" w:history="1">
        <w:r w:rsidR="00DE3E0A" w:rsidRPr="00752661">
          <w:rPr>
            <w:rStyle w:val="Hyperlink"/>
            <w:lang w:val="en-US"/>
          </w:rPr>
          <w:t>4.1.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Analysis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_Toc96951877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10</w:t>
        </w:r>
        <w:r w:rsidR="00DE3E0A">
          <w:rPr>
            <w:webHidden/>
          </w:rPr>
          <w:fldChar w:fldCharType="end"/>
        </w:r>
      </w:hyperlink>
    </w:p>
    <w:p w14:paraId="63357A56" w14:textId="2F14F7EC" w:rsidR="00DE3E0A" w:rsidRDefault="00101C8B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78" w:history="1">
        <w:r w:rsidR="00DE3E0A" w:rsidRPr="00752661">
          <w:rPr>
            <w:rStyle w:val="Hyperlink"/>
            <w:lang w:val="en-US"/>
          </w:rPr>
          <w:t>5.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Results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_Toc96951878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11</w:t>
        </w:r>
        <w:r w:rsidR="00DE3E0A">
          <w:rPr>
            <w:webHidden/>
          </w:rPr>
          <w:fldChar w:fldCharType="end"/>
        </w:r>
      </w:hyperlink>
    </w:p>
    <w:p w14:paraId="15A330E0" w14:textId="0AF7FF96" w:rsidR="00DE3E0A" w:rsidRDefault="00101C8B">
      <w:pPr>
        <w:pStyle w:val="TOC2"/>
        <w:rPr>
          <w:rFonts w:asciiTheme="minorHAnsi" w:eastAsiaTheme="minorEastAsia" w:hAnsiTheme="minorHAnsi" w:cstheme="minorBidi"/>
          <w:sz w:val="24"/>
          <w:szCs w:val="24"/>
          <w:lang w:val="sv-SE"/>
        </w:rPr>
      </w:pPr>
      <w:hyperlink w:anchor="_Toc96951879" w:history="1">
        <w:r w:rsidR="00DE3E0A" w:rsidRPr="00752661">
          <w:rPr>
            <w:rStyle w:val="Hyperlink"/>
            <w:lang w:val="en-US"/>
          </w:rPr>
          <w:t>5.1.</w:t>
        </w:r>
        <w:r w:rsidR="00DE3E0A">
          <w:rPr>
            <w:rFonts w:asciiTheme="minorHAnsi" w:eastAsiaTheme="minorEastAsia" w:hAnsiTheme="minorHAnsi" w:cstheme="minorBidi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11359 Axis 1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_Toc96951879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12</w:t>
        </w:r>
        <w:r w:rsidR="00DE3E0A">
          <w:rPr>
            <w:webHidden/>
          </w:rPr>
          <w:fldChar w:fldCharType="end"/>
        </w:r>
      </w:hyperlink>
    </w:p>
    <w:p w14:paraId="3096CFFA" w14:textId="0F55FDB4" w:rsidR="00DE3E0A" w:rsidRDefault="00101C8B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0" w:history="1">
        <w:r w:rsidR="00DE3E0A" w:rsidRPr="00752661">
          <w:rPr>
            <w:rStyle w:val="Hyperlink"/>
            <w:lang w:val="en-US"/>
          </w:rPr>
          <w:t>6.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CONCLUSIONS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_Toc96951880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12</w:t>
        </w:r>
        <w:r w:rsidR="00DE3E0A">
          <w:rPr>
            <w:webHidden/>
          </w:rPr>
          <w:fldChar w:fldCharType="end"/>
        </w:r>
      </w:hyperlink>
    </w:p>
    <w:p w14:paraId="24B5720E" w14:textId="229CA5E5" w:rsidR="00DE3E0A" w:rsidRDefault="00101C8B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1" w:history="1">
        <w:r w:rsidR="00DE3E0A" w:rsidRPr="00752661">
          <w:rPr>
            <w:rStyle w:val="Hyperlink"/>
            <w:lang w:val="en-US"/>
          </w:rPr>
          <w:t>7.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references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_Toc96951881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13</w:t>
        </w:r>
        <w:r w:rsidR="00DE3E0A">
          <w:rPr>
            <w:webHidden/>
          </w:rPr>
          <w:fldChar w:fldCharType="end"/>
        </w:r>
      </w:hyperlink>
    </w:p>
    <w:p w14:paraId="5FE53A75" w14:textId="16F38A35" w:rsidR="00DE3E0A" w:rsidRDefault="00101C8B">
      <w:pPr>
        <w:pStyle w:val="TOC1"/>
        <w:rPr>
          <w:rFonts w:asciiTheme="minorHAnsi" w:eastAsiaTheme="minorEastAsia" w:hAnsiTheme="minorHAnsi" w:cstheme="minorBidi"/>
          <w:caps w:val="0"/>
          <w:sz w:val="24"/>
          <w:szCs w:val="24"/>
          <w:lang w:val="sv-SE"/>
        </w:rPr>
      </w:pPr>
      <w:hyperlink w:anchor="_Toc96951882" w:history="1">
        <w:r w:rsidR="00DE3E0A" w:rsidRPr="00752661">
          <w:rPr>
            <w:rStyle w:val="Hyperlink"/>
            <w:lang w:val="en-US"/>
          </w:rPr>
          <w:t>8.</w:t>
        </w:r>
        <w:r w:rsidR="00DE3E0A">
          <w:rPr>
            <w:rFonts w:asciiTheme="minorHAnsi" w:eastAsiaTheme="minorEastAsia" w:hAnsiTheme="minorHAnsi" w:cstheme="minorBidi"/>
            <w:caps w:val="0"/>
            <w:sz w:val="24"/>
            <w:szCs w:val="24"/>
            <w:lang w:val="sv-SE"/>
          </w:rPr>
          <w:tab/>
        </w:r>
        <w:r w:rsidR="00DE3E0A" w:rsidRPr="00752661">
          <w:rPr>
            <w:rStyle w:val="Hyperlink"/>
            <w:lang w:val="en-US"/>
          </w:rPr>
          <w:t>Appendix A Micro Epsilon ILD2300 Calibration REPORT</w:t>
        </w:r>
        <w:r w:rsidR="00DE3E0A">
          <w:rPr>
            <w:webHidden/>
          </w:rPr>
          <w:tab/>
        </w:r>
        <w:r w:rsidR="00DE3E0A">
          <w:rPr>
            <w:webHidden/>
          </w:rPr>
          <w:fldChar w:fldCharType="begin"/>
        </w:r>
        <w:r w:rsidR="00DE3E0A">
          <w:rPr>
            <w:webHidden/>
          </w:rPr>
          <w:instrText xml:space="preserve"> PAGEREF _Toc96951882 \h </w:instrText>
        </w:r>
        <w:r w:rsidR="00DE3E0A">
          <w:rPr>
            <w:webHidden/>
          </w:rPr>
        </w:r>
        <w:r w:rsidR="00DE3E0A">
          <w:rPr>
            <w:webHidden/>
          </w:rPr>
          <w:fldChar w:fldCharType="separate"/>
        </w:r>
        <w:r w:rsidR="00DE3E0A">
          <w:rPr>
            <w:webHidden/>
          </w:rPr>
          <w:t>15</w:t>
        </w:r>
        <w:r w:rsidR="00DE3E0A">
          <w:rPr>
            <w:webHidden/>
          </w:rPr>
          <w:fldChar w:fldCharType="end"/>
        </w:r>
      </w:hyperlink>
    </w:p>
    <w:p w14:paraId="11C856C9" w14:textId="72A9B46D" w:rsidR="00923A51" w:rsidRPr="009458B8" w:rsidRDefault="00197B0F" w:rsidP="00E84932">
      <w:pPr>
        <w:pStyle w:val="ESSTOC"/>
        <w:rPr>
          <w:lang w:val="en-US"/>
        </w:rPr>
      </w:pPr>
      <w:r w:rsidRPr="009458B8">
        <w:rPr>
          <w:lang w:val="en-US"/>
        </w:rPr>
        <w:fldChar w:fldCharType="end"/>
      </w:r>
    </w:p>
    <w:p w14:paraId="4DB62A7F" w14:textId="77777777" w:rsidR="009C6F7F" w:rsidRPr="009458B8" w:rsidRDefault="009C6F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tables</w:t>
      </w:r>
    </w:p>
    <w:p w14:paraId="4BB760FB" w14:textId="3C6AEB53" w:rsidR="00E93CF6" w:rsidRPr="00E93CF6" w:rsidRDefault="009C6F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"Table" </w:instrText>
      </w:r>
      <w:r w:rsidRPr="009458B8">
        <w:rPr>
          <w:lang w:val="en-US"/>
        </w:rPr>
        <w:fldChar w:fldCharType="separate"/>
      </w:r>
      <w:r w:rsidR="00E93CF6" w:rsidRPr="001F5DEB">
        <w:rPr>
          <w:noProof/>
          <w:lang w:val="en-US"/>
        </w:rPr>
        <w:t>Table 1:Status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_Toc59116377 \h </w:instrText>
      </w:r>
      <w:r w:rsidR="00E93CF6">
        <w:rPr>
          <w:noProof/>
        </w:rPr>
      </w:r>
      <w:r w:rsidR="00E93CF6">
        <w:rPr>
          <w:noProof/>
        </w:rPr>
        <w:fldChar w:fldCharType="separate"/>
      </w:r>
      <w:r w:rsidR="00E93CF6">
        <w:rPr>
          <w:noProof/>
        </w:rPr>
        <w:t>10</w:t>
      </w:r>
      <w:r w:rsidR="00E93CF6">
        <w:rPr>
          <w:noProof/>
        </w:rPr>
        <w:fldChar w:fldCharType="end"/>
      </w:r>
    </w:p>
    <w:p w14:paraId="55105A3E" w14:textId="65A4C953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2: Results 11358,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F62ED4A" w14:textId="759F7681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4: Results 11358,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13617E2" w14:textId="13937B8D" w:rsidR="00E93CF6" w:rsidRPr="00E93CF6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lastRenderedPageBreak/>
        <w:t>Table 5: Results 11359,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33F176F" w14:textId="2B157E49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6: Results 11359,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672F177" w14:textId="7ACA127E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7: Results 11360,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2A62A89" w14:textId="002E16C5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8: Results 11360,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BBAAE79" w14:textId="5423892A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9: Results 11361, axis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3C43697" w14:textId="3F3C5FE9" w:rsidR="00E93CF6" w:rsidRPr="00F62EBB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1F5DEB">
        <w:rPr>
          <w:noProof/>
          <w:lang w:val="en-US"/>
        </w:rPr>
        <w:t>Table 10: Results 11361, axis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727CBA7" w14:textId="1D687759" w:rsidR="009C6F7F" w:rsidRPr="009458B8" w:rsidRDefault="009C6F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1CBC7C71" w14:textId="77777777" w:rsidR="002B2C7F" w:rsidRPr="009458B8" w:rsidRDefault="002B2C7F" w:rsidP="00197B0F">
      <w:pPr>
        <w:pStyle w:val="Headingunnumbered"/>
        <w:rPr>
          <w:lang w:val="en-US"/>
        </w:rPr>
      </w:pPr>
      <w:r w:rsidRPr="009458B8">
        <w:rPr>
          <w:lang w:val="en-US"/>
        </w:rPr>
        <w:t>list of Figures</w:t>
      </w:r>
    </w:p>
    <w:p w14:paraId="473DFE4C" w14:textId="6597FFAB" w:rsidR="00E93CF6" w:rsidRPr="00E93CF6" w:rsidRDefault="002B2C7F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TOC \c "Figure" </w:instrText>
      </w:r>
      <w:r w:rsidRPr="009458B8">
        <w:rPr>
          <w:lang w:val="en-US"/>
        </w:rPr>
        <w:fldChar w:fldCharType="separate"/>
      </w:r>
      <w:r w:rsidR="00E93CF6" w:rsidRPr="003837F1">
        <w:rPr>
          <w:noProof/>
          <w:lang w:val="en-US"/>
        </w:rPr>
        <w:t>Figure 1: JJ X-RAY: Slit set</w:t>
      </w:r>
      <w:r w:rsidR="00E93CF6">
        <w:rPr>
          <w:noProof/>
        </w:rPr>
        <w:tab/>
      </w:r>
      <w:r w:rsidR="00E93CF6">
        <w:rPr>
          <w:noProof/>
        </w:rPr>
        <w:fldChar w:fldCharType="begin"/>
      </w:r>
      <w:r w:rsidR="00E93CF6">
        <w:rPr>
          <w:noProof/>
        </w:rPr>
        <w:instrText xml:space="preserve"> PAGEREF _Toc59116386 \h </w:instrText>
      </w:r>
      <w:r w:rsidR="00E93CF6">
        <w:rPr>
          <w:noProof/>
        </w:rPr>
      </w:r>
      <w:r w:rsidR="00E93CF6">
        <w:rPr>
          <w:noProof/>
        </w:rPr>
        <w:fldChar w:fldCharType="separate"/>
      </w:r>
      <w:r w:rsidR="00E93CF6">
        <w:rPr>
          <w:noProof/>
        </w:rPr>
        <w:t>4</w:t>
      </w:r>
      <w:r w:rsidR="00E93CF6">
        <w:rPr>
          <w:noProof/>
        </w:rPr>
        <w:fldChar w:fldCharType="end"/>
      </w:r>
    </w:p>
    <w:p w14:paraId="305194E8" w14:textId="64BF9EA4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2: Test setup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4CA6651" w14:textId="2D6C6EE6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3: Bent levers of limit switches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3C409B1" w14:textId="76B69500" w:rsidR="00E93CF6" w:rsidRPr="00060CE5" w:rsidRDefault="00E93CF6">
      <w:pPr>
        <w:pStyle w:val="TableofFigures"/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3837F1">
        <w:rPr>
          <w:noProof/>
          <w:lang w:val="en-US"/>
        </w:rPr>
        <w:t>Figure 4: Bent limit switch lever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_Toc59116389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AF52F1E" w14:textId="2B5DC43C" w:rsidR="00835F28" w:rsidRPr="009458B8" w:rsidRDefault="002B2C7F" w:rsidP="00C437AB">
      <w:pPr>
        <w:pStyle w:val="Space-standard"/>
        <w:rPr>
          <w:lang w:val="en-US"/>
        </w:rPr>
      </w:pPr>
      <w:r w:rsidRPr="009458B8">
        <w:rPr>
          <w:lang w:val="en-US"/>
        </w:rPr>
        <w:fldChar w:fldCharType="end"/>
      </w:r>
    </w:p>
    <w:p w14:paraId="4B1D4A3F" w14:textId="77777777" w:rsidR="00835F28" w:rsidRPr="009458B8" w:rsidRDefault="00835F28">
      <w:pPr>
        <w:rPr>
          <w:lang w:val="en-US"/>
        </w:rPr>
      </w:pPr>
      <w:r w:rsidRPr="009458B8">
        <w:rPr>
          <w:lang w:val="en-US"/>
        </w:rPr>
        <w:br w:type="page"/>
      </w:r>
    </w:p>
    <w:p w14:paraId="3DB61D24" w14:textId="77777777" w:rsidR="00663E4D" w:rsidRPr="009458B8" w:rsidRDefault="00663E4D" w:rsidP="001C7398">
      <w:pPr>
        <w:pStyle w:val="Heading1"/>
        <w:rPr>
          <w:lang w:val="en-US"/>
        </w:rPr>
      </w:pPr>
      <w:bookmarkStart w:id="0" w:name="_Toc96951856"/>
      <w:bookmarkStart w:id="1" w:name="_Toc30500562"/>
      <w:r w:rsidRPr="009458B8">
        <w:rPr>
          <w:lang w:val="en-US"/>
        </w:rPr>
        <w:lastRenderedPageBreak/>
        <w:t>Background</w:t>
      </w:r>
      <w:bookmarkEnd w:id="0"/>
    </w:p>
    <w:p w14:paraId="0E88C825" w14:textId="3AEEB67C" w:rsidR="00663E4D" w:rsidRPr="009458B8" w:rsidRDefault="00663E4D" w:rsidP="00663E4D">
      <w:pPr>
        <w:rPr>
          <w:lang w:val="en-US"/>
        </w:rPr>
      </w:pPr>
      <w:r w:rsidRPr="009458B8">
        <w:rPr>
          <w:lang w:val="en-US"/>
        </w:rPr>
        <w:t xml:space="preserve">The </w:t>
      </w:r>
      <w:r w:rsidR="00E24022">
        <w:rPr>
          <w:lang w:val="en-US"/>
        </w:rPr>
        <w:t>target wheel and drive unit</w:t>
      </w:r>
      <w:r w:rsidR="00DE3E0A">
        <w:rPr>
          <w:lang w:val="en-US"/>
        </w:rPr>
        <w:t xml:space="preserve"> FAT took place week 7 2022 at Thune Eureka premises in Galicia Spain</w:t>
      </w:r>
      <w:r w:rsidRPr="009458B8">
        <w:rPr>
          <w:lang w:val="en-US"/>
        </w:rPr>
        <w:t>.</w:t>
      </w:r>
      <w:r w:rsidR="0001647E" w:rsidRPr="009458B8">
        <w:rPr>
          <w:lang w:val="en-US"/>
        </w:rPr>
        <w:t xml:space="preserve"> </w:t>
      </w:r>
      <w:r w:rsidR="00DE3E0A">
        <w:rPr>
          <w:lang w:val="en-US"/>
        </w:rPr>
        <w:t>This report contains analysis of some data acquired during the FAT tests.</w:t>
      </w:r>
    </w:p>
    <w:p w14:paraId="44FA410F" w14:textId="77777777" w:rsidR="00663E4D" w:rsidRPr="009458B8" w:rsidRDefault="00952F33" w:rsidP="00952F33">
      <w:pPr>
        <w:pStyle w:val="Heading2"/>
        <w:rPr>
          <w:lang w:val="en-US"/>
        </w:rPr>
      </w:pPr>
      <w:bookmarkStart w:id="2" w:name="_Toc96951857"/>
      <w:r w:rsidRPr="009458B8">
        <w:rPr>
          <w:lang w:val="en-US"/>
        </w:rPr>
        <w:t>Equipment in scope</w:t>
      </w:r>
      <w:bookmarkEnd w:id="2"/>
    </w:p>
    <w:p w14:paraId="2228925F" w14:textId="77777777" w:rsidR="00C66453" w:rsidRPr="009458B8" w:rsidRDefault="00DF0025" w:rsidP="008F3F0D">
      <w:pPr>
        <w:rPr>
          <w:lang w:val="en-US"/>
        </w:rPr>
      </w:pPr>
      <w:r w:rsidRPr="009458B8">
        <w:rPr>
          <w:lang w:val="en-US"/>
        </w:rPr>
        <w:t>Each</w:t>
      </w:r>
      <w:r w:rsidR="008F3F0D" w:rsidRPr="009458B8">
        <w:rPr>
          <w:lang w:val="en-US"/>
        </w:rPr>
        <w:t xml:space="preserve"> JJ X-RAY slit</w:t>
      </w:r>
      <w:r w:rsidR="00A749F7" w:rsidRPr="009458B8">
        <w:rPr>
          <w:lang w:val="en-US"/>
        </w:rPr>
        <w:t xml:space="preserve"> </w:t>
      </w:r>
      <w:r w:rsidRPr="009458B8">
        <w:rPr>
          <w:lang w:val="en-US"/>
        </w:rPr>
        <w:t xml:space="preserve">set </w:t>
      </w:r>
      <w:r w:rsidR="00A749F7" w:rsidRPr="009458B8">
        <w:rPr>
          <w:lang w:val="en-US"/>
        </w:rPr>
        <w:t xml:space="preserve">consists of two </w:t>
      </w:r>
      <w:r w:rsidRPr="009458B8">
        <w:rPr>
          <w:lang w:val="en-US"/>
        </w:rPr>
        <w:t xml:space="preserve">motorized translation stages. </w:t>
      </w:r>
      <w:r w:rsidR="00C66453" w:rsidRPr="009458B8">
        <w:rPr>
          <w:lang w:val="en-US"/>
        </w:rPr>
        <w:t xml:space="preserve">Each translation stage can be </w:t>
      </w:r>
    </w:p>
    <w:p w14:paraId="4F9EABCC" w14:textId="0983FF63" w:rsidR="00A749F7" w:rsidRPr="009458B8" w:rsidRDefault="00A749F7" w:rsidP="008F3F0D">
      <w:pPr>
        <w:rPr>
          <w:lang w:val="en-US"/>
        </w:rPr>
      </w:pPr>
      <w:r w:rsidRPr="009458B8">
        <w:rPr>
          <w:lang w:val="en-US"/>
        </w:rPr>
        <w:t xml:space="preserve">individually positioned in the vertical direction,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REF _Ref58928197 \h </w:instrText>
      </w:r>
      <w:r w:rsidRPr="009458B8">
        <w:rPr>
          <w:lang w:val="en-US"/>
        </w:rPr>
      </w:r>
      <w:r w:rsidRPr="009458B8">
        <w:rPr>
          <w:lang w:val="en-US"/>
        </w:rPr>
        <w:fldChar w:fldCharType="separate"/>
      </w:r>
      <w:r w:rsidRPr="009458B8">
        <w:rPr>
          <w:lang w:val="en-US"/>
        </w:rPr>
        <w:t xml:space="preserve">Figure </w:t>
      </w:r>
      <w:r w:rsidRPr="009458B8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.</w:t>
      </w:r>
    </w:p>
    <w:p w14:paraId="27E92746" w14:textId="77777777" w:rsidR="00C66453" w:rsidRPr="009458B8" w:rsidRDefault="00C66453" w:rsidP="008F3F0D">
      <w:pPr>
        <w:rPr>
          <w:lang w:val="en-US"/>
        </w:rPr>
      </w:pPr>
    </w:p>
    <w:p w14:paraId="153198AA" w14:textId="77777777" w:rsidR="00A749F7" w:rsidRPr="009458B8" w:rsidRDefault="008F3F0D" w:rsidP="00A749F7">
      <w:pPr>
        <w:keepNext/>
        <w:rPr>
          <w:lang w:val="en-US"/>
        </w:rPr>
      </w:pPr>
      <w:r w:rsidRPr="009458B8">
        <w:rPr>
          <w:lang w:val="en-US"/>
        </w:rPr>
        <w:t xml:space="preserve"> </w:t>
      </w:r>
      <w:r w:rsidR="00A749F7" w:rsidRPr="009458B8">
        <w:rPr>
          <w:noProof/>
          <w:lang w:val="en-US"/>
        </w:rPr>
        <w:drawing>
          <wp:inline distT="0" distB="0" distL="0" distR="0" wp14:anchorId="592B707C" wp14:editId="72873536">
            <wp:extent cx="2002804" cy="1197531"/>
            <wp:effectExtent l="0" t="3493" r="318" b="317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546 2.JPG"/>
                    <pic:cNvPicPr/>
                  </pic:nvPicPr>
                  <pic:blipFill rotWithShape="1">
                    <a:blip r:embed="rId9"/>
                    <a:srcRect t="12576" r="24322" b="27361"/>
                    <a:stretch/>
                  </pic:blipFill>
                  <pic:spPr bwMode="auto">
                    <a:xfrm rot="5400000">
                      <a:off x="0" y="0"/>
                      <a:ext cx="2023648" cy="120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6649" w14:textId="6DE0DDB3" w:rsidR="008F3F0D" w:rsidRPr="009458B8" w:rsidRDefault="00A749F7" w:rsidP="00A749F7">
      <w:pPr>
        <w:pStyle w:val="Caption"/>
        <w:rPr>
          <w:lang w:val="en-US"/>
        </w:rPr>
      </w:pPr>
      <w:bookmarkStart w:id="3" w:name="_Ref58928197"/>
      <w:bookmarkStart w:id="4" w:name="_Toc59116386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="00B20D50">
        <w:rPr>
          <w:noProof/>
          <w:lang w:val="en-US"/>
        </w:rPr>
        <w:t>1</w:t>
      </w:r>
      <w:r w:rsidRPr="009458B8">
        <w:rPr>
          <w:lang w:val="en-US"/>
        </w:rPr>
        <w:fldChar w:fldCharType="end"/>
      </w:r>
      <w:bookmarkEnd w:id="3"/>
      <w:r w:rsidRPr="009458B8">
        <w:rPr>
          <w:lang w:val="en-US"/>
        </w:rPr>
        <w:t>: JJ X-RAY: Slit set</w:t>
      </w:r>
      <w:bookmarkEnd w:id="4"/>
    </w:p>
    <w:p w14:paraId="4BF2BEA8" w14:textId="77777777" w:rsidR="00A749F7" w:rsidRPr="009458B8" w:rsidRDefault="003604A3" w:rsidP="00A749F7">
      <w:pPr>
        <w:rPr>
          <w:lang w:val="en-US"/>
        </w:rPr>
      </w:pPr>
      <w:r w:rsidRPr="009458B8">
        <w:rPr>
          <w:lang w:val="en-US"/>
        </w:rPr>
        <w:t>Each axis is equipped with the following components:</w:t>
      </w:r>
    </w:p>
    <w:p w14:paraId="3A891F74" w14:textId="77BE7745" w:rsidR="003604A3" w:rsidRPr="009458B8" w:rsidRDefault="003604A3" w:rsidP="003604A3">
      <w:pPr>
        <w:pStyle w:val="ListParagraph"/>
        <w:numPr>
          <w:ilvl w:val="0"/>
          <w:numId w:val="20"/>
        </w:numPr>
        <w:rPr>
          <w:rFonts w:ascii="Segoe UI Historic" w:eastAsiaTheme="minorEastAsia" w:hAnsi="Segoe UI Historic"/>
          <w:lang w:val="en-US"/>
        </w:rPr>
      </w:pPr>
      <w:r w:rsidRPr="009458B8">
        <w:rPr>
          <w:lang w:val="en-US"/>
        </w:rPr>
        <w:t>Stepper motor</w:t>
      </w:r>
      <w:r w:rsidR="00952F33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555191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rFonts w:ascii="Segoe UI Historic" w:hAnsi="Segoe UI Historic" w:cstheme="minorBidi"/>
          <w:sz w:val="22"/>
          <w:szCs w:val="22"/>
          <w:lang w:val="en-US"/>
        </w:rPr>
        <w:t>AML-D42.3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t xml:space="preserve"> </w:t>
      </w:r>
      <w:r w:rsidR="00F62EBB">
        <w:rPr>
          <w:rFonts w:ascii="Segoe UI Historic" w:hAnsi="Segoe UI Historic" w:cstheme="minorBidi"/>
          <w:sz w:val="22"/>
          <w:szCs w:val="22"/>
          <w:lang w:val="en-US"/>
        </w:rPr>
        <w:t>(with new bearing type)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begin"/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instrText xml:space="preserve"> REF _Ref58934634 \r \h </w:instrTex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separate"/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t>[8]</w:t>
      </w:r>
      <w:r w:rsidR="0029573C" w:rsidRPr="009458B8">
        <w:rPr>
          <w:rFonts w:ascii="Segoe UI Historic" w:hAnsi="Segoe UI Historic" w:cstheme="minorBidi"/>
          <w:sz w:val="22"/>
          <w:szCs w:val="22"/>
          <w:lang w:val="en-US"/>
        </w:rPr>
        <w:fldChar w:fldCharType="end"/>
      </w:r>
    </w:p>
    <w:p w14:paraId="3988789D" w14:textId="77777777" w:rsidR="00A749F7" w:rsidRPr="009458B8" w:rsidRDefault="003604A3" w:rsidP="00A749F7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Resolver</w:t>
      </w:r>
      <w:r w:rsidR="00952F33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9A246A" w:rsidRPr="009458B8">
        <w:rPr>
          <w:lang w:val="en-US"/>
        </w:rPr>
        <w:tab/>
      </w:r>
      <w:r w:rsidR="009A246A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lang w:val="en-US"/>
        </w:rPr>
        <w:t xml:space="preserve">AMCI </w:t>
      </w:r>
      <w:r w:rsidR="00555191" w:rsidRPr="009458B8">
        <w:rPr>
          <w:lang w:val="en-US"/>
        </w:rPr>
        <w:tab/>
      </w:r>
      <w:r w:rsidRPr="009458B8">
        <w:rPr>
          <w:lang w:val="en-US"/>
        </w:rPr>
        <w:t>R11X-J10/N</w:t>
      </w:r>
      <w:r w:rsidR="0029573C" w:rsidRPr="009458B8">
        <w:rPr>
          <w:lang w:val="en-US"/>
        </w:rPr>
        <w:t xml:space="preserve"> </w:t>
      </w:r>
      <w:r w:rsidR="0029573C" w:rsidRPr="009458B8">
        <w:rPr>
          <w:lang w:val="en-US"/>
        </w:rPr>
        <w:fldChar w:fldCharType="begin"/>
      </w:r>
      <w:r w:rsidR="0029573C" w:rsidRPr="009458B8">
        <w:rPr>
          <w:lang w:val="en-US"/>
        </w:rPr>
        <w:instrText xml:space="preserve"> REF _Ref58934652 \r \h </w:instrText>
      </w:r>
      <w:r w:rsidR="0029573C" w:rsidRPr="009458B8">
        <w:rPr>
          <w:lang w:val="en-US"/>
        </w:rPr>
      </w:r>
      <w:r w:rsidR="0029573C" w:rsidRPr="009458B8">
        <w:rPr>
          <w:lang w:val="en-US"/>
        </w:rPr>
        <w:fldChar w:fldCharType="separate"/>
      </w:r>
      <w:r w:rsidR="0029573C" w:rsidRPr="009458B8">
        <w:rPr>
          <w:lang w:val="en-US"/>
        </w:rPr>
        <w:t>[10]</w:t>
      </w:r>
      <w:r w:rsidR="0029573C" w:rsidRPr="009458B8">
        <w:rPr>
          <w:lang w:val="en-US"/>
        </w:rPr>
        <w:fldChar w:fldCharType="end"/>
      </w:r>
    </w:p>
    <w:p w14:paraId="4387DFD9" w14:textId="4134F1FF" w:rsidR="00952F33" w:rsidRPr="009458B8" w:rsidRDefault="00952F33" w:rsidP="00A749F7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 xml:space="preserve">Limit </w:t>
      </w:r>
      <w:r w:rsidR="000237A6" w:rsidRPr="009458B8">
        <w:rPr>
          <w:lang w:val="en-US"/>
        </w:rPr>
        <w:t>s</w:t>
      </w:r>
      <w:r w:rsidRPr="009458B8">
        <w:rPr>
          <w:lang w:val="en-US"/>
        </w:rPr>
        <w:t>witches:</w:t>
      </w:r>
      <w:r w:rsidR="006F0BF6">
        <w:rPr>
          <w:lang w:val="en-US"/>
        </w:rPr>
        <w:tab/>
      </w:r>
      <w:r w:rsidR="006F0BF6">
        <w:rPr>
          <w:lang w:val="en-US"/>
        </w:rPr>
        <w:tab/>
      </w:r>
      <w:r w:rsidRPr="009458B8">
        <w:rPr>
          <w:lang w:val="en-US"/>
        </w:rPr>
        <w:t xml:space="preserve"> </w:t>
      </w:r>
      <w:r w:rsidR="00555191" w:rsidRPr="009458B8">
        <w:rPr>
          <w:lang w:val="en-US"/>
        </w:rPr>
        <w:tab/>
        <w:t>Saia-Burgess F4T7YC-GP-UL</w:t>
      </w:r>
    </w:p>
    <w:p w14:paraId="4EA3663E" w14:textId="77777777" w:rsidR="005D68D8" w:rsidRPr="009458B8" w:rsidRDefault="005D68D8" w:rsidP="00555191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Stroke:</w:t>
      </w:r>
      <w:r w:rsidRPr="009458B8">
        <w:rPr>
          <w:lang w:val="en-US"/>
        </w:rPr>
        <w:tab/>
      </w:r>
      <w:r w:rsidRPr="009458B8">
        <w:rPr>
          <w:lang w:val="en-US"/>
        </w:rPr>
        <w:tab/>
      </w:r>
      <w:r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="00C3328D" w:rsidRPr="009458B8">
        <w:rPr>
          <w:lang w:val="en-US"/>
        </w:rPr>
        <w:tab/>
      </w:r>
      <w:r w:rsidRPr="009458B8">
        <w:rPr>
          <w:lang w:val="en-US"/>
        </w:rPr>
        <w:t>Approx. 70mm</w:t>
      </w:r>
    </w:p>
    <w:p w14:paraId="6D962D44" w14:textId="77777777" w:rsidR="00C3328D" w:rsidRPr="009458B8" w:rsidRDefault="00C3328D" w:rsidP="00C3328D">
      <w:pPr>
        <w:pStyle w:val="ListParagraph"/>
        <w:numPr>
          <w:ilvl w:val="0"/>
          <w:numId w:val="20"/>
        </w:numPr>
        <w:rPr>
          <w:lang w:val="en-US"/>
        </w:rPr>
      </w:pPr>
      <w:r w:rsidRPr="009458B8">
        <w:rPr>
          <w:lang w:val="en-US"/>
        </w:rPr>
        <w:t>Leadscrew (1mm pitch)</w:t>
      </w:r>
    </w:p>
    <w:p w14:paraId="35537441" w14:textId="77777777" w:rsidR="00A749F7" w:rsidRPr="009458B8" w:rsidRDefault="00A749F7" w:rsidP="00A749F7">
      <w:pPr>
        <w:pStyle w:val="Heading1"/>
        <w:rPr>
          <w:lang w:val="en-US"/>
        </w:rPr>
      </w:pPr>
      <w:bookmarkStart w:id="5" w:name="_Toc96951858"/>
      <w:r w:rsidRPr="009458B8">
        <w:rPr>
          <w:lang w:val="en-US"/>
        </w:rPr>
        <w:t>Requirements</w:t>
      </w:r>
      <w:bookmarkEnd w:id="5"/>
    </w:p>
    <w:p w14:paraId="5D9FA07A" w14:textId="77777777" w:rsidR="0022707B" w:rsidRPr="009458B8" w:rsidRDefault="0022707B" w:rsidP="0022707B">
      <w:pPr>
        <w:rPr>
          <w:lang w:val="en-US"/>
        </w:rPr>
      </w:pPr>
      <w:r w:rsidRPr="009458B8">
        <w:rPr>
          <w:lang w:val="en-US"/>
        </w:rPr>
        <w:t>The following requirements have been set by the BIFROST team:</w:t>
      </w:r>
    </w:p>
    <w:p w14:paraId="4FDC515E" w14:textId="3A6B37A4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 xml:space="preserve">Stroke: 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Pr="009458B8">
        <w:rPr>
          <w:lang w:val="en-US"/>
        </w:rPr>
        <w:t>40mm</w:t>
      </w:r>
    </w:p>
    <w:p w14:paraId="522A7650" w14:textId="08798B59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Accuracy: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Pr="009458B8">
        <w:rPr>
          <w:lang w:val="en-US"/>
        </w:rPr>
        <w:t>+-0.1mm</w:t>
      </w:r>
    </w:p>
    <w:p w14:paraId="4209BBDF" w14:textId="065FF6A0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Repeatability: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Pr="009458B8">
        <w:rPr>
          <w:lang w:val="en-US"/>
        </w:rPr>
        <w:t>+-0.05mm</w:t>
      </w:r>
    </w:p>
    <w:p w14:paraId="0A792791" w14:textId="085F1AD5" w:rsidR="0022707B" w:rsidRPr="009458B8" w:rsidRDefault="0022707B" w:rsidP="0022707B">
      <w:pPr>
        <w:pStyle w:val="ListParagraph"/>
        <w:numPr>
          <w:ilvl w:val="0"/>
          <w:numId w:val="33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="000E7D2D">
        <w:rPr>
          <w:lang w:val="en-US"/>
        </w:rPr>
        <w:tab/>
      </w:r>
      <w:r w:rsidRPr="009458B8">
        <w:rPr>
          <w:lang w:val="en-US"/>
        </w:rPr>
        <w:t>0.01mm minimum</w:t>
      </w:r>
    </w:p>
    <w:p w14:paraId="3244BE6F" w14:textId="77777777" w:rsidR="00A10104" w:rsidRDefault="00A10104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>
        <w:rPr>
          <w:lang w:val="en-US"/>
        </w:rPr>
        <w:br w:type="page"/>
      </w:r>
    </w:p>
    <w:p w14:paraId="64EF9913" w14:textId="1F379466" w:rsidR="00F71193" w:rsidRPr="009458B8" w:rsidRDefault="00F71193" w:rsidP="00F71193">
      <w:pPr>
        <w:pStyle w:val="Heading1"/>
        <w:rPr>
          <w:lang w:val="en-US"/>
        </w:rPr>
      </w:pPr>
      <w:bookmarkStart w:id="6" w:name="_Toc96951859"/>
      <w:r w:rsidRPr="009458B8">
        <w:rPr>
          <w:lang w:val="en-US"/>
        </w:rPr>
        <w:lastRenderedPageBreak/>
        <w:t>CONTROL SYSTEM</w:t>
      </w:r>
      <w:bookmarkEnd w:id="6"/>
    </w:p>
    <w:p w14:paraId="56D05EF8" w14:textId="5E83D56D" w:rsidR="00C06A3F" w:rsidRPr="009458B8" w:rsidRDefault="00D80F20" w:rsidP="00952F33">
      <w:pPr>
        <w:rPr>
          <w:lang w:val="en-US"/>
        </w:rPr>
      </w:pPr>
      <w:r w:rsidRPr="009458B8">
        <w:rPr>
          <w:lang w:val="en-US"/>
        </w:rPr>
        <w:t>The SAT was performed with a</w:t>
      </w:r>
      <w:r w:rsidR="00BA6710" w:rsidRPr="009458B8">
        <w:rPr>
          <w:lang w:val="en-US"/>
        </w:rPr>
        <w:t>n</w:t>
      </w:r>
      <w:r w:rsidRPr="009458B8">
        <w:rPr>
          <w:lang w:val="en-US"/>
        </w:rPr>
        <w:t xml:space="preserve"> EtherCAT </w:t>
      </w:r>
      <w:r w:rsidR="00383154" w:rsidRPr="009458B8">
        <w:rPr>
          <w:lang w:val="en-US"/>
        </w:rPr>
        <w:fldChar w:fldCharType="begin"/>
      </w:r>
      <w:r w:rsidR="00383154" w:rsidRPr="009458B8">
        <w:rPr>
          <w:lang w:val="en-US"/>
        </w:rPr>
        <w:instrText xml:space="preserve"> REF _Ref58931755 \r \h </w:instrText>
      </w:r>
      <w:r w:rsidR="00383154" w:rsidRPr="009458B8">
        <w:rPr>
          <w:lang w:val="en-US"/>
        </w:rPr>
      </w:r>
      <w:r w:rsidR="00383154" w:rsidRPr="009458B8">
        <w:rPr>
          <w:lang w:val="en-US"/>
        </w:rPr>
        <w:fldChar w:fldCharType="separate"/>
      </w:r>
      <w:r w:rsidR="00383154" w:rsidRPr="009458B8">
        <w:rPr>
          <w:lang w:val="en-US"/>
        </w:rPr>
        <w:t>[1]</w:t>
      </w:r>
      <w:r w:rsidR="00383154" w:rsidRPr="009458B8">
        <w:rPr>
          <w:lang w:val="en-US"/>
        </w:rPr>
        <w:fldChar w:fldCharType="end"/>
      </w:r>
      <w:r w:rsidR="00383154" w:rsidRPr="009458B8">
        <w:rPr>
          <w:lang w:val="en-US"/>
        </w:rPr>
        <w:t xml:space="preserve"> </w:t>
      </w:r>
      <w:r w:rsidRPr="009458B8">
        <w:rPr>
          <w:lang w:val="en-US"/>
        </w:rPr>
        <w:t>based control system</w:t>
      </w:r>
      <w:r w:rsidR="007E5FAB" w:rsidRPr="009458B8">
        <w:rPr>
          <w:lang w:val="en-US"/>
        </w:rPr>
        <w:t xml:space="preserve">, </w:t>
      </w:r>
      <w:r w:rsidR="00C06A3F" w:rsidRPr="009458B8">
        <w:rPr>
          <w:lang w:val="en-US"/>
        </w:rPr>
        <w:t xml:space="preserve">ecmc </w:t>
      </w:r>
      <w:r w:rsidR="00C06A3F" w:rsidRPr="009458B8">
        <w:rPr>
          <w:lang w:val="en-US"/>
        </w:rPr>
        <w:fldChar w:fldCharType="begin"/>
      </w:r>
      <w:r w:rsidR="00C06A3F" w:rsidRPr="009458B8">
        <w:rPr>
          <w:lang w:val="en-US"/>
        </w:rPr>
        <w:instrText xml:space="preserve"> REF _Ref58931431 \r \h </w:instrText>
      </w:r>
      <w:r w:rsidR="00C06A3F" w:rsidRPr="009458B8">
        <w:rPr>
          <w:lang w:val="en-US"/>
        </w:rPr>
      </w:r>
      <w:r w:rsidR="00C06A3F" w:rsidRPr="009458B8">
        <w:rPr>
          <w:lang w:val="en-US"/>
        </w:rPr>
        <w:fldChar w:fldCharType="separate"/>
      </w:r>
      <w:r w:rsidR="00383154" w:rsidRPr="009458B8">
        <w:rPr>
          <w:lang w:val="en-US"/>
        </w:rPr>
        <w:t>[2]</w:t>
      </w:r>
      <w:r w:rsidR="00C06A3F" w:rsidRPr="009458B8">
        <w:rPr>
          <w:lang w:val="en-US"/>
        </w:rPr>
        <w:fldChar w:fldCharType="end"/>
      </w:r>
      <w:r w:rsidR="00C06A3F" w:rsidRPr="009458B8">
        <w:rPr>
          <w:lang w:val="en-US"/>
        </w:rPr>
        <w:t xml:space="preserve">. </w:t>
      </w:r>
      <w:r w:rsidR="00591D31" w:rsidRPr="009458B8">
        <w:rPr>
          <w:lang w:val="en-US"/>
        </w:rPr>
        <w:t>The configuration files</w:t>
      </w:r>
      <w:r w:rsidR="007E5FAB" w:rsidRPr="009458B8">
        <w:rPr>
          <w:lang w:val="en-US"/>
        </w:rPr>
        <w:t xml:space="preserve">, raw data and analysis results </w:t>
      </w:r>
      <w:r w:rsidR="00591D31" w:rsidRPr="009458B8">
        <w:rPr>
          <w:lang w:val="en-US"/>
        </w:rPr>
        <w:t xml:space="preserve">for the SAT have been added to a git repository </w:t>
      </w:r>
      <w:r w:rsidR="00591D31" w:rsidRPr="009458B8">
        <w:rPr>
          <w:lang w:val="en-US"/>
        </w:rPr>
        <w:fldChar w:fldCharType="begin"/>
      </w:r>
      <w:r w:rsidR="00591D31" w:rsidRPr="009458B8">
        <w:rPr>
          <w:lang w:val="en-US"/>
        </w:rPr>
        <w:instrText xml:space="preserve"> REF _Ref58932961 \r \h </w:instrText>
      </w:r>
      <w:r w:rsidR="00591D31" w:rsidRPr="009458B8">
        <w:rPr>
          <w:lang w:val="en-US"/>
        </w:rPr>
      </w:r>
      <w:r w:rsidR="00591D31" w:rsidRPr="009458B8">
        <w:rPr>
          <w:lang w:val="en-US"/>
        </w:rPr>
        <w:fldChar w:fldCharType="separate"/>
      </w:r>
      <w:r w:rsidR="00591D31" w:rsidRPr="009458B8">
        <w:rPr>
          <w:lang w:val="en-US"/>
        </w:rPr>
        <w:t>[3]</w:t>
      </w:r>
      <w:r w:rsidR="00591D31" w:rsidRPr="009458B8">
        <w:rPr>
          <w:lang w:val="en-US"/>
        </w:rPr>
        <w:fldChar w:fldCharType="end"/>
      </w:r>
      <w:r w:rsidR="00591D31" w:rsidRPr="009458B8">
        <w:rPr>
          <w:lang w:val="en-US"/>
        </w:rPr>
        <w:t>.</w:t>
      </w:r>
    </w:p>
    <w:p w14:paraId="12D82D9B" w14:textId="1FA4DB81" w:rsidR="00101C8D" w:rsidRPr="009458B8" w:rsidRDefault="00997ADE" w:rsidP="00952F33">
      <w:pPr>
        <w:rPr>
          <w:lang w:val="en-US"/>
        </w:rPr>
      </w:pPr>
      <w:r w:rsidRPr="009458B8">
        <w:rPr>
          <w:lang w:val="en-US"/>
        </w:rPr>
        <w:t>All hardware needed for the tests have been integrated into the same system</w:t>
      </w:r>
      <w:r w:rsidR="00962ACC" w:rsidRPr="009458B8">
        <w:rPr>
          <w:lang w:val="en-US"/>
        </w:rPr>
        <w:t xml:space="preserve"> which then leads to that all sampled data have the same </w:t>
      </w:r>
      <w:r w:rsidR="00A674D3" w:rsidRPr="009458B8">
        <w:rPr>
          <w:lang w:val="en-US"/>
        </w:rPr>
        <w:t>time base</w:t>
      </w:r>
      <w:r w:rsidR="001409E0" w:rsidRPr="009458B8">
        <w:rPr>
          <w:lang w:val="en-US"/>
        </w:rPr>
        <w:t>.</w:t>
      </w:r>
    </w:p>
    <w:p w14:paraId="0A5A612A" w14:textId="77777777" w:rsidR="00101C8D" w:rsidRPr="009458B8" w:rsidRDefault="00101C8D" w:rsidP="00101C8D">
      <w:pPr>
        <w:pStyle w:val="Heading2"/>
        <w:rPr>
          <w:lang w:val="en-US"/>
        </w:rPr>
      </w:pPr>
      <w:bookmarkStart w:id="7" w:name="_Toc96951860"/>
      <w:r w:rsidRPr="009458B8">
        <w:rPr>
          <w:lang w:val="en-US"/>
        </w:rPr>
        <w:t>Hardware</w:t>
      </w:r>
      <w:bookmarkEnd w:id="7"/>
    </w:p>
    <w:p w14:paraId="484E312B" w14:textId="77777777" w:rsidR="00F675D8" w:rsidRPr="009458B8" w:rsidRDefault="00677EDD" w:rsidP="00952F33">
      <w:pPr>
        <w:rPr>
          <w:lang w:val="en-US"/>
        </w:rPr>
      </w:pPr>
      <w:r w:rsidRPr="009458B8">
        <w:rPr>
          <w:lang w:val="en-US"/>
        </w:rPr>
        <w:t>The following control hardware was used:</w:t>
      </w:r>
    </w:p>
    <w:p w14:paraId="7AC11F33" w14:textId="77777777" w:rsidR="00677EDD" w:rsidRPr="009458B8" w:rsidRDefault="00677EDD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EL7037</w:t>
      </w:r>
      <w:r w:rsidR="00591D31" w:rsidRPr="009458B8">
        <w:rPr>
          <w:lang w:val="en-US"/>
        </w:rPr>
        <w:t>:</w:t>
      </w:r>
      <w:r w:rsidRPr="009458B8">
        <w:rPr>
          <w:lang w:val="en-US"/>
        </w:rPr>
        <w:t xml:space="preserve"> </w:t>
      </w:r>
      <w:r w:rsidR="00591D31" w:rsidRPr="009458B8">
        <w:rPr>
          <w:lang w:val="en-US"/>
        </w:rPr>
        <w:tab/>
        <w:t>S</w:t>
      </w:r>
      <w:r w:rsidRPr="009458B8">
        <w:rPr>
          <w:lang w:val="en-US"/>
        </w:rPr>
        <w:t>tepper motor drive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_Ref58933326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[4]</w:t>
      </w:r>
      <w:r w:rsidR="00DD76B7" w:rsidRPr="009458B8">
        <w:rPr>
          <w:lang w:val="en-US"/>
        </w:rPr>
        <w:fldChar w:fldCharType="end"/>
      </w:r>
    </w:p>
    <w:p w14:paraId="5DD6ECE6" w14:textId="77777777" w:rsidR="00677EDD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 xml:space="preserve">EL1808: </w:t>
      </w:r>
      <w:r w:rsidRPr="009458B8">
        <w:rPr>
          <w:lang w:val="en-US"/>
        </w:rPr>
        <w:tab/>
        <w:t>Digital input for switches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_Ref58933336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[5]</w:t>
      </w:r>
      <w:r w:rsidR="00DD76B7" w:rsidRPr="009458B8">
        <w:rPr>
          <w:lang w:val="en-US"/>
        </w:rPr>
        <w:fldChar w:fldCharType="end"/>
      </w:r>
    </w:p>
    <w:p w14:paraId="194B19AF" w14:textId="77777777" w:rsidR="00591D31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EL2808:</w:t>
      </w:r>
      <w:r w:rsidRPr="009458B8">
        <w:rPr>
          <w:lang w:val="en-US"/>
        </w:rPr>
        <w:tab/>
        <w:t>Digital output to feed switches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_Ref58933341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[6]</w:t>
      </w:r>
      <w:r w:rsidR="00DD76B7" w:rsidRPr="009458B8">
        <w:rPr>
          <w:lang w:val="en-US"/>
        </w:rPr>
        <w:fldChar w:fldCharType="end"/>
      </w:r>
    </w:p>
    <w:p w14:paraId="71251827" w14:textId="77777777" w:rsidR="00591D31" w:rsidRPr="009458B8" w:rsidRDefault="00591D31" w:rsidP="00677EDD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>El7201:</w:t>
      </w:r>
      <w:r w:rsidRPr="009458B8">
        <w:rPr>
          <w:lang w:val="en-US"/>
        </w:rPr>
        <w:tab/>
        <w:t>Resolver interface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_Ref58933347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[7]</w:t>
      </w:r>
      <w:r w:rsidR="00DD76B7" w:rsidRPr="009458B8">
        <w:rPr>
          <w:lang w:val="en-US"/>
        </w:rPr>
        <w:fldChar w:fldCharType="end"/>
      </w:r>
    </w:p>
    <w:p w14:paraId="371C783F" w14:textId="77777777" w:rsidR="00211880" w:rsidRPr="009458B8" w:rsidRDefault="00591D31" w:rsidP="00952F33">
      <w:pPr>
        <w:pStyle w:val="ListParagraph"/>
        <w:numPr>
          <w:ilvl w:val="0"/>
          <w:numId w:val="26"/>
        </w:numPr>
        <w:rPr>
          <w:lang w:val="en-US"/>
        </w:rPr>
      </w:pPr>
      <w:r w:rsidRPr="009458B8">
        <w:rPr>
          <w:lang w:val="en-US"/>
        </w:rPr>
        <w:t xml:space="preserve">ILD2300: </w:t>
      </w:r>
      <w:r w:rsidR="00101C8D" w:rsidRPr="009458B8">
        <w:rPr>
          <w:lang w:val="en-US"/>
        </w:rPr>
        <w:tab/>
        <w:t>Micro Epsilon l</w:t>
      </w:r>
      <w:r w:rsidRPr="009458B8">
        <w:rPr>
          <w:lang w:val="en-US"/>
        </w:rPr>
        <w:t>aser triangulation sensor</w:t>
      </w:r>
      <w:r w:rsidR="00DD76B7" w:rsidRPr="009458B8">
        <w:rPr>
          <w:lang w:val="en-US"/>
        </w:rPr>
        <w:t xml:space="preserve"> </w:t>
      </w:r>
      <w:r w:rsidR="00DD76B7" w:rsidRPr="009458B8">
        <w:rPr>
          <w:lang w:val="en-US"/>
        </w:rPr>
        <w:fldChar w:fldCharType="begin"/>
      </w:r>
      <w:r w:rsidR="00DD76B7" w:rsidRPr="009458B8">
        <w:rPr>
          <w:lang w:val="en-US"/>
        </w:rPr>
        <w:instrText xml:space="preserve"> REF _Ref58933352 \r \h </w:instrText>
      </w:r>
      <w:r w:rsidR="00DD76B7" w:rsidRPr="009458B8">
        <w:rPr>
          <w:lang w:val="en-US"/>
        </w:rPr>
      </w:r>
      <w:r w:rsidR="00DD76B7" w:rsidRPr="009458B8">
        <w:rPr>
          <w:lang w:val="en-US"/>
        </w:rPr>
        <w:fldChar w:fldCharType="separate"/>
      </w:r>
      <w:r w:rsidR="00DD76B7" w:rsidRPr="009458B8">
        <w:rPr>
          <w:lang w:val="en-US"/>
        </w:rPr>
        <w:t>[8]</w:t>
      </w:r>
      <w:r w:rsidR="00DD76B7" w:rsidRPr="009458B8">
        <w:rPr>
          <w:lang w:val="en-US"/>
        </w:rPr>
        <w:fldChar w:fldCharType="end"/>
      </w:r>
      <w:r w:rsidRPr="009458B8">
        <w:rPr>
          <w:lang w:val="en-US"/>
        </w:rPr>
        <w:t>.</w:t>
      </w:r>
    </w:p>
    <w:p w14:paraId="5A3DC7E6" w14:textId="77777777" w:rsidR="001409E0" w:rsidRPr="009458B8" w:rsidRDefault="001409E0" w:rsidP="00101C8D">
      <w:pPr>
        <w:pStyle w:val="Heading2"/>
        <w:rPr>
          <w:lang w:val="en-US"/>
        </w:rPr>
      </w:pPr>
      <w:bookmarkStart w:id="8" w:name="_Toc96951861"/>
      <w:r w:rsidRPr="009458B8">
        <w:rPr>
          <w:lang w:val="en-US"/>
        </w:rPr>
        <w:t>EL7037 Stepper drive</w:t>
      </w:r>
      <w:bookmarkEnd w:id="8"/>
    </w:p>
    <w:p w14:paraId="0F2AB98B" w14:textId="77777777" w:rsidR="001A248B" w:rsidRPr="009458B8" w:rsidRDefault="002945B9" w:rsidP="001409E0">
      <w:pPr>
        <w:rPr>
          <w:lang w:val="en-US"/>
        </w:rPr>
      </w:pPr>
      <w:r w:rsidRPr="009458B8">
        <w:rPr>
          <w:lang w:val="en-US"/>
        </w:rPr>
        <w:t xml:space="preserve">The </w:t>
      </w:r>
      <w:r w:rsidR="001409E0" w:rsidRPr="009458B8">
        <w:rPr>
          <w:lang w:val="en-US"/>
        </w:rPr>
        <w:t xml:space="preserve">EL7037 </w:t>
      </w:r>
      <w:r w:rsidR="001A248B" w:rsidRPr="009458B8">
        <w:rPr>
          <w:lang w:val="en-US"/>
        </w:rPr>
        <w:t xml:space="preserve">stepper </w:t>
      </w:r>
      <w:r w:rsidR="001409E0" w:rsidRPr="009458B8">
        <w:rPr>
          <w:lang w:val="en-US"/>
        </w:rPr>
        <w:t>drive was confi</w:t>
      </w:r>
      <w:r w:rsidRPr="009458B8">
        <w:rPr>
          <w:lang w:val="en-US"/>
        </w:rPr>
        <w:t xml:space="preserve">gured </w:t>
      </w:r>
      <w:r w:rsidR="001A248B" w:rsidRPr="009458B8">
        <w:rPr>
          <w:lang w:val="en-US"/>
        </w:rPr>
        <w:t xml:space="preserve">in a similar way as was done in the JJ X-RAY FAT procedure, </w:t>
      </w:r>
      <w:r w:rsidR="001A248B" w:rsidRPr="009458B8">
        <w:rPr>
          <w:lang w:val="en-US"/>
        </w:rPr>
        <w:fldChar w:fldCharType="begin"/>
      </w:r>
      <w:r w:rsidR="001A248B" w:rsidRPr="009458B8">
        <w:rPr>
          <w:lang w:val="en-US"/>
        </w:rPr>
        <w:instrText xml:space="preserve"> REF _Ref58933894 \r \h </w:instrText>
      </w:r>
      <w:r w:rsidR="001A248B" w:rsidRPr="009458B8">
        <w:rPr>
          <w:lang w:val="en-US"/>
        </w:rPr>
      </w:r>
      <w:r w:rsidR="001A248B" w:rsidRPr="009458B8">
        <w:rPr>
          <w:lang w:val="en-US"/>
        </w:rPr>
        <w:fldChar w:fldCharType="separate"/>
      </w:r>
      <w:r w:rsidR="001A248B" w:rsidRPr="009458B8">
        <w:rPr>
          <w:lang w:val="en-US"/>
        </w:rPr>
        <w:t>[9]</w:t>
      </w:r>
      <w:r w:rsidR="001A248B" w:rsidRPr="009458B8">
        <w:rPr>
          <w:lang w:val="en-US"/>
        </w:rPr>
        <w:fldChar w:fldCharType="end"/>
      </w:r>
      <w:r w:rsidR="001A248B" w:rsidRPr="009458B8">
        <w:rPr>
          <w:lang w:val="en-US"/>
        </w:rPr>
        <w:t>:</w:t>
      </w:r>
    </w:p>
    <w:p w14:paraId="751CCE0D" w14:textId="77777777" w:rsidR="001409E0" w:rsidRPr="009458B8" w:rsidRDefault="001A248B" w:rsidP="001A248B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Control mode: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Open loop</w:t>
      </w:r>
    </w:p>
    <w:p w14:paraId="6D19D0A4" w14:textId="77777777" w:rsidR="001A248B" w:rsidRPr="009458B8" w:rsidRDefault="001A248B" w:rsidP="001A248B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 xml:space="preserve">Run current: 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0.61A</w:t>
      </w:r>
    </w:p>
    <w:p w14:paraId="1266109A" w14:textId="77777777" w:rsidR="008E4433" w:rsidRPr="009458B8" w:rsidRDefault="001A248B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Standby current:</w:t>
      </w:r>
      <w:r w:rsidRPr="009458B8">
        <w:rPr>
          <w:lang w:val="en-US"/>
        </w:rPr>
        <w:tab/>
        <w:t>0.087A</w:t>
      </w:r>
    </w:p>
    <w:p w14:paraId="7097A282" w14:textId="4EC7E9AB" w:rsidR="008E4433" w:rsidRPr="009458B8" w:rsidRDefault="000240B4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Micro stepping</w:t>
      </w:r>
      <w:r w:rsidR="008E4433" w:rsidRPr="009458B8">
        <w:rPr>
          <w:lang w:val="en-US"/>
        </w:rPr>
        <w:t>:</w:t>
      </w:r>
      <w:r w:rsidR="008E4433" w:rsidRPr="009458B8">
        <w:rPr>
          <w:lang w:val="en-US"/>
        </w:rPr>
        <w:tab/>
        <w:t>64fold (resolution 12800steps/rev</w:t>
      </w:r>
      <w:r w:rsidR="008F2346" w:rsidRPr="009458B8">
        <w:rPr>
          <w:lang w:val="en-US"/>
        </w:rPr>
        <w:t xml:space="preserve"> for the 200m step motor</w:t>
      </w:r>
      <w:r w:rsidR="008E4433" w:rsidRPr="009458B8">
        <w:rPr>
          <w:lang w:val="en-US"/>
        </w:rPr>
        <w:t>)</w:t>
      </w:r>
    </w:p>
    <w:p w14:paraId="044248C5" w14:textId="77777777" w:rsidR="00BF7205" w:rsidRPr="009458B8" w:rsidRDefault="00BF7205" w:rsidP="008E4433">
      <w:pPr>
        <w:pStyle w:val="ListParagraph"/>
        <w:numPr>
          <w:ilvl w:val="0"/>
          <w:numId w:val="28"/>
        </w:numPr>
        <w:rPr>
          <w:lang w:val="en-US"/>
        </w:rPr>
      </w:pPr>
      <w:r w:rsidRPr="009458B8">
        <w:rPr>
          <w:lang w:val="en-US"/>
        </w:rPr>
        <w:t>Velocity: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0.75</w:t>
      </w:r>
      <w:r w:rsidR="00002A2D" w:rsidRPr="009458B8">
        <w:rPr>
          <w:lang w:val="en-US"/>
        </w:rPr>
        <w:t>mm/s</w:t>
      </w:r>
      <w:r w:rsidRPr="009458B8">
        <w:rPr>
          <w:lang w:val="en-US"/>
        </w:rPr>
        <w:t xml:space="preserve"> (slower than </w:t>
      </w:r>
      <w:r w:rsidR="00002A2D" w:rsidRPr="009458B8">
        <w:rPr>
          <w:lang w:val="en-US"/>
        </w:rPr>
        <w:t>the 2.5mm/s what JJX-RAY used at FAT</w:t>
      </w:r>
      <w:r w:rsidRPr="009458B8">
        <w:rPr>
          <w:lang w:val="en-US"/>
        </w:rPr>
        <w:t>)</w:t>
      </w:r>
    </w:p>
    <w:p w14:paraId="7DEE64A3" w14:textId="77777777" w:rsidR="008E4433" w:rsidRPr="009458B8" w:rsidRDefault="008E4433" w:rsidP="00101C8D">
      <w:pPr>
        <w:pStyle w:val="Heading2"/>
        <w:rPr>
          <w:lang w:val="en-US"/>
        </w:rPr>
      </w:pPr>
      <w:bookmarkStart w:id="9" w:name="_Toc96951862"/>
      <w:r w:rsidRPr="009458B8">
        <w:rPr>
          <w:lang w:val="en-US"/>
        </w:rPr>
        <w:t>EL7201 Resolver interface</w:t>
      </w:r>
      <w:bookmarkEnd w:id="9"/>
    </w:p>
    <w:p w14:paraId="3D97AE76" w14:textId="77777777" w:rsidR="008E4433" w:rsidRPr="009458B8" w:rsidRDefault="008E4433" w:rsidP="008E4433">
      <w:pPr>
        <w:rPr>
          <w:lang w:val="en-US"/>
        </w:rPr>
      </w:pPr>
      <w:r w:rsidRPr="009458B8">
        <w:rPr>
          <w:lang w:val="en-US"/>
        </w:rPr>
        <w:t>The EL7201 resolver interface delivers a single</w:t>
      </w:r>
      <w:r w:rsidR="00386306" w:rsidRPr="009458B8">
        <w:rPr>
          <w:lang w:val="en-US"/>
        </w:rPr>
        <w:t xml:space="preserve"> </w:t>
      </w:r>
      <w:r w:rsidRPr="009458B8">
        <w:rPr>
          <w:lang w:val="en-US"/>
        </w:rPr>
        <w:t xml:space="preserve">turn resolution of </w:t>
      </w:r>
      <w:r w:rsidR="00386306" w:rsidRPr="009458B8">
        <w:rPr>
          <w:lang w:val="en-US"/>
        </w:rPr>
        <w:t>20bits</w:t>
      </w:r>
      <w:r w:rsidR="00AF1B42" w:rsidRPr="009458B8">
        <w:rPr>
          <w:lang w:val="en-US"/>
        </w:rPr>
        <w:t xml:space="preserve"> (1048576 counts/rev)</w:t>
      </w:r>
      <w:r w:rsidR="00386306" w:rsidRPr="009458B8">
        <w:rPr>
          <w:lang w:val="en-US"/>
        </w:rPr>
        <w:t>.</w:t>
      </w:r>
    </w:p>
    <w:p w14:paraId="7F0CB869" w14:textId="77777777" w:rsidR="00F675D8" w:rsidRPr="009458B8" w:rsidRDefault="00F675D8" w:rsidP="00101C8D">
      <w:pPr>
        <w:pStyle w:val="Heading2"/>
        <w:rPr>
          <w:lang w:val="en-US"/>
        </w:rPr>
      </w:pPr>
      <w:bookmarkStart w:id="10" w:name="_Toc96951863"/>
      <w:r w:rsidRPr="009458B8">
        <w:rPr>
          <w:lang w:val="en-US"/>
        </w:rPr>
        <w:t>Feedback systems</w:t>
      </w:r>
      <w:bookmarkEnd w:id="10"/>
    </w:p>
    <w:p w14:paraId="260B824B" w14:textId="77777777" w:rsidR="001409E0" w:rsidRPr="009458B8" w:rsidRDefault="001409E0" w:rsidP="001409E0">
      <w:pPr>
        <w:rPr>
          <w:lang w:val="en-US"/>
        </w:rPr>
      </w:pPr>
      <w:r w:rsidRPr="009458B8">
        <w:rPr>
          <w:lang w:val="en-US"/>
        </w:rPr>
        <w:t>Two different sensors are used as position feedback</w:t>
      </w:r>
      <w:r w:rsidR="002945B9" w:rsidRPr="009458B8">
        <w:rPr>
          <w:lang w:val="en-US"/>
        </w:rPr>
        <w:t xml:space="preserve"> for the tests.</w:t>
      </w:r>
    </w:p>
    <w:p w14:paraId="22922B53" w14:textId="77777777" w:rsidR="009A246A" w:rsidRPr="009458B8" w:rsidRDefault="00F675D8" w:rsidP="009A246A">
      <w:pPr>
        <w:pStyle w:val="ListParagraph"/>
        <w:numPr>
          <w:ilvl w:val="0"/>
          <w:numId w:val="27"/>
        </w:numPr>
        <w:rPr>
          <w:lang w:val="en-US"/>
        </w:rPr>
      </w:pPr>
      <w:r w:rsidRPr="009458B8">
        <w:rPr>
          <w:lang w:val="en-US"/>
        </w:rPr>
        <w:t>ILD2300</w:t>
      </w:r>
      <w:r w:rsidR="00930F8C" w:rsidRPr="009458B8">
        <w:rPr>
          <w:lang w:val="en-US"/>
        </w:rPr>
        <w:t xml:space="preserve"> </w:t>
      </w:r>
      <w:r w:rsidR="00930F8C" w:rsidRPr="009458B8">
        <w:rPr>
          <w:lang w:val="en-US"/>
        </w:rPr>
        <w:tab/>
        <w:t>:</w:t>
      </w:r>
      <w:r w:rsidR="0029573C" w:rsidRPr="009458B8">
        <w:rPr>
          <w:lang w:val="en-US"/>
        </w:rPr>
        <w:t xml:space="preserve"> Micro Epsilon Laser triangulation sensor</w:t>
      </w:r>
      <w:r w:rsidR="009A246A" w:rsidRPr="009458B8">
        <w:rPr>
          <w:lang w:val="en-US"/>
        </w:rPr>
        <w:t xml:space="preserve"> </w:t>
      </w:r>
      <w:r w:rsidR="009A246A" w:rsidRPr="009458B8">
        <w:rPr>
          <w:lang w:val="en-US"/>
        </w:rPr>
        <w:fldChar w:fldCharType="begin"/>
      </w:r>
      <w:r w:rsidR="009A246A" w:rsidRPr="009458B8">
        <w:rPr>
          <w:lang w:val="en-US"/>
        </w:rPr>
        <w:instrText xml:space="preserve"> REF _Ref58934706 \r \h </w:instrText>
      </w:r>
      <w:r w:rsidR="009A246A" w:rsidRPr="009458B8">
        <w:rPr>
          <w:lang w:val="en-US"/>
        </w:rPr>
      </w:r>
      <w:r w:rsidR="009A246A" w:rsidRPr="009458B8">
        <w:rPr>
          <w:lang w:val="en-US"/>
        </w:rPr>
        <w:fldChar w:fldCharType="separate"/>
      </w:r>
      <w:r w:rsidR="009A246A" w:rsidRPr="009458B8">
        <w:rPr>
          <w:lang w:val="en-US"/>
        </w:rPr>
        <w:t>[9]</w:t>
      </w:r>
      <w:r w:rsidR="009A246A" w:rsidRPr="009458B8">
        <w:rPr>
          <w:lang w:val="en-US"/>
        </w:rPr>
        <w:fldChar w:fldCharType="end"/>
      </w:r>
      <w:r w:rsidR="0029573C" w:rsidRPr="009458B8">
        <w:rPr>
          <w:lang w:val="en-US"/>
        </w:rPr>
        <w:t>.</w:t>
      </w:r>
    </w:p>
    <w:p w14:paraId="5C94CBD8" w14:textId="77777777" w:rsidR="009A246A" w:rsidRPr="009458B8" w:rsidRDefault="00F675D8" w:rsidP="009A246A">
      <w:pPr>
        <w:pStyle w:val="ListParagraph"/>
        <w:numPr>
          <w:ilvl w:val="0"/>
          <w:numId w:val="27"/>
        </w:numPr>
        <w:rPr>
          <w:lang w:val="en-US"/>
        </w:rPr>
      </w:pPr>
      <w:r w:rsidRPr="009458B8">
        <w:rPr>
          <w:lang w:val="en-US"/>
        </w:rPr>
        <w:t>Resolver</w:t>
      </w:r>
      <w:r w:rsidR="009A246A" w:rsidRPr="009458B8">
        <w:rPr>
          <w:lang w:val="en-US"/>
        </w:rPr>
        <w:tab/>
        <w:t xml:space="preserve">: AMCI R11X-J10/N </w:t>
      </w:r>
      <w:r w:rsidR="009A246A" w:rsidRPr="009458B8">
        <w:rPr>
          <w:lang w:val="en-US"/>
        </w:rPr>
        <w:fldChar w:fldCharType="begin"/>
      </w:r>
      <w:r w:rsidR="009A246A" w:rsidRPr="009458B8">
        <w:rPr>
          <w:lang w:val="en-US"/>
        </w:rPr>
        <w:instrText xml:space="preserve"> REF _Ref58934652 \r \h </w:instrText>
      </w:r>
      <w:r w:rsidR="009A246A" w:rsidRPr="009458B8">
        <w:rPr>
          <w:lang w:val="en-US"/>
        </w:rPr>
      </w:r>
      <w:r w:rsidR="009A246A" w:rsidRPr="009458B8">
        <w:rPr>
          <w:lang w:val="en-US"/>
        </w:rPr>
        <w:fldChar w:fldCharType="separate"/>
      </w:r>
      <w:r w:rsidR="009A246A" w:rsidRPr="009458B8">
        <w:rPr>
          <w:lang w:val="en-US"/>
        </w:rPr>
        <w:t>[10]</w:t>
      </w:r>
      <w:r w:rsidR="009A246A" w:rsidRPr="009458B8">
        <w:rPr>
          <w:lang w:val="en-US"/>
        </w:rPr>
        <w:fldChar w:fldCharType="end"/>
      </w:r>
    </w:p>
    <w:p w14:paraId="535CFC41" w14:textId="77777777" w:rsidR="002945B9" w:rsidRPr="009458B8" w:rsidRDefault="003D211C" w:rsidP="009A246A">
      <w:pPr>
        <w:pStyle w:val="Heading3"/>
        <w:rPr>
          <w:lang w:val="en-US"/>
        </w:rPr>
      </w:pPr>
      <w:r w:rsidRPr="009458B8">
        <w:rPr>
          <w:lang w:val="en-US"/>
        </w:rPr>
        <w:t xml:space="preserve"> </w:t>
      </w:r>
      <w:bookmarkStart w:id="11" w:name="_Toc96951864"/>
      <w:r w:rsidRPr="009458B8">
        <w:rPr>
          <w:lang w:val="en-US"/>
        </w:rPr>
        <w:t xml:space="preserve">Laser triangulation sensor Micro Epsilon </w:t>
      </w:r>
      <w:r w:rsidR="009A246A" w:rsidRPr="009458B8">
        <w:rPr>
          <w:lang w:val="en-US"/>
        </w:rPr>
        <w:t>ILD2300</w:t>
      </w:r>
      <w:bookmarkEnd w:id="11"/>
      <w:r w:rsidR="00FB2CB6" w:rsidRPr="009458B8">
        <w:rPr>
          <w:lang w:val="en-US"/>
        </w:rPr>
        <w:t xml:space="preserve"> </w:t>
      </w:r>
    </w:p>
    <w:p w14:paraId="31461AD6" w14:textId="641C5B0F" w:rsidR="009A246A" w:rsidRPr="009458B8" w:rsidRDefault="009A246A" w:rsidP="009A246A">
      <w:pPr>
        <w:rPr>
          <w:lang w:val="en-US"/>
        </w:rPr>
      </w:pPr>
      <w:r w:rsidRPr="009458B8">
        <w:rPr>
          <w:lang w:val="en-US"/>
        </w:rPr>
        <w:t>The Micro Epsilon ILD2300 sensor was used as external measurement</w:t>
      </w:r>
      <w:r w:rsidR="00CB062B" w:rsidRPr="009458B8">
        <w:rPr>
          <w:lang w:val="en-US"/>
        </w:rPr>
        <w:t xml:space="preserve"> and verification</w:t>
      </w:r>
      <w:r w:rsidRPr="009458B8">
        <w:rPr>
          <w:lang w:val="en-US"/>
        </w:rPr>
        <w:t xml:space="preserve"> system. The ILD2300 have the following specs:</w:t>
      </w:r>
    </w:p>
    <w:p w14:paraId="698059AF" w14:textId="77777777" w:rsidR="009A246A" w:rsidRPr="009458B8" w:rsidRDefault="009A246A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Range: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50mm</w:t>
      </w:r>
    </w:p>
    <w:p w14:paraId="7BFD7586" w14:textId="7A7BD84C" w:rsidR="009A246A" w:rsidRPr="009458B8" w:rsidRDefault="009A246A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Linearity:</w:t>
      </w:r>
      <w:r w:rsidRPr="009458B8">
        <w:rPr>
          <w:lang w:val="en-US"/>
        </w:rPr>
        <w:tab/>
        <w:t xml:space="preserve">+-10 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</w:t>
      </w:r>
      <w:r w:rsidR="00153518" w:rsidRPr="009458B8">
        <w:rPr>
          <w:lang w:val="en-US"/>
        </w:rPr>
        <w:t xml:space="preserve"> (protocol: </w:t>
      </w:r>
      <w:r w:rsidR="00153518" w:rsidRPr="009458B8">
        <w:rPr>
          <w:lang w:val="en-US"/>
        </w:rPr>
        <w:fldChar w:fldCharType="begin"/>
      </w:r>
      <w:r w:rsidR="00153518" w:rsidRPr="009458B8">
        <w:rPr>
          <w:lang w:val="en-US"/>
        </w:rPr>
        <w:instrText xml:space="preserve"> REF _Ref59111983 \h </w:instrText>
      </w:r>
      <w:r w:rsidR="00153518" w:rsidRPr="009458B8">
        <w:rPr>
          <w:lang w:val="en-US"/>
        </w:rPr>
      </w:r>
      <w:r w:rsidR="00153518" w:rsidRPr="009458B8">
        <w:rPr>
          <w:lang w:val="en-US"/>
        </w:rPr>
        <w:fldChar w:fldCharType="separate"/>
      </w:r>
      <w:r w:rsidR="00153518" w:rsidRPr="009458B8">
        <w:rPr>
          <w:noProof/>
          <w:lang w:val="en-US"/>
        </w:rPr>
        <w:t>Appendix A Micro Epsilon ILD2300 Calibration</w:t>
      </w:r>
      <w:r w:rsidR="00153518" w:rsidRPr="009458B8">
        <w:rPr>
          <w:lang w:val="en-US"/>
        </w:rPr>
        <w:fldChar w:fldCharType="end"/>
      </w:r>
      <w:r w:rsidR="00153518" w:rsidRPr="009458B8">
        <w:rPr>
          <w:lang w:val="en-US"/>
        </w:rPr>
        <w:t>)</w:t>
      </w:r>
    </w:p>
    <w:p w14:paraId="4592858C" w14:textId="77777777" w:rsidR="009A246A" w:rsidRPr="009458B8" w:rsidRDefault="00B62E3B" w:rsidP="009A246A">
      <w:pPr>
        <w:pStyle w:val="ListParagraph"/>
        <w:numPr>
          <w:ilvl w:val="0"/>
          <w:numId w:val="29"/>
        </w:numPr>
        <w:rPr>
          <w:lang w:val="en-US"/>
        </w:rPr>
      </w:pPr>
      <w:r w:rsidRPr="009458B8">
        <w:rPr>
          <w:lang w:val="en-US"/>
        </w:rPr>
        <w:t>Resolution:</w:t>
      </w:r>
      <w:r w:rsidRPr="009458B8">
        <w:rPr>
          <w:lang w:val="en-US"/>
        </w:rPr>
        <w:tab/>
        <w:t xml:space="preserve">0.8 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</w:t>
      </w:r>
    </w:p>
    <w:p w14:paraId="211A2D0B" w14:textId="77777777" w:rsidR="009A246A" w:rsidRPr="009458B8" w:rsidRDefault="009A246A" w:rsidP="009A246A">
      <w:pPr>
        <w:rPr>
          <w:lang w:val="en-US"/>
        </w:rPr>
      </w:pPr>
    </w:p>
    <w:p w14:paraId="6097257F" w14:textId="504B9F9F" w:rsidR="00153518" w:rsidRPr="009458B8" w:rsidRDefault="00D01FED" w:rsidP="009A246A">
      <w:pPr>
        <w:rPr>
          <w:lang w:val="en-US"/>
        </w:rPr>
      </w:pPr>
      <w:r w:rsidRPr="009458B8">
        <w:rPr>
          <w:lang w:val="en-US"/>
        </w:rPr>
        <w:t>This sensor can only cover parts of the approximate 70mm stroke.</w:t>
      </w:r>
    </w:p>
    <w:p w14:paraId="77B2D6B3" w14:textId="77777777" w:rsidR="003D211C" w:rsidRPr="009458B8" w:rsidRDefault="003D211C" w:rsidP="009A246A">
      <w:pPr>
        <w:rPr>
          <w:lang w:val="en-US"/>
        </w:rPr>
      </w:pPr>
    </w:p>
    <w:p w14:paraId="22E383F8" w14:textId="77777777" w:rsidR="003D211C" w:rsidRPr="009458B8" w:rsidRDefault="00D50579" w:rsidP="00D50579">
      <w:pPr>
        <w:pStyle w:val="Heading3"/>
        <w:rPr>
          <w:lang w:val="en-US"/>
        </w:rPr>
      </w:pPr>
      <w:bookmarkStart w:id="12" w:name="_Toc96951865"/>
      <w:r w:rsidRPr="009458B8">
        <w:rPr>
          <w:lang w:val="en-US"/>
        </w:rPr>
        <w:lastRenderedPageBreak/>
        <w:t>Resolver, AMCI R11X-J10/N</w:t>
      </w:r>
      <w:bookmarkEnd w:id="12"/>
    </w:p>
    <w:p w14:paraId="0D4A8D26" w14:textId="77777777" w:rsidR="00D50579" w:rsidRPr="009458B8" w:rsidRDefault="00D50579" w:rsidP="00D50579">
      <w:pPr>
        <w:rPr>
          <w:lang w:val="en-US"/>
        </w:rPr>
      </w:pPr>
      <w:r w:rsidRPr="009458B8">
        <w:rPr>
          <w:lang w:val="en-US"/>
        </w:rPr>
        <w:t>The AMCI resolver was delivered with the slits mounted on the second shaft of the motor. The AMCI R11X-J10/N resolver have the following specs:</w:t>
      </w:r>
    </w:p>
    <w:p w14:paraId="0015AC4C" w14:textId="2FE24ED8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Accuracy: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7</w:t>
      </w:r>
      <w:r w:rsidR="00106EE6" w:rsidRPr="009458B8">
        <w:rPr>
          <w:lang w:val="en-US"/>
        </w:rPr>
        <w:t xml:space="preserve"> </w:t>
      </w:r>
      <w:proofErr w:type="gramStart"/>
      <w:r w:rsidRPr="009458B8">
        <w:rPr>
          <w:lang w:val="en-US"/>
        </w:rPr>
        <w:t>arcmin  (</w:t>
      </w:r>
      <w:proofErr w:type="gramEnd"/>
      <w:r w:rsidRPr="009458B8">
        <w:rPr>
          <w:lang w:val="en-US"/>
        </w:rPr>
        <w:t xml:space="preserve">0.12deg) </w:t>
      </w:r>
    </w:p>
    <w:p w14:paraId="5A7F89A5" w14:textId="77777777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Input voltage: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7V</w:t>
      </w:r>
    </w:p>
    <w:p w14:paraId="69D054F5" w14:textId="2D998937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Input freq</w:t>
      </w:r>
      <w:r w:rsidR="00A674D3" w:rsidRPr="009458B8">
        <w:rPr>
          <w:lang w:val="en-US"/>
        </w:rPr>
        <w:t>uency</w:t>
      </w:r>
      <w:r w:rsidRPr="009458B8">
        <w:rPr>
          <w:lang w:val="en-US"/>
        </w:rPr>
        <w:t>:</w:t>
      </w:r>
      <w:r w:rsidRPr="009458B8">
        <w:rPr>
          <w:lang w:val="en-US"/>
        </w:rPr>
        <w:tab/>
      </w:r>
      <w:r w:rsidRPr="009458B8">
        <w:rPr>
          <w:lang w:val="en-US"/>
        </w:rPr>
        <w:tab/>
        <w:t>5000Hz</w:t>
      </w:r>
    </w:p>
    <w:p w14:paraId="6B31F9F1" w14:textId="6B8EC79F" w:rsidR="00D50579" w:rsidRPr="009458B8" w:rsidRDefault="00D50579" w:rsidP="00D50579">
      <w:pPr>
        <w:pStyle w:val="ListParagraph"/>
        <w:numPr>
          <w:ilvl w:val="0"/>
          <w:numId w:val="30"/>
        </w:numPr>
        <w:rPr>
          <w:lang w:val="en-US"/>
        </w:rPr>
      </w:pPr>
      <w:r w:rsidRPr="009458B8">
        <w:rPr>
          <w:lang w:val="en-US"/>
        </w:rPr>
        <w:t>Transformation ratio:</w:t>
      </w:r>
      <w:r w:rsidRPr="009458B8">
        <w:rPr>
          <w:lang w:val="en-US"/>
        </w:rPr>
        <w:tab/>
        <w:t>0.95+-5%</w:t>
      </w:r>
    </w:p>
    <w:p w14:paraId="774E8543" w14:textId="77777777" w:rsidR="00D50579" w:rsidRPr="009458B8" w:rsidRDefault="00D50579" w:rsidP="00D50579">
      <w:pPr>
        <w:rPr>
          <w:lang w:val="en-US"/>
        </w:rPr>
      </w:pPr>
      <w:r w:rsidRPr="009458B8">
        <w:rPr>
          <w:lang w:val="en-US"/>
        </w:rPr>
        <w:t>The accuracy of</w:t>
      </w:r>
      <w:r w:rsidR="00610A9B" w:rsidRPr="009458B8">
        <w:rPr>
          <w:lang w:val="en-US"/>
        </w:rPr>
        <w:t xml:space="preserve"> 7arcmin</w:t>
      </w:r>
      <w:r w:rsidRPr="009458B8">
        <w:rPr>
          <w:lang w:val="en-US"/>
        </w:rPr>
        <w:t xml:space="preserve"> corres</w:t>
      </w:r>
      <w:r w:rsidR="00610A9B" w:rsidRPr="009458B8">
        <w:rPr>
          <w:lang w:val="en-US"/>
        </w:rPr>
        <w:t>ponds to a linear accuracy of 0.32</w:t>
      </w:r>
      <w:r w:rsidR="00610A9B" w:rsidRPr="009458B8">
        <w:rPr>
          <w:lang w:val="en-US"/>
        </w:rPr>
        <w:sym w:font="Symbol" w:char="F06D"/>
      </w:r>
      <w:r w:rsidR="00610A9B" w:rsidRPr="009458B8">
        <w:rPr>
          <w:lang w:val="en-US"/>
        </w:rPr>
        <w:t>m.</w:t>
      </w:r>
    </w:p>
    <w:p w14:paraId="1A5B5F24" w14:textId="77777777" w:rsidR="00D94F40" w:rsidRPr="009458B8" w:rsidRDefault="00D94F40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66015ED7" w14:textId="40760D1C" w:rsidR="00D84C53" w:rsidRPr="00C53183" w:rsidRDefault="000237A6" w:rsidP="00D84C53">
      <w:pPr>
        <w:pStyle w:val="Heading1"/>
        <w:rPr>
          <w:lang w:val="en-US"/>
        </w:rPr>
      </w:pPr>
      <w:bookmarkStart w:id="13" w:name="_Toc96951866"/>
      <w:r w:rsidRPr="009458B8">
        <w:rPr>
          <w:lang w:val="en-US"/>
        </w:rPr>
        <w:lastRenderedPageBreak/>
        <w:t>METHOD</w:t>
      </w:r>
      <w:bookmarkEnd w:id="13"/>
    </w:p>
    <w:p w14:paraId="66F0CC30" w14:textId="182FF4A5" w:rsidR="00D84C53" w:rsidRDefault="00C53183" w:rsidP="00EC5B00">
      <w:pPr>
        <w:pStyle w:val="Heading2"/>
      </w:pPr>
      <w:r>
        <w:t>Rotation v</w:t>
      </w:r>
      <w:r w:rsidR="00EC5B00">
        <w:t>elocity stability</w:t>
      </w:r>
    </w:p>
    <w:p w14:paraId="5C554C2C" w14:textId="6713DE27" w:rsidR="005F3988" w:rsidRDefault="00C53183" w:rsidP="00EC5B00">
      <w:pPr>
        <w:rPr>
          <w:lang w:val="en-GB"/>
        </w:rPr>
      </w:pPr>
      <w:r>
        <w:rPr>
          <w:lang w:val="en-GB"/>
        </w:rPr>
        <w:t>V</w:t>
      </w:r>
      <w:r w:rsidR="00EC5B00">
        <w:rPr>
          <w:lang w:val="en-GB"/>
        </w:rPr>
        <w:t xml:space="preserve">elocity </w:t>
      </w:r>
      <w:r>
        <w:rPr>
          <w:lang w:val="en-GB"/>
        </w:rPr>
        <w:t xml:space="preserve">was measured by differentiating the position value of the </w:t>
      </w:r>
      <w:r w:rsidR="005F3988">
        <w:rPr>
          <w:lang w:val="en-GB"/>
        </w:rPr>
        <w:t>rotational</w:t>
      </w:r>
      <w:r>
        <w:rPr>
          <w:lang w:val="en-GB"/>
        </w:rPr>
        <w:t xml:space="preserve"> encoder</w:t>
      </w:r>
      <w:r w:rsidR="005F3988">
        <w:rPr>
          <w:lang w:val="en-GB"/>
        </w:rPr>
        <w:t>.</w:t>
      </w:r>
      <w:r w:rsidR="004E2866">
        <w:rPr>
          <w:lang w:val="en-GB"/>
        </w:rPr>
        <w:t xml:space="preserve"> The </w:t>
      </w:r>
      <w:r w:rsidR="004C4D4E">
        <w:rPr>
          <w:lang w:val="en-GB"/>
        </w:rPr>
        <w:t xml:space="preserve">velocity </w:t>
      </w:r>
      <w:r w:rsidR="004E2866">
        <w:rPr>
          <w:lang w:val="en-GB"/>
        </w:rPr>
        <w:t>signal was then averaged over one sector, 10 degrees, in order to filter noise mainly derived from high sample rate of the encoder signal.</w:t>
      </w:r>
      <w:r w:rsidR="005532D9">
        <w:rPr>
          <w:lang w:val="en-GB"/>
        </w:rPr>
        <w:t xml:space="preserve"> The velocity stability then calculates as the maximum spread of the velocity signal over a t</w:t>
      </w:r>
      <w:r w:rsidR="00B45100">
        <w:rPr>
          <w:lang w:val="en-GB"/>
        </w:rPr>
        <w:t>i</w:t>
      </w:r>
      <w:r w:rsidR="005532D9">
        <w:rPr>
          <w:lang w:val="en-GB"/>
        </w:rPr>
        <w:t>me period.</w:t>
      </w:r>
    </w:p>
    <w:p w14:paraId="716186CA" w14:textId="4174F0B0" w:rsidR="00EC5B00" w:rsidRDefault="00EC5B00" w:rsidP="00D84C53">
      <w:pPr>
        <w:rPr>
          <w:lang w:val="en-US"/>
        </w:rPr>
      </w:pPr>
    </w:p>
    <w:p w14:paraId="3E427744" w14:textId="563DCEFD" w:rsidR="00EC5B00" w:rsidRDefault="00C53183" w:rsidP="00EC5B00">
      <w:pPr>
        <w:pStyle w:val="Heading2"/>
      </w:pPr>
      <w:r>
        <w:t>Rotation t</w:t>
      </w:r>
      <w:r w:rsidR="00EC5B00">
        <w:t>raction difference over revolution</w:t>
      </w:r>
    </w:p>
    <w:p w14:paraId="7B1698F7" w14:textId="4FE2AD84" w:rsidR="00EC5B00" w:rsidRDefault="00EC5B00" w:rsidP="00EC5B00">
      <w:pPr>
        <w:rPr>
          <w:lang w:val="en-GB"/>
        </w:rPr>
      </w:pPr>
      <w:r>
        <w:rPr>
          <w:lang w:val="en-GB"/>
        </w:rPr>
        <w:t>Traction</w:t>
      </w:r>
      <w:r w:rsidR="00AA0E28">
        <w:rPr>
          <w:lang w:val="en-GB"/>
        </w:rPr>
        <w:t xml:space="preserve"> difference</w:t>
      </w:r>
      <w:r>
        <w:rPr>
          <w:lang w:val="en-GB"/>
        </w:rPr>
        <w:t xml:space="preserve"> over </w:t>
      </w:r>
      <w:r w:rsidR="00AA0E28">
        <w:rPr>
          <w:lang w:val="en-GB"/>
        </w:rPr>
        <w:t xml:space="preserve">the rotor </w:t>
      </w:r>
      <w:r>
        <w:rPr>
          <w:lang w:val="en-GB"/>
        </w:rPr>
        <w:t xml:space="preserve">revolution </w:t>
      </w:r>
      <w:r w:rsidR="007349A0">
        <w:rPr>
          <w:lang w:val="en-GB"/>
        </w:rPr>
        <w:t xml:space="preserve">was measured by </w:t>
      </w:r>
      <w:r w:rsidR="00AA0E28">
        <w:rPr>
          <w:lang w:val="en-GB"/>
        </w:rPr>
        <w:t xml:space="preserve">analysing the deceleration rate of the rotor with motor disabled (power less). </w:t>
      </w:r>
    </w:p>
    <w:p w14:paraId="0E29E7F1" w14:textId="78B3BA4D" w:rsidR="00EC5B00" w:rsidRDefault="00EC5B00" w:rsidP="00EC5B00">
      <w:pPr>
        <w:rPr>
          <w:lang w:val="en-GB"/>
        </w:rPr>
      </w:pPr>
    </w:p>
    <w:p w14:paraId="6AE440DF" w14:textId="3DA64A82" w:rsidR="00EC5B00" w:rsidRDefault="00EC5B00" w:rsidP="00EC5B00">
      <w:pPr>
        <w:pStyle w:val="Heading2"/>
      </w:pPr>
      <w:r>
        <w:t>Rotor displacement amplitude</w:t>
      </w:r>
    </w:p>
    <w:p w14:paraId="1508B1DF" w14:textId="77777777" w:rsidR="009162E5" w:rsidRDefault="009162E5" w:rsidP="009162E5">
      <w:pPr>
        <w:rPr>
          <w:lang w:val="en-GB"/>
        </w:rPr>
      </w:pPr>
      <w:r>
        <w:rPr>
          <w:lang w:val="en-GB"/>
        </w:rPr>
        <w:t>The maximum rotor displacement was measured by 5 positional sensors:</w:t>
      </w:r>
    </w:p>
    <w:p w14:paraId="550A5B95" w14:textId="5C225317" w:rsidR="009162E5" w:rsidRDefault="009162E5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 xml:space="preserve">3 eddy current sensors </w:t>
      </w:r>
      <w:r w:rsidR="00D35FE2">
        <w:rPr>
          <w:lang w:val="en-GB"/>
        </w:rPr>
        <w:t>mounted</w:t>
      </w:r>
      <w:r>
        <w:rPr>
          <w:lang w:val="en-GB"/>
        </w:rPr>
        <w:t xml:space="preserve"> in the horizontal</w:t>
      </w:r>
      <w:r w:rsidR="00D35FE2">
        <w:rPr>
          <w:lang w:val="en-GB"/>
        </w:rPr>
        <w:t xml:space="preserve"> </w:t>
      </w:r>
      <w:proofErr w:type="gramStart"/>
      <w:r w:rsidR="00D35FE2">
        <w:rPr>
          <w:lang w:val="en-GB"/>
        </w:rPr>
        <w:t>x,y</w:t>
      </w:r>
      <w:proofErr w:type="gramEnd"/>
      <w:r w:rsidR="00D35FE2">
        <w:rPr>
          <w:lang w:val="en-GB"/>
        </w:rPr>
        <w:t>-</w:t>
      </w:r>
      <w:r>
        <w:rPr>
          <w:lang w:val="en-GB"/>
        </w:rPr>
        <w:t>plane</w:t>
      </w:r>
      <w:r w:rsidR="00A96A27">
        <w:rPr>
          <w:lang w:val="en-GB"/>
        </w:rPr>
        <w:t xml:space="preserve"> in the pedestal,</w:t>
      </w:r>
      <w:r>
        <w:rPr>
          <w:lang w:val="en-GB"/>
        </w:rPr>
        <w:t xml:space="preserve"> displaced </w:t>
      </w:r>
      <w:r w:rsidR="0031269B">
        <w:rPr>
          <w:lang w:val="en-GB"/>
        </w:rPr>
        <w:t>120 degrees</w:t>
      </w:r>
      <w:r w:rsidR="00A96A27">
        <w:rPr>
          <w:lang w:val="en-GB"/>
        </w:rPr>
        <w:t>.</w:t>
      </w:r>
    </w:p>
    <w:p w14:paraId="7DFD6466" w14:textId="7A8CE846" w:rsidR="0031269B" w:rsidRDefault="00D35FE2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>1 eddy current sensor mounted in the z direction</w:t>
      </w:r>
      <w:r w:rsidR="00A96A27">
        <w:rPr>
          <w:lang w:val="en-GB"/>
        </w:rPr>
        <w:t xml:space="preserve"> in the pedestal</w:t>
      </w:r>
    </w:p>
    <w:p w14:paraId="75F5A551" w14:textId="40A81927" w:rsidR="00D35FE2" w:rsidRPr="009162E5" w:rsidRDefault="00D35FE2" w:rsidP="009162E5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 xml:space="preserve">One optical triangulation sensor </w:t>
      </w:r>
      <w:r w:rsidR="00A96A27">
        <w:rPr>
          <w:lang w:val="en-GB"/>
        </w:rPr>
        <w:t>measuring</w:t>
      </w:r>
      <w:r>
        <w:rPr>
          <w:lang w:val="en-GB"/>
        </w:rPr>
        <w:t xml:space="preserve"> the </w:t>
      </w:r>
      <w:r w:rsidR="00A96A27">
        <w:rPr>
          <w:lang w:val="en-GB"/>
        </w:rPr>
        <w:t>displacement</w:t>
      </w:r>
      <w:r>
        <w:rPr>
          <w:lang w:val="en-GB"/>
        </w:rPr>
        <w:t xml:space="preserve"> of the </w:t>
      </w:r>
      <w:r w:rsidR="00A96A27">
        <w:rPr>
          <w:lang w:val="en-GB"/>
        </w:rPr>
        <w:t>circumference</w:t>
      </w:r>
      <w:r>
        <w:rPr>
          <w:lang w:val="en-GB"/>
        </w:rPr>
        <w:t xml:space="preserve"> of the target wheel</w:t>
      </w:r>
      <w:r w:rsidR="009F49EE">
        <w:rPr>
          <w:lang w:val="en-GB"/>
        </w:rPr>
        <w:t xml:space="preserve"> outer surface</w:t>
      </w:r>
      <w:r>
        <w:rPr>
          <w:lang w:val="en-GB"/>
        </w:rPr>
        <w:t xml:space="preserve">. </w:t>
      </w:r>
      <w:r w:rsidR="00F02B5B">
        <w:rPr>
          <w:lang w:val="en-GB"/>
        </w:rPr>
        <w:t>The optical sensor was also used for calibration of the eddy current sensors by replacing and comparing it to the eddy current sensor positioned at 120 degrees.</w:t>
      </w:r>
    </w:p>
    <w:p w14:paraId="52158BC2" w14:textId="6DD4330A" w:rsidR="00EC5B00" w:rsidRDefault="00EC5B00" w:rsidP="00EC5B00">
      <w:pPr>
        <w:pStyle w:val="Heading3"/>
      </w:pPr>
      <w:r>
        <w:t>Rampup</w:t>
      </w:r>
    </w:p>
    <w:p w14:paraId="195B9B28" w14:textId="77777777" w:rsidR="00EC5B00" w:rsidRPr="004926ED" w:rsidRDefault="00EC5B00" w:rsidP="004926ED">
      <w:pPr>
        <w:pStyle w:val="Heading4"/>
      </w:pPr>
      <w:r w:rsidRPr="004926ED">
        <w:t>X-Y</w:t>
      </w:r>
    </w:p>
    <w:p w14:paraId="6A5C104A" w14:textId="77777777" w:rsidR="00EC5B00" w:rsidRPr="004926ED" w:rsidRDefault="00EC5B00" w:rsidP="004926ED">
      <w:pPr>
        <w:pStyle w:val="Heading4"/>
      </w:pPr>
      <w:r w:rsidRPr="004926ED">
        <w:t>Z</w:t>
      </w:r>
    </w:p>
    <w:p w14:paraId="68E9E104" w14:textId="77777777" w:rsidR="00EC5B00" w:rsidRPr="004926ED" w:rsidRDefault="00EC5B00" w:rsidP="004926ED">
      <w:pPr>
        <w:pStyle w:val="Heading4"/>
      </w:pPr>
      <w:r w:rsidRPr="004926ED">
        <w:t>Rotor circumference</w:t>
      </w:r>
    </w:p>
    <w:p w14:paraId="2431C697" w14:textId="77777777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249C4927" w14:textId="77777777" w:rsidR="00EC5B00" w:rsidRDefault="00EC5B00" w:rsidP="00EC5B00">
      <w:pPr>
        <w:pStyle w:val="Heading3"/>
      </w:pPr>
      <w:r>
        <w:t>Steady state</w:t>
      </w:r>
    </w:p>
    <w:p w14:paraId="0233E0F4" w14:textId="77777777" w:rsidR="00EC5B00" w:rsidRDefault="00EC5B00" w:rsidP="00EC5B00">
      <w:pPr>
        <w:pStyle w:val="Heading3"/>
      </w:pPr>
      <w:r>
        <w:t>Rampup</w:t>
      </w:r>
    </w:p>
    <w:p w14:paraId="1B49ACE3" w14:textId="77777777" w:rsidR="00EC5B00" w:rsidRPr="004926ED" w:rsidRDefault="00EC5B00" w:rsidP="004926ED">
      <w:pPr>
        <w:rPr>
          <w:lang w:val="en-GB"/>
        </w:rPr>
      </w:pPr>
      <w:r w:rsidRPr="004926ED">
        <w:t>X-Y</w:t>
      </w:r>
    </w:p>
    <w:p w14:paraId="747A3570" w14:textId="77777777" w:rsidR="00EC5B00" w:rsidRPr="004926ED" w:rsidRDefault="00EC5B00" w:rsidP="004926ED">
      <w:r w:rsidRPr="004926ED">
        <w:t>Z</w:t>
      </w:r>
    </w:p>
    <w:p w14:paraId="0F610AA4" w14:textId="77777777" w:rsidR="00EC5B00" w:rsidRPr="004926ED" w:rsidRDefault="00EC5B00" w:rsidP="004926ED">
      <w:r w:rsidRPr="004926ED">
        <w:t>Rotor circumference</w:t>
      </w:r>
    </w:p>
    <w:p w14:paraId="15CDF203" w14:textId="18CA2912" w:rsidR="00EC5B00" w:rsidRDefault="00EC5B00" w:rsidP="00EC5B00">
      <w:pPr>
        <w:pStyle w:val="Heading3"/>
        <w:numPr>
          <w:ilvl w:val="0"/>
          <w:numId w:val="0"/>
        </w:numPr>
        <w:ind w:left="720"/>
      </w:pPr>
    </w:p>
    <w:p w14:paraId="1E96520F" w14:textId="7C5BB2EF" w:rsidR="00EC5B00" w:rsidRDefault="00EC5B00" w:rsidP="00EC5B00">
      <w:pPr>
        <w:pStyle w:val="Heading3"/>
      </w:pPr>
      <w:r>
        <w:t>Rampdown</w:t>
      </w:r>
    </w:p>
    <w:p w14:paraId="7EAC9BD1" w14:textId="77777777" w:rsidR="00EC5B00" w:rsidRPr="00EC5B00" w:rsidRDefault="00EC5B00" w:rsidP="00EC5B00">
      <w:pPr>
        <w:rPr>
          <w:lang w:val="en-GB"/>
        </w:rPr>
      </w:pPr>
    </w:p>
    <w:p w14:paraId="18E20049" w14:textId="77777777" w:rsidR="00EC5B00" w:rsidRDefault="00EC5B00" w:rsidP="00EC5B00">
      <w:pPr>
        <w:pStyle w:val="Heading3"/>
      </w:pPr>
      <w:r>
        <w:t>Rampup</w:t>
      </w:r>
    </w:p>
    <w:p w14:paraId="3131A7AB" w14:textId="77777777" w:rsidR="00EC5B00" w:rsidRPr="00EC5B00" w:rsidRDefault="00EC5B00" w:rsidP="00EC5B00">
      <w:pPr>
        <w:rPr>
          <w:lang w:val="en-GB"/>
        </w:rPr>
      </w:pPr>
      <w:r>
        <w:t>X-Y</w:t>
      </w:r>
    </w:p>
    <w:p w14:paraId="58FA18F8" w14:textId="77777777" w:rsidR="00EC5B00" w:rsidRDefault="00EC5B00" w:rsidP="00EC5B00">
      <w:r>
        <w:t>Z</w:t>
      </w:r>
    </w:p>
    <w:p w14:paraId="0D9CD7BC" w14:textId="77777777" w:rsidR="00EC5B00" w:rsidRDefault="00EC5B00" w:rsidP="00EC5B00">
      <w:r>
        <w:t>Rotor circumference</w:t>
      </w:r>
    </w:p>
    <w:p w14:paraId="3BBEEC4C" w14:textId="77777777" w:rsidR="00EC5B00" w:rsidRDefault="00EC5B00" w:rsidP="00916F88">
      <w:pPr>
        <w:pStyle w:val="Style1"/>
      </w:pPr>
    </w:p>
    <w:p w14:paraId="06102FEF" w14:textId="77777777" w:rsidR="00EC5B00" w:rsidRDefault="00EC5B00" w:rsidP="00EC5B00">
      <w:pPr>
        <w:rPr>
          <w:lang w:val="en-GB"/>
        </w:rPr>
      </w:pPr>
    </w:p>
    <w:p w14:paraId="154BC182" w14:textId="164B4D21" w:rsidR="00EC5B00" w:rsidRDefault="00EC5B00" w:rsidP="00EC5B00">
      <w:pPr>
        <w:rPr>
          <w:lang w:val="en-GB"/>
        </w:rPr>
      </w:pPr>
    </w:p>
    <w:p w14:paraId="61DAA79B" w14:textId="77777777" w:rsidR="00EC5B00" w:rsidRPr="00EC5B00" w:rsidRDefault="00EC5B00" w:rsidP="00EC5B00">
      <w:pPr>
        <w:rPr>
          <w:lang w:val="en-GB"/>
        </w:rPr>
      </w:pPr>
    </w:p>
    <w:p w14:paraId="1369F7C4" w14:textId="77777777" w:rsidR="00EC5B00" w:rsidRDefault="00EC5B00" w:rsidP="00D84C53">
      <w:pPr>
        <w:rPr>
          <w:lang w:val="en-US"/>
        </w:rPr>
      </w:pPr>
    </w:p>
    <w:p w14:paraId="64859FA7" w14:textId="754AB603" w:rsidR="00EC5B00" w:rsidRDefault="00EC5B00" w:rsidP="00D84C53">
      <w:pPr>
        <w:rPr>
          <w:lang w:val="en-US"/>
        </w:rPr>
      </w:pPr>
    </w:p>
    <w:p w14:paraId="4E3583F4" w14:textId="77777777" w:rsidR="00EC5B00" w:rsidRDefault="00EC5B00" w:rsidP="00D84C53">
      <w:pPr>
        <w:rPr>
          <w:lang w:val="en-US"/>
        </w:rPr>
      </w:pPr>
    </w:p>
    <w:p w14:paraId="40CDC5AA" w14:textId="3124DD41" w:rsidR="00EC5B00" w:rsidRDefault="00EC5B00" w:rsidP="00D84C53">
      <w:pPr>
        <w:rPr>
          <w:lang w:val="en-US"/>
        </w:rPr>
      </w:pPr>
    </w:p>
    <w:p w14:paraId="6E48DFED" w14:textId="77777777" w:rsidR="00EC5B00" w:rsidRPr="00D84C53" w:rsidRDefault="00EC5B00" w:rsidP="00D84C53">
      <w:pPr>
        <w:rPr>
          <w:lang w:val="en-US"/>
        </w:rPr>
      </w:pPr>
    </w:p>
    <w:p w14:paraId="15F5EA46" w14:textId="77777777" w:rsidR="00E4373F" w:rsidRPr="009458B8" w:rsidRDefault="00E4373F" w:rsidP="00E4373F">
      <w:pPr>
        <w:keepNext/>
        <w:rPr>
          <w:lang w:val="en-US"/>
        </w:rPr>
      </w:pPr>
      <w:r w:rsidRPr="009458B8">
        <w:rPr>
          <w:noProof/>
          <w:lang w:val="en-US"/>
        </w:rPr>
        <w:lastRenderedPageBreak/>
        <w:drawing>
          <wp:inline distT="0" distB="0" distL="0" distR="0" wp14:anchorId="46909165" wp14:editId="08CEA26E">
            <wp:extent cx="5132771" cy="3358933"/>
            <wp:effectExtent l="0" t="1905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5560.JPG"/>
                    <pic:cNvPicPr/>
                  </pic:nvPicPr>
                  <pic:blipFill rotWithShape="1">
                    <a:blip r:embed="rId10"/>
                    <a:srcRect l="4674" t="28165" r="12998"/>
                    <a:stretch/>
                  </pic:blipFill>
                  <pic:spPr bwMode="auto">
                    <a:xfrm rot="5400000">
                      <a:off x="0" y="0"/>
                      <a:ext cx="5145332" cy="336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B1C4" w14:textId="04DA62DE" w:rsidR="00E4373F" w:rsidRPr="009458B8" w:rsidRDefault="00E4373F" w:rsidP="00E4373F">
      <w:pPr>
        <w:pStyle w:val="Caption"/>
        <w:rPr>
          <w:lang w:val="en-US"/>
        </w:rPr>
      </w:pPr>
      <w:bookmarkStart w:id="14" w:name="_Ref59113823"/>
      <w:bookmarkStart w:id="15" w:name="_Toc59116387"/>
      <w:r w:rsidRPr="009458B8">
        <w:rPr>
          <w:lang w:val="en-US"/>
        </w:rPr>
        <w:t xml:space="preserve">Figure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Figure \* ARABIC </w:instrText>
      </w:r>
      <w:r w:rsidRPr="009458B8">
        <w:rPr>
          <w:lang w:val="en-US"/>
        </w:rPr>
        <w:fldChar w:fldCharType="separate"/>
      </w:r>
      <w:r w:rsidR="00B20D50">
        <w:rPr>
          <w:noProof/>
          <w:lang w:val="en-US"/>
        </w:rPr>
        <w:t>2</w:t>
      </w:r>
      <w:r w:rsidRPr="009458B8">
        <w:rPr>
          <w:lang w:val="en-US"/>
        </w:rPr>
        <w:fldChar w:fldCharType="end"/>
      </w:r>
      <w:bookmarkEnd w:id="14"/>
      <w:r w:rsidRPr="009458B8">
        <w:rPr>
          <w:lang w:val="en-US"/>
        </w:rPr>
        <w:t>: Test setup</w:t>
      </w:r>
      <w:bookmarkEnd w:id="15"/>
    </w:p>
    <w:p w14:paraId="0C99818C" w14:textId="77777777" w:rsidR="009502AA" w:rsidRPr="009458B8" w:rsidRDefault="009502AA">
      <w:pPr>
        <w:rPr>
          <w:rFonts w:ascii="Segoe UI Historic" w:eastAsiaTheme="majorEastAsia" w:hAnsi="Segoe UI Historic" w:cstheme="majorBidi"/>
          <w:b/>
          <w:bCs/>
          <w:sz w:val="22"/>
          <w:szCs w:val="26"/>
          <w:highlight w:val="lightGray"/>
          <w:lang w:val="en-US"/>
        </w:rPr>
      </w:pPr>
      <w:r w:rsidRPr="009458B8">
        <w:rPr>
          <w:highlight w:val="lightGray"/>
          <w:lang w:val="en-US"/>
        </w:rPr>
        <w:br w:type="page"/>
      </w:r>
    </w:p>
    <w:bookmarkEnd w:id="1"/>
    <w:p w14:paraId="657B1645" w14:textId="59534190" w:rsidR="00F369FB" w:rsidRDefault="00F369FB" w:rsidP="00F369FB">
      <w:pPr>
        <w:rPr>
          <w:lang w:val="en-US"/>
        </w:rPr>
      </w:pPr>
      <w:r w:rsidRPr="009458B8">
        <w:rPr>
          <w:lang w:val="en-US"/>
        </w:rPr>
        <w:lastRenderedPageBreak/>
        <w:t>All raw data and more detailed reports can be found in the following git repository:</w:t>
      </w:r>
    </w:p>
    <w:p w14:paraId="6A072633" w14:textId="4F32BB26" w:rsidR="006A5AAE" w:rsidRDefault="00101C8B" w:rsidP="00F369FB">
      <w:pPr>
        <w:rPr>
          <w:lang w:val="en-US"/>
        </w:rPr>
      </w:pPr>
      <w:hyperlink r:id="rId11" w:history="1">
        <w:r w:rsidR="006A5AAE" w:rsidRPr="00352745">
          <w:rPr>
            <w:rStyle w:val="Hyperlink"/>
            <w:rFonts w:ascii="Times New Roman" w:hAnsi="Times New Roman"/>
            <w:sz w:val="24"/>
            <w:lang w:val="en-US"/>
          </w:rPr>
          <w:t>https://gitlab.esss.lu.se/mcag/instruments/bifrost/ecmc_bifrost_slits_sat/-/tree/master/tests_2</w:t>
        </w:r>
      </w:hyperlink>
    </w:p>
    <w:p w14:paraId="25509E95" w14:textId="1C825C5D" w:rsidR="00F369FB" w:rsidRPr="009458B8" w:rsidRDefault="00F369FB" w:rsidP="00F369FB">
      <w:pPr>
        <w:pStyle w:val="Heading2"/>
        <w:numPr>
          <w:ilvl w:val="1"/>
          <w:numId w:val="42"/>
        </w:numPr>
        <w:rPr>
          <w:lang w:val="en-US"/>
        </w:rPr>
      </w:pPr>
      <w:bookmarkStart w:id="16" w:name="_Toc96951877"/>
      <w:r w:rsidRPr="009458B8">
        <w:rPr>
          <w:lang w:val="en-US"/>
        </w:rPr>
        <w:t>Analysis</w:t>
      </w:r>
      <w:bookmarkEnd w:id="16"/>
    </w:p>
    <w:p w14:paraId="7FDE5A9A" w14:textId="77777777" w:rsidR="00BD5729" w:rsidRDefault="00BD5729">
      <w:pPr>
        <w:rPr>
          <w:lang w:val="en-US"/>
        </w:rPr>
      </w:pPr>
    </w:p>
    <w:p w14:paraId="086597F3" w14:textId="77777777" w:rsidR="00BD5729" w:rsidRDefault="00BD5729">
      <w:pPr>
        <w:rPr>
          <w:lang w:val="en-US"/>
        </w:rPr>
      </w:pPr>
    </w:p>
    <w:p w14:paraId="06FB3C62" w14:textId="77777777" w:rsidR="00BD5729" w:rsidRDefault="00BD5729">
      <w:pPr>
        <w:rPr>
          <w:lang w:val="en-US"/>
        </w:rPr>
      </w:pPr>
    </w:p>
    <w:p w14:paraId="09B34346" w14:textId="6B2E2FCB" w:rsidR="00BD5729" w:rsidRDefault="00B91186" w:rsidP="00BD5729">
      <w:pPr>
        <w:pStyle w:val="Heading1"/>
      </w:pPr>
      <w:r>
        <w:t>Analysis</w:t>
      </w:r>
    </w:p>
    <w:p w14:paraId="7BFAA182" w14:textId="1177893E" w:rsidR="00BD5729" w:rsidRDefault="00B91186" w:rsidP="00BD5729">
      <w:pPr>
        <w:pStyle w:val="Heading2"/>
      </w:pPr>
      <w:r>
        <w:t>Torque variations during velocity r</w:t>
      </w:r>
      <w:r w:rsidR="00101C8B">
        <w:t>amp down</w:t>
      </w:r>
    </w:p>
    <w:p w14:paraId="31D8C0C1" w14:textId="72B21130" w:rsidR="00395887" w:rsidRDefault="00395887" w:rsidP="00395887">
      <w:pPr>
        <w:rPr>
          <w:lang w:val="en-GB"/>
        </w:rPr>
      </w:pPr>
      <w:r>
        <w:rPr>
          <w:lang w:val="en-GB"/>
        </w:rPr>
        <w:t xml:space="preserve">Encoder </w:t>
      </w:r>
      <w:r w:rsidR="0014729C">
        <w:rPr>
          <w:lang w:val="en-GB"/>
        </w:rPr>
        <w:t xml:space="preserve">angular position </w:t>
      </w:r>
      <w:r>
        <w:rPr>
          <w:lang w:val="en-GB"/>
        </w:rPr>
        <w:t>data was sampled during ramp</w:t>
      </w:r>
      <w:r w:rsidR="0014729C">
        <w:rPr>
          <w:lang w:val="en-GB"/>
        </w:rPr>
        <w:t xml:space="preserve"> </w:t>
      </w:r>
      <w:r>
        <w:rPr>
          <w:lang w:val="en-GB"/>
        </w:rPr>
        <w:t xml:space="preserve">down with </w:t>
      </w:r>
      <w:r w:rsidR="0014729C">
        <w:rPr>
          <w:lang w:val="en-GB"/>
        </w:rPr>
        <w:t xml:space="preserve">motor </w:t>
      </w:r>
      <w:r>
        <w:rPr>
          <w:lang w:val="en-GB"/>
        </w:rPr>
        <w:t>disabled</w:t>
      </w:r>
      <w:r w:rsidR="0014729C">
        <w:rPr>
          <w:lang w:val="en-GB"/>
        </w:rPr>
        <w:t xml:space="preserve"> meaning only the traction in the system, </w:t>
      </w:r>
      <w:r w:rsidR="00EB64A6">
        <w:rPr>
          <w:lang w:val="en-GB"/>
        </w:rPr>
        <w:t>mostly in</w:t>
      </w:r>
      <w:r w:rsidR="0014729C">
        <w:rPr>
          <w:lang w:val="en-GB"/>
        </w:rPr>
        <w:t xml:space="preserve"> bearings, </w:t>
      </w:r>
      <w:r w:rsidR="00EB64A6">
        <w:rPr>
          <w:lang w:val="en-GB"/>
        </w:rPr>
        <w:t xml:space="preserve">and inertia of the rotor will </w:t>
      </w:r>
      <w:r w:rsidR="0014729C">
        <w:rPr>
          <w:lang w:val="en-GB"/>
        </w:rPr>
        <w:t xml:space="preserve">affect the deceleration </w:t>
      </w:r>
      <w:r w:rsidR="00EB64A6">
        <w:rPr>
          <w:lang w:val="en-GB"/>
        </w:rPr>
        <w:t xml:space="preserve">ramp </w:t>
      </w:r>
      <w:r>
        <w:rPr>
          <w:lang w:val="en-GB"/>
        </w:rPr>
        <w:t>(no torque on motor).</w:t>
      </w:r>
      <w:r w:rsidR="00E476AB">
        <w:rPr>
          <w:lang w:val="en-GB"/>
        </w:rPr>
        <w:t xml:space="preserve"> </w:t>
      </w:r>
      <w:r w:rsidR="00E476AB">
        <w:rPr>
          <w:lang w:val="en-GB"/>
        </w:rPr>
        <w:t xml:space="preserve">The zero </w:t>
      </w:r>
      <w:r w:rsidR="00E476AB">
        <w:rPr>
          <w:lang w:val="en-GB"/>
        </w:rPr>
        <w:t>value</w:t>
      </w:r>
      <w:r w:rsidR="00E476AB">
        <w:rPr>
          <w:lang w:val="en-GB"/>
        </w:rPr>
        <w:t xml:space="preserve"> of the</w:t>
      </w:r>
      <w:r w:rsidR="004912CD">
        <w:rPr>
          <w:lang w:val="en-GB"/>
        </w:rPr>
        <w:t xml:space="preserve"> angular</w:t>
      </w:r>
      <w:r w:rsidR="00E476AB">
        <w:rPr>
          <w:lang w:val="en-GB"/>
        </w:rPr>
        <w:t xml:space="preserve"> position is defined by </w:t>
      </w:r>
      <w:r w:rsidR="00E476AB">
        <w:rPr>
          <w:lang w:val="en-GB"/>
        </w:rPr>
        <w:t>a</w:t>
      </w:r>
      <w:r w:rsidR="00E476AB">
        <w:rPr>
          <w:lang w:val="en-GB"/>
        </w:rPr>
        <w:t xml:space="preserve"> reference mark on the encoder ring</w:t>
      </w:r>
      <w:r w:rsidR="00E476AB">
        <w:rPr>
          <w:lang w:val="en-GB"/>
        </w:rPr>
        <w:t xml:space="preserve"> and can therefore be used as an absolute angular reference of the wheel.</w:t>
      </w:r>
    </w:p>
    <w:p w14:paraId="344A4205" w14:textId="77777777" w:rsidR="004912CD" w:rsidRPr="00B91186" w:rsidRDefault="0085707D" w:rsidP="004912CD">
      <w:pPr>
        <w:rPr>
          <w:lang w:val="en-GB"/>
        </w:rPr>
      </w:pPr>
      <w:r>
        <w:rPr>
          <w:lang w:val="en-GB"/>
        </w:rPr>
        <w:t xml:space="preserve">The lower graph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_Ref97300133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Pr="00B91186">
        <w:rPr>
          <w:lang w:val="en-US"/>
        </w:rPr>
        <w:t xml:space="preserve">Figure </w:t>
      </w:r>
      <w:r>
        <w:rPr>
          <w:noProof/>
          <w:lang w:val="en-US"/>
        </w:rPr>
        <w:t>3</w:t>
      </w:r>
      <w:r>
        <w:rPr>
          <w:lang w:val="en-GB"/>
        </w:rPr>
        <w:fldChar w:fldCharType="end"/>
      </w:r>
      <w:r>
        <w:rPr>
          <w:lang w:val="en-GB"/>
        </w:rPr>
        <w:t xml:space="preserve"> shows the angular position during ramp down from 23 to 0 rpm in unit degrees.</w:t>
      </w:r>
      <w:r w:rsidR="0096316C">
        <w:rPr>
          <w:lang w:val="en-GB"/>
        </w:rPr>
        <w:t xml:space="preserve"> </w:t>
      </w:r>
      <w:r w:rsidR="004912CD">
        <w:rPr>
          <w:lang w:val="en-GB"/>
        </w:rPr>
        <w:t>Each red vertical line indicates one full revolution.</w:t>
      </w:r>
    </w:p>
    <w:p w14:paraId="0D1D8641" w14:textId="77777777" w:rsidR="0096316C" w:rsidRDefault="00B91186" w:rsidP="0096316C">
      <w:pPr>
        <w:rPr>
          <w:lang w:val="en-GB"/>
        </w:rPr>
      </w:pPr>
      <w:r>
        <w:rPr>
          <w:lang w:val="en-GB"/>
        </w:rPr>
        <w:t>Velocity is calculated by differentiating the position value from the rotational encoder</w:t>
      </w:r>
      <w:r w:rsidR="0085707D">
        <w:rPr>
          <w:lang w:val="en-GB"/>
        </w:rPr>
        <w:t xml:space="preserve"> </w:t>
      </w:r>
      <w:r w:rsidR="00AD616F">
        <w:rPr>
          <w:lang w:val="en-GB"/>
        </w:rPr>
        <w:t xml:space="preserve">and </w:t>
      </w:r>
      <w:r w:rsidR="0085707D">
        <w:rPr>
          <w:lang w:val="en-GB"/>
        </w:rPr>
        <w:t>(center graph)</w:t>
      </w:r>
      <w:r>
        <w:rPr>
          <w:lang w:val="en-GB"/>
        </w:rPr>
        <w:t>.</w:t>
      </w:r>
      <w:r w:rsidR="00AD616F">
        <w:rPr>
          <w:lang w:val="en-GB"/>
        </w:rPr>
        <w:t xml:space="preserve"> </w:t>
      </w:r>
      <w:r w:rsidR="0096316C">
        <w:rPr>
          <w:lang w:val="en-GB"/>
        </w:rPr>
        <w:t xml:space="preserve">The total time to ramp down from 23rpm to 0 is approximately 94 seconds. </w:t>
      </w:r>
    </w:p>
    <w:p w14:paraId="40B42383" w14:textId="77777777" w:rsidR="0096316C" w:rsidRDefault="0096316C" w:rsidP="0096316C">
      <w:pPr>
        <w:rPr>
          <w:lang w:val="en-GB"/>
        </w:rPr>
      </w:pPr>
    </w:p>
    <w:p w14:paraId="59C31F65" w14:textId="77777777" w:rsidR="0096316C" w:rsidRDefault="0096316C" w:rsidP="0096316C">
      <w:pPr>
        <w:rPr>
          <w:lang w:val="en-GB"/>
        </w:rPr>
      </w:pPr>
      <w:r>
        <w:rPr>
          <w:lang w:val="en-GB"/>
        </w:rPr>
        <w:t>The average traction torque can be calculated by:</w:t>
      </w:r>
    </w:p>
    <w:p w14:paraId="2D98587C" w14:textId="77777777" w:rsidR="0096316C" w:rsidRDefault="0096316C" w:rsidP="0096316C">
      <w:pPr>
        <w:rPr>
          <w:lang w:val="en-GB"/>
        </w:rPr>
      </w:pPr>
    </w:p>
    <w:p w14:paraId="48874B03" w14:textId="77777777" w:rsidR="0096316C" w:rsidRDefault="0096316C" w:rsidP="0096316C">
      <w:pPr>
        <w:rPr>
          <w:lang w:val="en-GB"/>
        </w:rPr>
      </w:pPr>
      <m:oMath>
        <m:r>
          <w:rPr>
            <w:rFonts w:ascii="Cambria Math" w:hAnsi="Cambria Math"/>
            <w:i/>
            <w:lang w:val="en-GB"/>
          </w:rPr>
          <w:sym w:font="Symbol" w:char="F074"/>
        </m:r>
        <m:r>
          <w:rPr>
            <w:rFonts w:ascii="Cambria Math" w:hAnsi="Cambria Math"/>
            <w:lang w:val="en-GB"/>
          </w:rPr>
          <m:t>=I*</m:t>
        </m:r>
        <m:r>
          <w:rPr>
            <w:rFonts w:ascii="Cambria Math" w:hAnsi="Cambria Math"/>
            <w:i/>
            <w:lang w:val="en-GB"/>
          </w:rPr>
          <w:sym w:font="Symbol" w:char="F061"/>
        </m:r>
      </m:oMath>
      <w:r>
        <w:rPr>
          <w:lang w:val="en-GB"/>
        </w:rPr>
        <w:t xml:space="preserve"> </w:t>
      </w:r>
    </w:p>
    <w:p w14:paraId="09559440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74"/>
      </w:r>
      <w:r>
        <w:rPr>
          <w:lang w:val="en-GB"/>
        </w:rPr>
        <w:t xml:space="preserve"> = Torque [Nm]</w:t>
      </w:r>
    </w:p>
    <w:p w14:paraId="33250CC7" w14:textId="77777777" w:rsidR="0096316C" w:rsidRDefault="0096316C" w:rsidP="0096316C">
      <w:pPr>
        <w:rPr>
          <w:lang w:val="en-GB"/>
        </w:rPr>
      </w:pPr>
      <w:r>
        <w:rPr>
          <w:lang w:val="en-GB"/>
        </w:rPr>
        <w:t>I = Inertia [kgm</w:t>
      </w:r>
      <w:r>
        <w:rPr>
          <w:vertAlign w:val="superscript"/>
          <w:lang w:val="en-GB"/>
        </w:rPr>
        <w:t>2</w:t>
      </w:r>
      <w:r>
        <w:rPr>
          <w:lang w:val="en-GB"/>
        </w:rPr>
        <w:t>] = 5260kgm</w:t>
      </w:r>
      <w:r>
        <w:rPr>
          <w:vertAlign w:val="superscript"/>
          <w:lang w:val="en-GB"/>
        </w:rPr>
        <w:t>2</w:t>
      </w:r>
    </w:p>
    <w:p w14:paraId="2F680A9B" w14:textId="77777777" w:rsidR="0096316C" w:rsidRDefault="0096316C" w:rsidP="0096316C">
      <w:pPr>
        <w:rPr>
          <w:lang w:val="en-GB"/>
        </w:rPr>
      </w:pPr>
      <w:r>
        <w:rPr>
          <w:lang w:val="en-GB"/>
        </w:rPr>
        <w:sym w:font="Symbol" w:char="F061"/>
      </w:r>
      <w:r>
        <w:rPr>
          <w:lang w:val="en-GB"/>
        </w:rPr>
        <w:t xml:space="preserve"> = angular acceleration [rad/s</w:t>
      </w:r>
      <w:r>
        <w:rPr>
          <w:vertAlign w:val="superscript"/>
          <w:lang w:val="en-GB"/>
        </w:rPr>
        <w:t>2</w:t>
      </w:r>
      <w:r>
        <w:rPr>
          <w:lang w:val="en-GB"/>
        </w:rPr>
        <w:t>], 23rpm to 0 rpm in 94s</w:t>
      </w:r>
    </w:p>
    <w:p w14:paraId="456BADC1" w14:textId="77777777" w:rsidR="0096316C" w:rsidRDefault="0096316C" w:rsidP="0096316C">
      <w:pPr>
        <w:rPr>
          <w:lang w:val="en-GB"/>
        </w:rPr>
      </w:pPr>
    </w:p>
    <w:p w14:paraId="63B37E72" w14:textId="426C4AF5" w:rsidR="0096316C" w:rsidRDefault="0096316C" w:rsidP="00B91186">
      <w:pPr>
        <w:rPr>
          <w:lang w:val="en-GB"/>
        </w:rPr>
      </w:pPr>
      <w:r>
        <w:rPr>
          <w:lang w:val="en-GB"/>
        </w:rPr>
        <w:t>The average traction torque can then be calculated to approx. 135Nm.</w:t>
      </w:r>
    </w:p>
    <w:p w14:paraId="359AC252" w14:textId="77777777" w:rsidR="0096316C" w:rsidRDefault="0096316C" w:rsidP="00B91186">
      <w:pPr>
        <w:rPr>
          <w:lang w:val="en-GB"/>
        </w:rPr>
      </w:pPr>
    </w:p>
    <w:p w14:paraId="5960BE3B" w14:textId="13FBF386" w:rsidR="0085707D" w:rsidRDefault="00AD616F" w:rsidP="00B91186">
      <w:pPr>
        <w:rPr>
          <w:lang w:val="en-GB"/>
        </w:rPr>
      </w:pPr>
      <w:r>
        <w:rPr>
          <w:lang w:val="en-GB"/>
        </w:rPr>
        <w:t xml:space="preserve">Unfortunately, the velocity values are too noisy to differentiate into acceleration. Instead the upper graph shows the velocity but without the </w:t>
      </w:r>
      <w:r w:rsidR="00CF3641">
        <w:rPr>
          <w:lang w:val="en-GB"/>
        </w:rPr>
        <w:t xml:space="preserve">pure </w:t>
      </w:r>
      <w:r>
        <w:rPr>
          <w:lang w:val="en-GB"/>
        </w:rPr>
        <w:t xml:space="preserve">linear </w:t>
      </w:r>
      <w:r w:rsidR="00CF3641">
        <w:rPr>
          <w:lang w:val="en-GB"/>
        </w:rPr>
        <w:t xml:space="preserve">deceleration </w:t>
      </w:r>
      <w:r>
        <w:rPr>
          <w:lang w:val="en-GB"/>
        </w:rPr>
        <w:t>component</w:t>
      </w:r>
      <w:r w:rsidR="0096316C">
        <w:rPr>
          <w:lang w:val="en-GB"/>
        </w:rPr>
        <w:t xml:space="preserve"> generated by the 135Nm </w:t>
      </w:r>
      <w:r w:rsidR="00943D44">
        <w:rPr>
          <w:lang w:val="en-GB"/>
        </w:rPr>
        <w:t>traction.</w:t>
      </w:r>
      <w:r w:rsidR="00CF3641">
        <w:rPr>
          <w:lang w:val="en-GB"/>
        </w:rPr>
        <w:t xml:space="preserve"> It can be concluded from the upper graph that the deceleration is not constant </w:t>
      </w:r>
      <w:r w:rsidR="0096316C">
        <w:rPr>
          <w:lang w:val="en-GB"/>
        </w:rPr>
        <w:t xml:space="preserve">during </w:t>
      </w:r>
      <w:r w:rsidR="00CF3641">
        <w:rPr>
          <w:lang w:val="en-GB"/>
        </w:rPr>
        <w:t>the ramp down process and also varies cyclically within each revolution.</w:t>
      </w:r>
    </w:p>
    <w:p w14:paraId="18A05154" w14:textId="5D7EC881" w:rsidR="00101C8B" w:rsidRPr="00B91186" w:rsidRDefault="00B91186" w:rsidP="00B9118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1800B43B" wp14:editId="21EB1F5F">
            <wp:extent cx="6120765" cy="300291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_velo_2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91F7" w14:textId="482E549F" w:rsidR="00B91186" w:rsidRDefault="00101C8B" w:rsidP="00391C09">
      <w:pPr>
        <w:pStyle w:val="Caption"/>
        <w:rPr>
          <w:lang w:val="en-GB"/>
        </w:rPr>
      </w:pPr>
      <w:bookmarkStart w:id="17" w:name="_Ref97300133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B20D50">
        <w:rPr>
          <w:noProof/>
          <w:lang w:val="en-US"/>
        </w:rPr>
        <w:t>3</w:t>
      </w:r>
      <w:r>
        <w:fldChar w:fldCharType="end"/>
      </w:r>
      <w:bookmarkEnd w:id="17"/>
      <w:r w:rsidRPr="00B91186">
        <w:rPr>
          <w:lang w:val="en-US"/>
        </w:rPr>
        <w:t>: Ramp down from 23 rpm</w:t>
      </w:r>
      <w:r w:rsidR="00B91186">
        <w:rPr>
          <w:lang w:val="en-US"/>
        </w:rPr>
        <w:t xml:space="preserve"> (lowe</w:t>
      </w:r>
      <w:r w:rsidR="00175454">
        <w:rPr>
          <w:lang w:val="en-US"/>
        </w:rPr>
        <w:t>r</w:t>
      </w:r>
      <w:r w:rsidR="00B91186">
        <w:rPr>
          <w:lang w:val="en-US"/>
        </w:rPr>
        <w:t xml:space="preserve"> = position, </w:t>
      </w:r>
      <w:r w:rsidR="00175454">
        <w:rPr>
          <w:lang w:val="en-US"/>
        </w:rPr>
        <w:t>center</w:t>
      </w:r>
      <w:r w:rsidR="00B91186">
        <w:rPr>
          <w:lang w:val="en-US"/>
        </w:rPr>
        <w:t>=velocity, upper=velocity-minus linear component)</w:t>
      </w:r>
      <w:r w:rsidR="0014729C">
        <w:rPr>
          <w:lang w:val="en-US"/>
        </w:rPr>
        <w:t>.</w:t>
      </w:r>
    </w:p>
    <w:p w14:paraId="180801E0" w14:textId="77777777" w:rsidR="00B91186" w:rsidRDefault="00B91186" w:rsidP="00B91186">
      <w:pPr>
        <w:keepNext/>
      </w:pPr>
      <w:r>
        <w:rPr>
          <w:noProof/>
          <w:lang w:val="en-GB"/>
        </w:rPr>
        <w:drawing>
          <wp:inline distT="0" distB="0" distL="0" distR="0" wp14:anchorId="657899B6" wp14:editId="742B8251">
            <wp:extent cx="6120765" cy="300291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elo_rev_deg_time_2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ED84" w14:textId="2AF44FDA" w:rsidR="00BD5729" w:rsidRPr="00BD5729" w:rsidRDefault="00B91186" w:rsidP="00B91186">
      <w:pPr>
        <w:pStyle w:val="Caption"/>
        <w:rPr>
          <w:lang w:val="en-GB"/>
        </w:rPr>
      </w:pPr>
      <w:bookmarkStart w:id="18" w:name="_Ref97301967"/>
      <w:r w:rsidRPr="00B91186">
        <w:rPr>
          <w:lang w:val="en-US"/>
        </w:rPr>
        <w:t xml:space="preserve">Figure </w:t>
      </w:r>
      <w:r>
        <w:fldChar w:fldCharType="begin"/>
      </w:r>
      <w:r w:rsidRPr="00B91186">
        <w:rPr>
          <w:lang w:val="en-US"/>
        </w:rPr>
        <w:instrText xml:space="preserve"> SEQ Figure \* ARABIC </w:instrText>
      </w:r>
      <w:r>
        <w:fldChar w:fldCharType="separate"/>
      </w:r>
      <w:r w:rsidR="00B20D50">
        <w:rPr>
          <w:noProof/>
          <w:lang w:val="en-US"/>
        </w:rPr>
        <w:t>4</w:t>
      </w:r>
      <w:r>
        <w:fldChar w:fldCharType="end"/>
      </w:r>
      <w:bookmarkEnd w:id="18"/>
      <w:r w:rsidRPr="00B91186">
        <w:rPr>
          <w:lang w:val="en-US"/>
        </w:rPr>
        <w:t>: Velocity for each rev vs rotation angle and time (linear velocity component removed)</w:t>
      </w:r>
    </w:p>
    <w:p w14:paraId="7A9C7568" w14:textId="77777777" w:rsidR="00A308C2" w:rsidRDefault="004A5205">
      <w:pPr>
        <w:rPr>
          <w:lang w:val="en-US"/>
        </w:rPr>
      </w:pPr>
      <w:r>
        <w:rPr>
          <w:lang w:val="en-US"/>
        </w:rPr>
        <w:t>Detailed</w:t>
      </w:r>
      <w:r w:rsidR="00C11551">
        <w:rPr>
          <w:lang w:val="en-US"/>
        </w:rPr>
        <w:t xml:space="preserve"> </w:t>
      </w:r>
      <w:r w:rsidR="006E6167">
        <w:rPr>
          <w:lang w:val="en-US"/>
        </w:rPr>
        <w:t>velocity changes</w:t>
      </w:r>
      <w:r w:rsidR="00503CF8">
        <w:rPr>
          <w:lang w:val="en-US"/>
        </w:rPr>
        <w:t xml:space="preserve"> for each revolution from the upper graph in </w:t>
      </w:r>
      <w:r w:rsidR="00503CF8">
        <w:rPr>
          <w:lang w:val="en-US"/>
        </w:rPr>
        <w:fldChar w:fldCharType="begin"/>
      </w:r>
      <w:r w:rsidR="00503CF8">
        <w:rPr>
          <w:lang w:val="en-US"/>
        </w:rPr>
        <w:instrText xml:space="preserve"> REF _Ref97300133 \h </w:instrText>
      </w:r>
      <w:r w:rsidR="00503CF8">
        <w:rPr>
          <w:lang w:val="en-US"/>
        </w:rPr>
      </w:r>
      <w:r w:rsidR="00503CF8">
        <w:rPr>
          <w:lang w:val="en-US"/>
        </w:rPr>
        <w:fldChar w:fldCharType="separate"/>
      </w:r>
      <w:r w:rsidR="00503CF8" w:rsidRPr="00B91186">
        <w:rPr>
          <w:lang w:val="en-US"/>
        </w:rPr>
        <w:t xml:space="preserve">Figure </w:t>
      </w:r>
      <w:r w:rsidR="00503CF8">
        <w:rPr>
          <w:noProof/>
          <w:lang w:val="en-US"/>
        </w:rPr>
        <w:t>3</w:t>
      </w:r>
      <w:r w:rsidR="00503CF8">
        <w:rPr>
          <w:lang w:val="en-US"/>
        </w:rPr>
        <w:fldChar w:fldCharType="end"/>
      </w:r>
      <w:r w:rsidR="00503CF8">
        <w:rPr>
          <w:lang w:val="en-US"/>
        </w:rPr>
        <w:t xml:space="preserve"> </w:t>
      </w:r>
      <w:r w:rsidR="006E6167">
        <w:rPr>
          <w:lang w:val="en-US"/>
        </w:rPr>
        <w:t xml:space="preserve">is plotted in </w:t>
      </w:r>
      <w:r w:rsidR="006E6167">
        <w:rPr>
          <w:lang w:val="en-US"/>
        </w:rPr>
        <w:fldChar w:fldCharType="begin"/>
      </w:r>
      <w:r w:rsidR="006E6167">
        <w:rPr>
          <w:lang w:val="en-US"/>
        </w:rPr>
        <w:instrText xml:space="preserve"> REF _Ref97301967 \h </w:instrText>
      </w:r>
      <w:r w:rsidR="006E6167">
        <w:rPr>
          <w:lang w:val="en-US"/>
        </w:rPr>
      </w:r>
      <w:r w:rsidR="006E6167">
        <w:rPr>
          <w:lang w:val="en-US"/>
        </w:rPr>
        <w:fldChar w:fldCharType="separate"/>
      </w:r>
      <w:r w:rsidR="006E6167" w:rsidRPr="00B91186">
        <w:rPr>
          <w:lang w:val="en-US"/>
        </w:rPr>
        <w:t xml:space="preserve">Figure </w:t>
      </w:r>
      <w:r w:rsidR="006E6167" w:rsidRPr="00B91186">
        <w:rPr>
          <w:noProof/>
          <w:lang w:val="en-US"/>
        </w:rPr>
        <w:t>4</w:t>
      </w:r>
      <w:r w:rsidR="006E6167">
        <w:rPr>
          <w:lang w:val="en-US"/>
        </w:rPr>
        <w:fldChar w:fldCharType="end"/>
      </w:r>
      <w:r w:rsidR="00C11551">
        <w:rPr>
          <w:lang w:val="en-US"/>
        </w:rPr>
        <w:t xml:space="preserve">, the upper graph </w:t>
      </w:r>
      <w:r w:rsidR="00882E19">
        <w:rPr>
          <w:lang w:val="en-US"/>
        </w:rPr>
        <w:t>shows</w:t>
      </w:r>
      <w:r w:rsidR="00C11551">
        <w:rPr>
          <w:lang w:val="en-US"/>
        </w:rPr>
        <w:t xml:space="preserve"> velocity vs angular position and the lower graph shows velocity vs time.</w:t>
      </w:r>
      <w:r w:rsidR="006E6167">
        <w:rPr>
          <w:lang w:val="en-US"/>
        </w:rPr>
        <w:t xml:space="preserve"> </w:t>
      </w:r>
      <w:r w:rsidR="00422A58">
        <w:rPr>
          <w:lang w:val="en-US"/>
        </w:rPr>
        <w:t>A polynomial fit for the dataset of each revolution is also plotted in the same color as the raw velocity data.</w:t>
      </w:r>
      <w:r w:rsidR="009C1F1D">
        <w:rPr>
          <w:lang w:val="en-US"/>
        </w:rPr>
        <w:t xml:space="preserve"> </w:t>
      </w:r>
      <w:r w:rsidR="00DF454E">
        <w:rPr>
          <w:lang w:val="en-US"/>
        </w:rPr>
        <w:t xml:space="preserve">All revolutions </w:t>
      </w:r>
      <w:r w:rsidR="001C7F41">
        <w:rPr>
          <w:lang w:val="en-US"/>
        </w:rPr>
        <w:t>show</w:t>
      </w:r>
      <w:r w:rsidR="00DF454E">
        <w:rPr>
          <w:lang w:val="en-US"/>
        </w:rPr>
        <w:t xml:space="preserve"> a similar shape where in the first part of the revolution the deceleration is faster than in the second part of the revolution. This </w:t>
      </w:r>
      <w:r w:rsidR="001C7F41">
        <w:rPr>
          <w:lang w:val="en-US"/>
        </w:rPr>
        <w:t>could</w:t>
      </w:r>
      <w:r w:rsidR="00DF454E">
        <w:rPr>
          <w:lang w:val="en-US"/>
        </w:rPr>
        <w:t xml:space="preserve"> be an indication that the traction torque is not same over the revolution.</w:t>
      </w:r>
      <w:r w:rsidR="003D5B2F">
        <w:rPr>
          <w:lang w:val="en-US"/>
        </w:rPr>
        <w:t xml:space="preserve"> By analyzing the slope of polynomial </w:t>
      </w:r>
      <w:proofErr w:type="gramStart"/>
      <w:r w:rsidR="003D5B2F">
        <w:rPr>
          <w:lang w:val="en-US"/>
        </w:rPr>
        <w:t>fits</w:t>
      </w:r>
      <w:proofErr w:type="gramEnd"/>
      <w:r w:rsidR="003D5B2F">
        <w:rPr>
          <w:lang w:val="en-US"/>
        </w:rPr>
        <w:t xml:space="preserve"> it can be </w:t>
      </w:r>
      <w:r w:rsidR="003D5B2F">
        <w:rPr>
          <w:lang w:val="en-US"/>
        </w:rPr>
        <w:lastRenderedPageBreak/>
        <w:t>concluded that the torque difference within the revolution is in the order of +-10Nm in average for the analyzed revolutions</w:t>
      </w:r>
      <w:r w:rsidR="00A308C2">
        <w:rPr>
          <w:lang w:val="en-US"/>
        </w:rPr>
        <w:t>.</w:t>
      </w:r>
    </w:p>
    <w:p w14:paraId="45672DCF" w14:textId="1C11D04F" w:rsidR="00A308C2" w:rsidRDefault="00A308C2">
      <w:pPr>
        <w:rPr>
          <w:lang w:val="en-US"/>
        </w:rPr>
      </w:pPr>
    </w:p>
    <w:p w14:paraId="727133CC" w14:textId="57D61F30" w:rsidR="00005B47" w:rsidRPr="00005B47" w:rsidRDefault="00005B47">
      <w:pPr>
        <w:rPr>
          <w:color w:val="FF0000"/>
          <w:lang w:val="en-US"/>
        </w:rPr>
      </w:pPr>
      <w:r w:rsidRPr="00005B47">
        <w:rPr>
          <w:color w:val="FF0000"/>
          <w:lang w:val="en-US"/>
        </w:rPr>
        <w:t xml:space="preserve">PLOT TORQUE </w:t>
      </w:r>
    </w:p>
    <w:p w14:paraId="6B99C9CF" w14:textId="77777777" w:rsidR="00005B47" w:rsidRDefault="00005B47">
      <w:pPr>
        <w:rPr>
          <w:lang w:val="en-US"/>
        </w:rPr>
      </w:pPr>
    </w:p>
    <w:p w14:paraId="5AE450ED" w14:textId="5A6A1C27" w:rsidR="007B2E6E" w:rsidRDefault="00A308C2">
      <w:pPr>
        <w:rPr>
          <w:lang w:val="en-US"/>
        </w:rPr>
      </w:pPr>
      <w:r>
        <w:rPr>
          <w:lang w:val="en-US"/>
        </w:rPr>
        <w:t xml:space="preserve">In order to verify the results a second test with ramping down from 28rpm </w:t>
      </w:r>
      <w:r w:rsidR="007B2E6E">
        <w:rPr>
          <w:lang w:val="en-US"/>
        </w:rPr>
        <w:t>was executed.</w:t>
      </w:r>
    </w:p>
    <w:p w14:paraId="33C6E3DA" w14:textId="701FFA4F" w:rsidR="00336B47" w:rsidRDefault="00336B47">
      <w:pPr>
        <w:rPr>
          <w:lang w:val="en-US"/>
        </w:rPr>
      </w:pPr>
    </w:p>
    <w:p w14:paraId="0DB0E338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3C4BC173" wp14:editId="6FACF8E3">
            <wp:extent cx="6120765" cy="30029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_velo_2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9A4" w14:textId="30C11FCE" w:rsidR="007B2E6E" w:rsidRDefault="00B20D50" w:rsidP="00B84C2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: </w:t>
      </w:r>
      <w:r w:rsidRPr="00D15561">
        <w:t>Ramp down from 2</w:t>
      </w:r>
      <w:r>
        <w:t>8</w:t>
      </w:r>
      <w:r w:rsidRPr="00D15561">
        <w:t xml:space="preserve"> rpm (lower = position, center=velocity, upper=velocity-minus linear component).</w:t>
      </w:r>
      <w:bookmarkStart w:id="19" w:name="_GoBack"/>
      <w:bookmarkEnd w:id="19"/>
    </w:p>
    <w:p w14:paraId="7C2675D9" w14:textId="77777777" w:rsidR="00B20D50" w:rsidRDefault="00336B47" w:rsidP="00B20D50">
      <w:pPr>
        <w:keepNext/>
      </w:pPr>
      <w:r>
        <w:rPr>
          <w:noProof/>
          <w:lang w:val="en-US"/>
        </w:rPr>
        <w:drawing>
          <wp:inline distT="0" distB="0" distL="0" distR="0" wp14:anchorId="228D6398" wp14:editId="093363B6">
            <wp:extent cx="6120765" cy="3002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elo_rev_deg_time_2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059" w14:textId="67DA6E5D" w:rsidR="007B2E6E" w:rsidRDefault="00B20D50" w:rsidP="00B20D50">
      <w:pPr>
        <w:pStyle w:val="Caption"/>
        <w:rPr>
          <w:lang w:val="en-US"/>
        </w:rPr>
      </w:pPr>
      <w:r w:rsidRPr="00B84C2D">
        <w:rPr>
          <w:lang w:val="en-US"/>
        </w:rPr>
        <w:t xml:space="preserve">Figure </w:t>
      </w:r>
      <w:r>
        <w:fldChar w:fldCharType="begin"/>
      </w:r>
      <w:r w:rsidRPr="00B84C2D">
        <w:rPr>
          <w:lang w:val="en-US"/>
        </w:rPr>
        <w:instrText xml:space="preserve"> SEQ Figure \* ARABIC </w:instrText>
      </w:r>
      <w:r>
        <w:fldChar w:fldCharType="separate"/>
      </w:r>
      <w:r w:rsidRPr="00B84C2D">
        <w:rPr>
          <w:noProof/>
          <w:lang w:val="en-US"/>
        </w:rPr>
        <w:t>6</w:t>
      </w:r>
      <w:r>
        <w:fldChar w:fldCharType="end"/>
      </w:r>
      <w:r w:rsidRPr="00B84C2D">
        <w:rPr>
          <w:lang w:val="en-US"/>
        </w:rPr>
        <w:t>: Velocity for each rev vs rotation angle and time (linear velocity component removed)</w:t>
      </w:r>
    </w:p>
    <w:p w14:paraId="2F027525" w14:textId="36B8B24F" w:rsidR="006E6167" w:rsidRDefault="003D5B2F">
      <w:pPr>
        <w:rPr>
          <w:lang w:val="en-US"/>
        </w:rPr>
      </w:pPr>
      <w:r>
        <w:rPr>
          <w:lang w:val="en-US"/>
        </w:rPr>
        <w:lastRenderedPageBreak/>
        <w:t xml:space="preserve"> </w:t>
      </w:r>
    </w:p>
    <w:p w14:paraId="2E52BE01" w14:textId="77777777" w:rsidR="006E6167" w:rsidRDefault="006E6167">
      <w:pPr>
        <w:rPr>
          <w:lang w:val="en-US"/>
        </w:rPr>
      </w:pPr>
    </w:p>
    <w:p w14:paraId="214A6D63" w14:textId="0C54DA98" w:rsidR="00BF7205" w:rsidRPr="009458B8" w:rsidRDefault="00BF7205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4C5D3655" w14:textId="7E490899" w:rsidR="00776DCF" w:rsidRPr="009458B8" w:rsidRDefault="00D94F40" w:rsidP="005F7DA5">
      <w:pPr>
        <w:pStyle w:val="Heading1"/>
        <w:rPr>
          <w:lang w:val="en-US"/>
        </w:rPr>
      </w:pPr>
      <w:bookmarkStart w:id="20" w:name="_Ref59116215"/>
      <w:bookmarkStart w:id="21" w:name="_Toc96951878"/>
      <w:r w:rsidRPr="009458B8">
        <w:rPr>
          <w:lang w:val="en-US"/>
        </w:rPr>
        <w:lastRenderedPageBreak/>
        <w:t>Results</w:t>
      </w:r>
      <w:bookmarkEnd w:id="20"/>
      <w:bookmarkEnd w:id="21"/>
    </w:p>
    <w:p w14:paraId="42DF4825" w14:textId="261B57B9" w:rsidR="0078563E" w:rsidRPr="009458B8" w:rsidRDefault="0078563E">
      <w:pPr>
        <w:rPr>
          <w:lang w:val="en-US"/>
        </w:rPr>
      </w:pPr>
      <w:r w:rsidRPr="009458B8">
        <w:rPr>
          <w:lang w:val="en-US"/>
        </w:rPr>
        <w:br w:type="page"/>
      </w:r>
    </w:p>
    <w:p w14:paraId="121D2827" w14:textId="179EC1BE" w:rsidR="00026727" w:rsidRPr="009458B8" w:rsidRDefault="00026727" w:rsidP="00026727">
      <w:pPr>
        <w:pStyle w:val="Heading2"/>
        <w:rPr>
          <w:lang w:val="en-US"/>
        </w:rPr>
      </w:pPr>
      <w:bookmarkStart w:id="22" w:name="_Toc96951879"/>
      <w:r w:rsidRPr="009458B8">
        <w:rPr>
          <w:lang w:val="en-US"/>
        </w:rPr>
        <w:lastRenderedPageBreak/>
        <w:t>11359 Axis 1</w:t>
      </w:r>
      <w:bookmarkEnd w:id="22"/>
    </w:p>
    <w:p w14:paraId="12FAE7D8" w14:textId="3F9E928C" w:rsidR="007D21B2" w:rsidRPr="009458B8" w:rsidRDefault="007D21B2" w:rsidP="007D21B2">
      <w:pPr>
        <w:pStyle w:val="Caption"/>
        <w:keepNext/>
        <w:rPr>
          <w:lang w:val="en-US"/>
        </w:rPr>
      </w:pPr>
      <w:bookmarkStart w:id="23" w:name="_Toc59116380"/>
      <w:r w:rsidRPr="009458B8">
        <w:rPr>
          <w:lang w:val="en-US"/>
        </w:rPr>
        <w:t xml:space="preserve">Table </w:t>
      </w:r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SEQ Table \* ARABIC </w:instrText>
      </w:r>
      <w:r w:rsidRPr="009458B8">
        <w:rPr>
          <w:lang w:val="en-US"/>
        </w:rPr>
        <w:fldChar w:fldCharType="separate"/>
      </w:r>
      <w:r w:rsidR="00A705DC" w:rsidRPr="009458B8">
        <w:rPr>
          <w:noProof/>
          <w:lang w:val="en-US"/>
        </w:rPr>
        <w:t>5</w:t>
      </w:r>
      <w:r w:rsidRPr="009458B8">
        <w:rPr>
          <w:lang w:val="en-US"/>
        </w:rPr>
        <w:fldChar w:fldCharType="end"/>
      </w:r>
      <w:r w:rsidRPr="009458B8">
        <w:rPr>
          <w:lang w:val="en-US"/>
        </w:rPr>
        <w:t>: Results 11359, axis</w:t>
      </w:r>
      <w:r w:rsidR="00D41902" w:rsidRPr="009458B8">
        <w:rPr>
          <w:lang w:val="en-US"/>
        </w:rPr>
        <w:t xml:space="preserve"> </w:t>
      </w:r>
      <w:r w:rsidRPr="009458B8">
        <w:rPr>
          <w:lang w:val="en-US"/>
        </w:rPr>
        <w:t>1</w:t>
      </w:r>
      <w:bookmarkEnd w:id="23"/>
    </w:p>
    <w:p w14:paraId="0B08AF5E" w14:textId="5A41A820" w:rsidR="00AD6F3C" w:rsidRPr="009458B8" w:rsidRDefault="00AD6F3C" w:rsidP="00156192">
      <w:pPr>
        <w:pStyle w:val="Heading1"/>
        <w:rPr>
          <w:lang w:val="en-US"/>
        </w:rPr>
      </w:pPr>
      <w:bookmarkStart w:id="24" w:name="_Toc96951880"/>
      <w:bookmarkStart w:id="25" w:name="_Toc30500568"/>
      <w:r w:rsidRPr="009458B8">
        <w:rPr>
          <w:lang w:val="en-US"/>
        </w:rPr>
        <w:t>CONCLUSIONS</w:t>
      </w:r>
      <w:bookmarkEnd w:id="24"/>
    </w:p>
    <w:p w14:paraId="23DBACCB" w14:textId="55814F42" w:rsidR="00AD6F3C" w:rsidRDefault="001C1102" w:rsidP="00AD6F3C">
      <w:pPr>
        <w:rPr>
          <w:lang w:val="en-US"/>
        </w:rPr>
      </w:pPr>
      <w:r>
        <w:rPr>
          <w:lang w:val="en-US"/>
        </w:rPr>
        <w:t xml:space="preserve">The results </w:t>
      </w:r>
      <w:r w:rsidR="00EB68C0">
        <w:rPr>
          <w:lang w:val="en-US"/>
        </w:rPr>
        <w:t xml:space="preserve">of this second SAT </w:t>
      </w:r>
      <w:r w:rsidR="00DF7E95">
        <w:rPr>
          <w:lang w:val="en-US"/>
        </w:rPr>
        <w:t xml:space="preserve">presented </w:t>
      </w:r>
      <w:r>
        <w:rPr>
          <w:lang w:val="en-US"/>
        </w:rPr>
        <w:t xml:space="preserve">in chapter </w:t>
      </w:r>
      <w:r w:rsidR="00CB39F8">
        <w:rPr>
          <w:lang w:val="en-US"/>
        </w:rPr>
        <w:fldChar w:fldCharType="begin"/>
      </w:r>
      <w:r w:rsidR="00CB39F8">
        <w:rPr>
          <w:lang w:val="en-US"/>
        </w:rPr>
        <w:instrText xml:space="preserve"> REF _Ref59116215 \r \h </w:instrText>
      </w:r>
      <w:r w:rsidR="00CB39F8">
        <w:rPr>
          <w:lang w:val="en-US"/>
        </w:rPr>
      </w:r>
      <w:r w:rsidR="00CB39F8">
        <w:rPr>
          <w:lang w:val="en-US"/>
        </w:rPr>
        <w:fldChar w:fldCharType="separate"/>
      </w:r>
      <w:r w:rsidR="00CB39F8">
        <w:rPr>
          <w:lang w:val="en-US"/>
        </w:rPr>
        <w:t>5</w:t>
      </w:r>
      <w:r w:rsidR="00CB39F8">
        <w:rPr>
          <w:lang w:val="en-US"/>
        </w:rPr>
        <w:fldChar w:fldCharType="end"/>
      </w:r>
      <w:r>
        <w:rPr>
          <w:lang w:val="en-US"/>
        </w:rPr>
        <w:t xml:space="preserve"> can be summarized as follows:</w:t>
      </w:r>
    </w:p>
    <w:p w14:paraId="54019D38" w14:textId="71E41D1C" w:rsidR="001C1102" w:rsidRDefault="00246C4F" w:rsidP="00EB68C0">
      <w:pPr>
        <w:pStyle w:val="ListParagraph"/>
        <w:numPr>
          <w:ilvl w:val="0"/>
          <w:numId w:val="45"/>
        </w:numPr>
      </w:pPr>
      <w:r w:rsidRPr="00EB68C0">
        <w:rPr>
          <w:lang w:val="en-US"/>
        </w:rPr>
        <w:t>Accuracy</w:t>
      </w:r>
      <w:r w:rsidR="00EB68C0">
        <w:t xml:space="preserve"> and repeatability:</w:t>
      </w:r>
    </w:p>
    <w:p w14:paraId="66A04F37" w14:textId="04114E3E" w:rsidR="00EB68C0" w:rsidRPr="00EB68C0" w:rsidRDefault="00EB68C0" w:rsidP="00EB68C0">
      <w:pPr>
        <w:pStyle w:val="ListParagraph"/>
        <w:numPr>
          <w:ilvl w:val="1"/>
          <w:numId w:val="45"/>
        </w:numPr>
        <w:rPr>
          <w:lang w:val="en-US"/>
        </w:rPr>
      </w:pPr>
      <w:r w:rsidRPr="00EB68C0">
        <w:rPr>
          <w:lang w:val="en-US"/>
        </w:rPr>
        <w:t>All axes fulfill the requirements with good margin</w:t>
      </w:r>
      <w:r>
        <w:rPr>
          <w:lang w:val="en-US"/>
        </w:rPr>
        <w:t>.</w:t>
      </w:r>
      <w:r w:rsidRPr="00EB68C0">
        <w:rPr>
          <w:lang w:val="en-US"/>
        </w:rPr>
        <w:t xml:space="preserve"> </w:t>
      </w:r>
    </w:p>
    <w:p w14:paraId="0DBE2F79" w14:textId="572BAD9A" w:rsidR="00EB68C0" w:rsidRDefault="00EB68C0" w:rsidP="00EB68C0">
      <w:pPr>
        <w:pStyle w:val="ListParagraph"/>
        <w:numPr>
          <w:ilvl w:val="0"/>
          <w:numId w:val="45"/>
        </w:numPr>
        <w:rPr>
          <w:lang w:val="en-US"/>
        </w:rPr>
      </w:pPr>
      <w:r w:rsidRPr="00EB68C0">
        <w:rPr>
          <w:lang w:val="en-US"/>
        </w:rPr>
        <w:t>Switches:</w:t>
      </w:r>
    </w:p>
    <w:p w14:paraId="41AFC416" w14:textId="4D7CAA91" w:rsidR="00EB68C0" w:rsidRDefault="00EB68C0" w:rsidP="00EB68C0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 xml:space="preserve">The switches </w:t>
      </w:r>
      <w:r w:rsidR="0050688B">
        <w:rPr>
          <w:lang w:val="en-US"/>
        </w:rPr>
        <w:t xml:space="preserve">identified with </w:t>
      </w:r>
      <w:r>
        <w:rPr>
          <w:lang w:val="en-US"/>
        </w:rPr>
        <w:t>bent</w:t>
      </w:r>
      <w:r w:rsidR="00432B01">
        <w:rPr>
          <w:lang w:val="en-US"/>
        </w:rPr>
        <w:t xml:space="preserve"> actuation brackets had been </w:t>
      </w:r>
      <w:r>
        <w:rPr>
          <w:lang w:val="en-US"/>
        </w:rPr>
        <w:t>fixed/replaced.</w:t>
      </w:r>
    </w:p>
    <w:p w14:paraId="28F8AEB3" w14:textId="1D7AF1F1" w:rsidR="00EB68C0" w:rsidRPr="00EB68C0" w:rsidRDefault="000E4BA5" w:rsidP="00EB68C0">
      <w:pPr>
        <w:pStyle w:val="ListParagraph"/>
        <w:numPr>
          <w:ilvl w:val="1"/>
          <w:numId w:val="45"/>
        </w:numPr>
        <w:rPr>
          <w:lang w:val="en-US"/>
        </w:rPr>
      </w:pPr>
      <w:r>
        <w:rPr>
          <w:lang w:val="en-US"/>
        </w:rPr>
        <w:t xml:space="preserve">11358, axis 1 was found to have worse </w:t>
      </w:r>
      <w:r w:rsidR="00CA42C9">
        <w:rPr>
          <w:lang w:val="en-US"/>
        </w:rPr>
        <w:t xml:space="preserve">performance of the low limit switch compared to what was found </w:t>
      </w:r>
      <w:r w:rsidR="0050688B">
        <w:rPr>
          <w:lang w:val="en-US"/>
        </w:rPr>
        <w:t>during</w:t>
      </w:r>
      <w:r w:rsidR="00CA42C9">
        <w:rPr>
          <w:lang w:val="en-US"/>
        </w:rPr>
        <w:t xml:space="preserve"> the first SAT test. </w:t>
      </w:r>
      <w:r>
        <w:rPr>
          <w:lang w:val="en-US"/>
        </w:rPr>
        <w:t xml:space="preserve"> </w:t>
      </w:r>
    </w:p>
    <w:p w14:paraId="667A31F7" w14:textId="63203014" w:rsidR="001C1102" w:rsidRDefault="00305445" w:rsidP="00305445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>Noise:</w:t>
      </w:r>
    </w:p>
    <w:p w14:paraId="6F098019" w14:textId="3CF757E0" w:rsidR="00305445" w:rsidRDefault="00EB68C0" w:rsidP="00305445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M</w:t>
      </w:r>
      <w:r w:rsidR="00305445">
        <w:rPr>
          <w:lang w:val="en-US"/>
        </w:rPr>
        <w:t xml:space="preserve">echanical </w:t>
      </w:r>
      <w:r>
        <w:rPr>
          <w:lang w:val="en-US"/>
        </w:rPr>
        <w:t xml:space="preserve">grinding </w:t>
      </w:r>
      <w:r w:rsidR="00305445">
        <w:rPr>
          <w:lang w:val="en-US"/>
        </w:rPr>
        <w:t xml:space="preserve">noise </w:t>
      </w:r>
      <w:r>
        <w:rPr>
          <w:lang w:val="en-US"/>
        </w:rPr>
        <w:t xml:space="preserve">was still observed </w:t>
      </w:r>
      <w:r w:rsidR="00305445">
        <w:rPr>
          <w:lang w:val="en-US"/>
        </w:rPr>
        <w:t xml:space="preserve">from </w:t>
      </w:r>
      <w:r>
        <w:rPr>
          <w:lang w:val="en-US"/>
        </w:rPr>
        <w:t>most</w:t>
      </w:r>
      <w:r w:rsidR="00305445">
        <w:rPr>
          <w:lang w:val="en-US"/>
        </w:rPr>
        <w:t xml:space="preserve"> of the axes.</w:t>
      </w:r>
      <w:r w:rsidR="00662448">
        <w:rPr>
          <w:lang w:val="en-US"/>
        </w:rPr>
        <w:t xml:space="preserve"> </w:t>
      </w:r>
      <w:r>
        <w:rPr>
          <w:lang w:val="en-US"/>
        </w:rPr>
        <w:t>However, t</w:t>
      </w:r>
      <w:r w:rsidR="00662448">
        <w:rPr>
          <w:lang w:val="en-US"/>
        </w:rPr>
        <w:t>he situation</w:t>
      </w:r>
      <w:r>
        <w:rPr>
          <w:lang w:val="en-US"/>
        </w:rPr>
        <w:t xml:space="preserve"> has improved a lot since the first SAT.</w:t>
      </w:r>
    </w:p>
    <w:p w14:paraId="15090D19" w14:textId="0DED9A29" w:rsidR="00EB68C0" w:rsidRP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Two of the axes was almost silent.</w:t>
      </w:r>
    </w:p>
    <w:p w14:paraId="6CE1F01C" w14:textId="5A6FC886" w:rsidR="00EB68C0" w:rsidRDefault="00EB68C0" w:rsidP="00EB68C0">
      <w:pPr>
        <w:pStyle w:val="ListParagraph"/>
        <w:numPr>
          <w:ilvl w:val="0"/>
          <w:numId w:val="44"/>
        </w:numPr>
        <w:rPr>
          <w:lang w:val="en-US"/>
        </w:rPr>
      </w:pPr>
      <w:r>
        <w:rPr>
          <w:lang w:val="en-US"/>
        </w:rPr>
        <w:t xml:space="preserve">11360 slit set: </w:t>
      </w:r>
    </w:p>
    <w:p w14:paraId="7894A9AA" w14:textId="5829E62A" w:rsid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Electrical connection was fixed and could now be tested for the first time. </w:t>
      </w:r>
    </w:p>
    <w:p w14:paraId="47251D6C" w14:textId="0EE2B34B" w:rsidR="00EB68C0" w:rsidRDefault="00EB68C0" w:rsidP="00EB68C0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>axis 1: Mechanical grinding noise, the worst numbers of accuracy and performance of all the axes but still within spec.</w:t>
      </w:r>
    </w:p>
    <w:p w14:paraId="2C6E4555" w14:textId="0892F72B" w:rsidR="00305445" w:rsidRPr="00A35F0B" w:rsidRDefault="00EB68C0" w:rsidP="00A35F0B">
      <w:pPr>
        <w:pStyle w:val="ListParagraph"/>
        <w:numPr>
          <w:ilvl w:val="1"/>
          <w:numId w:val="44"/>
        </w:numPr>
        <w:rPr>
          <w:lang w:val="en-US"/>
        </w:rPr>
      </w:pPr>
      <w:r>
        <w:rPr>
          <w:lang w:val="en-US"/>
        </w:rPr>
        <w:t xml:space="preserve">axis2: No mechanical noise and well within spec for accuracy and repeatability. </w:t>
      </w:r>
    </w:p>
    <w:p w14:paraId="0AAFE14C" w14:textId="4C133752" w:rsidR="00305445" w:rsidRDefault="00305445">
      <w:pPr>
        <w:rPr>
          <w:lang w:val="en-US"/>
        </w:rPr>
      </w:pPr>
      <w:r>
        <w:rPr>
          <w:lang w:val="en-US"/>
        </w:rPr>
        <w:br w:type="page"/>
      </w:r>
    </w:p>
    <w:p w14:paraId="708ACA11" w14:textId="1C3A7E36" w:rsidR="00590145" w:rsidRPr="009458B8" w:rsidRDefault="00590145" w:rsidP="00156192">
      <w:pPr>
        <w:pStyle w:val="Heading1"/>
        <w:rPr>
          <w:lang w:val="en-US"/>
        </w:rPr>
      </w:pPr>
      <w:bookmarkStart w:id="26" w:name="_Toc96951881"/>
      <w:r w:rsidRPr="009458B8">
        <w:rPr>
          <w:lang w:val="en-US"/>
        </w:rPr>
        <w:lastRenderedPageBreak/>
        <w:t>references</w:t>
      </w:r>
      <w:bookmarkEnd w:id="25"/>
      <w:bookmarkEnd w:id="26"/>
    </w:p>
    <w:p w14:paraId="1776DAE6" w14:textId="77777777" w:rsidR="00437CCA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bookmarkStart w:id="27" w:name="_Ref58931755"/>
      <w:bookmarkStart w:id="28" w:name="_Ref291509025"/>
      <w:r w:rsidRPr="009458B8">
        <w:rPr>
          <w:lang w:val="en-US"/>
        </w:rPr>
        <w:t xml:space="preserve">EtherCAT organization, </w:t>
      </w:r>
      <w:hyperlink r:id="rId16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https://www.ethercat.org</w:t>
        </w:r>
      </w:hyperlink>
      <w:bookmarkEnd w:id="27"/>
    </w:p>
    <w:p w14:paraId="45B8729C" w14:textId="77777777" w:rsidR="00C06A3F" w:rsidRPr="009458B8" w:rsidRDefault="00437CCA" w:rsidP="00437CCA">
      <w:pPr>
        <w:pStyle w:val="ListParagraph"/>
        <w:numPr>
          <w:ilvl w:val="0"/>
          <w:numId w:val="2"/>
        </w:numPr>
        <w:rPr>
          <w:lang w:val="en-US"/>
        </w:rPr>
      </w:pPr>
      <w:r w:rsidRPr="009458B8">
        <w:rPr>
          <w:lang w:val="en-US"/>
        </w:rPr>
        <w:t>e</w:t>
      </w:r>
      <w:r w:rsidR="00BA6710" w:rsidRPr="009458B8">
        <w:rPr>
          <w:lang w:val="en-US"/>
        </w:rPr>
        <w:t>cmc</w:t>
      </w:r>
      <w:r w:rsidRPr="009458B8">
        <w:rPr>
          <w:lang w:val="en-US"/>
        </w:rPr>
        <w:t>,</w:t>
      </w:r>
      <w:r w:rsidR="00383154" w:rsidRPr="009458B8">
        <w:rPr>
          <w:lang w:val="en-US"/>
        </w:rPr>
        <w:t xml:space="preserve"> open source motion control,</w:t>
      </w:r>
      <w:r w:rsidRPr="009458B8">
        <w:rPr>
          <w:lang w:val="en-US"/>
        </w:rPr>
        <w:t xml:space="preserve"> </w:t>
      </w:r>
      <w:bookmarkStart w:id="29" w:name="_Ref58931431"/>
      <w:r w:rsidRPr="009458B8">
        <w:rPr>
          <w:lang w:val="en-US"/>
        </w:rPr>
        <w:fldChar w:fldCharType="begin"/>
      </w:r>
      <w:r w:rsidRPr="009458B8">
        <w:rPr>
          <w:lang w:val="en-US"/>
        </w:rPr>
        <w:instrText xml:space="preserve"> HYPERLINK "https://accelconf.web.cern.ch/icalepcs2017/talks/mocpl05_talk.pdf" </w:instrText>
      </w:r>
      <w:r w:rsidRPr="009458B8">
        <w:rPr>
          <w:lang w:val="en-US"/>
        </w:rPr>
        <w:fldChar w:fldCharType="separate"/>
      </w:r>
      <w:r w:rsidRPr="009458B8">
        <w:rPr>
          <w:rStyle w:val="Hyperlink"/>
          <w:rFonts w:ascii="Times New Roman" w:hAnsi="Times New Roman"/>
          <w:sz w:val="24"/>
          <w:lang w:val="en-US"/>
        </w:rPr>
        <w:t>https://accelconf.web.cern.ch/icalepcs2017/talks/mocpl05_talk.pdf</w:t>
      </w:r>
      <w:bookmarkEnd w:id="29"/>
      <w:r w:rsidRPr="009458B8">
        <w:rPr>
          <w:lang w:val="en-US"/>
        </w:rPr>
        <w:fldChar w:fldCharType="end"/>
      </w:r>
      <w:bookmarkEnd w:id="28"/>
    </w:p>
    <w:p w14:paraId="093BA2A4" w14:textId="74A86B27" w:rsidR="00ED1882" w:rsidRDefault="00591D31" w:rsidP="00ED1882">
      <w:pPr>
        <w:pStyle w:val="ListParagraph"/>
        <w:numPr>
          <w:ilvl w:val="0"/>
          <w:numId w:val="2"/>
        </w:numPr>
        <w:rPr>
          <w:lang w:val="en-US"/>
        </w:rPr>
      </w:pPr>
      <w:bookmarkStart w:id="30" w:name="_Ref58932961"/>
      <w:r w:rsidRPr="009458B8">
        <w:rPr>
          <w:lang w:val="en-US"/>
        </w:rPr>
        <w:t xml:space="preserve">Control system configurations and raw data, </w:t>
      </w:r>
      <w:bookmarkEnd w:id="30"/>
      <w:r w:rsidR="00ED1882">
        <w:rPr>
          <w:lang w:val="en-US"/>
        </w:rPr>
        <w:fldChar w:fldCharType="begin"/>
      </w:r>
      <w:r w:rsidR="00ED1882">
        <w:rPr>
          <w:lang w:val="en-US"/>
        </w:rPr>
        <w:instrText xml:space="preserve"> HYPERLINK "</w:instrText>
      </w:r>
      <w:r w:rsidR="00ED1882" w:rsidRPr="00ED1882">
        <w:rPr>
          <w:lang w:val="en-US"/>
        </w:rPr>
        <w:instrText>https://gitlab.esss.lu.se/mcag/instruments/bifrost/ecmc_bifrost_slits_sat</w:instrText>
      </w:r>
      <w:r w:rsidR="00ED1882">
        <w:rPr>
          <w:lang w:val="en-US"/>
        </w:rPr>
        <w:instrText xml:space="preserve">" </w:instrText>
      </w:r>
      <w:r w:rsidR="00ED1882">
        <w:rPr>
          <w:lang w:val="en-US"/>
        </w:rPr>
        <w:fldChar w:fldCharType="separate"/>
      </w:r>
      <w:r w:rsidR="00ED1882" w:rsidRPr="00352745">
        <w:rPr>
          <w:rStyle w:val="Hyperlink"/>
          <w:rFonts w:ascii="Times New Roman" w:hAnsi="Times New Roman"/>
          <w:sz w:val="24"/>
          <w:lang w:val="en-US"/>
        </w:rPr>
        <w:t>https://gitlab.esss.lu.se/mcag/instruments/bifrost/ecmc_bifrost_slits_sat</w:t>
      </w:r>
      <w:r w:rsidR="00ED1882">
        <w:rPr>
          <w:lang w:val="en-US"/>
        </w:rPr>
        <w:fldChar w:fldCharType="end"/>
      </w:r>
    </w:p>
    <w:p w14:paraId="7C239B32" w14:textId="0C01971A" w:rsidR="006C5CC6" w:rsidRPr="006C5CC6" w:rsidRDefault="006C5CC6" w:rsidP="006C5CC6">
      <w:pPr>
        <w:pStyle w:val="ListParagraph"/>
        <w:numPr>
          <w:ilvl w:val="0"/>
          <w:numId w:val="2"/>
        </w:numPr>
        <w:rPr>
          <w:lang w:val="en-US"/>
        </w:rPr>
      </w:pPr>
      <w:bookmarkStart w:id="31" w:name="_Ref90886153"/>
      <w:r>
        <w:rPr>
          <w:lang w:val="en-US"/>
        </w:rPr>
        <w:t xml:space="preserve">ISO 230-2: </w:t>
      </w:r>
      <w:r w:rsidRPr="006C5CC6">
        <w:rPr>
          <w:lang w:val="en-US"/>
        </w:rPr>
        <w:t>Test code for machine tools — Part 2: Determination of accuracy and repeatability of positioning of numerically controlled axes</w:t>
      </w:r>
      <w:bookmarkEnd w:id="31"/>
    </w:p>
    <w:p w14:paraId="5073A0AA" w14:textId="77777777" w:rsidR="00591D31" w:rsidRPr="00F62EBB" w:rsidRDefault="00591D31" w:rsidP="00997ADE">
      <w:pPr>
        <w:pStyle w:val="ListParagraph"/>
        <w:numPr>
          <w:ilvl w:val="0"/>
          <w:numId w:val="2"/>
        </w:numPr>
      </w:pPr>
      <w:bookmarkStart w:id="32" w:name="_Ref58933326"/>
      <w:r w:rsidRPr="00F62EBB">
        <w:t xml:space="preserve">EL7037, </w:t>
      </w:r>
      <w:hyperlink r:id="rId17" w:history="1">
        <w:r w:rsidRPr="00F62EBB">
          <w:rPr>
            <w:rStyle w:val="Hyperlink"/>
            <w:rFonts w:ascii="Times New Roman" w:hAnsi="Times New Roman"/>
            <w:sz w:val="24"/>
          </w:rPr>
          <w:t>https://www.beckhoff.com/english.asp?ethercat/el7037.htm</w:t>
        </w:r>
      </w:hyperlink>
      <w:bookmarkEnd w:id="32"/>
    </w:p>
    <w:p w14:paraId="7EE78726" w14:textId="77777777" w:rsidR="00591D31" w:rsidRPr="00F62EBB" w:rsidRDefault="00591D31" w:rsidP="00591D31">
      <w:pPr>
        <w:pStyle w:val="ListParagraph"/>
        <w:numPr>
          <w:ilvl w:val="0"/>
          <w:numId w:val="2"/>
        </w:numPr>
      </w:pPr>
      <w:bookmarkStart w:id="33" w:name="_Ref58933336"/>
      <w:r w:rsidRPr="00F62EBB">
        <w:t xml:space="preserve">EL1808, </w:t>
      </w:r>
      <w:hyperlink r:id="rId18" w:history="1">
        <w:r w:rsidRPr="00F62EBB">
          <w:rPr>
            <w:rStyle w:val="Hyperlink"/>
            <w:rFonts w:ascii="Times New Roman" w:hAnsi="Times New Roman"/>
            <w:sz w:val="24"/>
          </w:rPr>
          <w:t>https://www.beckhoff.com/english.asp?ethercat/el1808.htm</w:t>
        </w:r>
      </w:hyperlink>
      <w:bookmarkEnd w:id="33"/>
    </w:p>
    <w:p w14:paraId="1338C481" w14:textId="77777777" w:rsidR="00591D31" w:rsidRPr="00F62EBB" w:rsidRDefault="00591D31" w:rsidP="00591D31">
      <w:pPr>
        <w:pStyle w:val="ListParagraph"/>
        <w:numPr>
          <w:ilvl w:val="0"/>
          <w:numId w:val="2"/>
        </w:numPr>
      </w:pPr>
      <w:bookmarkStart w:id="34" w:name="_Ref58933341"/>
      <w:r w:rsidRPr="00F62EBB">
        <w:t xml:space="preserve">EL2808, </w:t>
      </w:r>
      <w:hyperlink r:id="rId19" w:history="1">
        <w:r w:rsidRPr="00F62EBB">
          <w:rPr>
            <w:rStyle w:val="Hyperlink"/>
            <w:rFonts w:ascii="Times New Roman" w:hAnsi="Times New Roman"/>
            <w:sz w:val="24"/>
          </w:rPr>
          <w:t>https://www.beckhoff.com/english.asp?ethercat/el2808.htm</w:t>
        </w:r>
      </w:hyperlink>
      <w:bookmarkEnd w:id="34"/>
    </w:p>
    <w:p w14:paraId="03D73A8B" w14:textId="77777777" w:rsidR="00591D31" w:rsidRPr="00F62EBB" w:rsidRDefault="00591D31" w:rsidP="00591D31">
      <w:pPr>
        <w:pStyle w:val="ListParagraph"/>
        <w:numPr>
          <w:ilvl w:val="0"/>
          <w:numId w:val="2"/>
        </w:numPr>
      </w:pPr>
      <w:bookmarkStart w:id="35" w:name="_Ref58933347"/>
      <w:r w:rsidRPr="00F62EBB">
        <w:t xml:space="preserve">EL7201, </w:t>
      </w:r>
      <w:hyperlink r:id="rId20" w:history="1">
        <w:r w:rsidRPr="00F62EBB">
          <w:rPr>
            <w:rStyle w:val="Hyperlink"/>
            <w:rFonts w:ascii="Times New Roman" w:hAnsi="Times New Roman"/>
            <w:sz w:val="24"/>
          </w:rPr>
          <w:t>https://www.beckhoff.com/english.asp?ethercat/el7201.htm</w:t>
        </w:r>
      </w:hyperlink>
      <w:bookmarkEnd w:id="35"/>
    </w:p>
    <w:p w14:paraId="72EDAA61" w14:textId="77777777" w:rsidR="000A2AFF" w:rsidRPr="00F62EBB" w:rsidRDefault="000A2AFF" w:rsidP="003965B9">
      <w:pPr>
        <w:pStyle w:val="ListParagraph"/>
        <w:numPr>
          <w:ilvl w:val="0"/>
          <w:numId w:val="2"/>
        </w:numPr>
      </w:pPr>
      <w:bookmarkStart w:id="36" w:name="_Ref58934634"/>
      <w:bookmarkStart w:id="37" w:name="_Ref58933352"/>
      <w:r w:rsidRPr="00F62EBB">
        <w:t xml:space="preserve">AML 42.3 Stepper motor, </w:t>
      </w:r>
      <w:hyperlink r:id="rId21" w:history="1">
        <w:r w:rsidRPr="00F62EBB">
          <w:rPr>
            <w:rStyle w:val="Hyperlink"/>
            <w:rFonts w:ascii="Times New Roman" w:hAnsi="Times New Roman"/>
            <w:sz w:val="24"/>
          </w:rPr>
          <w:t>https://arunmicro.com/products/D42-3_UHV_Compatible_Stepper_Motor/</w:t>
        </w:r>
      </w:hyperlink>
      <w:bookmarkEnd w:id="36"/>
    </w:p>
    <w:p w14:paraId="22AE3ACF" w14:textId="77777777" w:rsidR="00590145" w:rsidRPr="009458B8" w:rsidRDefault="00591D31" w:rsidP="000A2AFF">
      <w:pPr>
        <w:pStyle w:val="ListParagraph"/>
        <w:numPr>
          <w:ilvl w:val="0"/>
          <w:numId w:val="2"/>
        </w:numPr>
        <w:rPr>
          <w:lang w:val="en-US"/>
        </w:rPr>
      </w:pPr>
      <w:bookmarkStart w:id="38" w:name="_Ref58934706"/>
      <w:r w:rsidRPr="009458B8">
        <w:rPr>
          <w:lang w:val="en-US"/>
        </w:rPr>
        <w:t>Micro</w:t>
      </w:r>
      <w:r w:rsidR="003B7D81" w:rsidRPr="009458B8">
        <w:rPr>
          <w:lang w:val="en-US"/>
        </w:rPr>
        <w:t>-</w:t>
      </w:r>
      <w:r w:rsidRPr="009458B8">
        <w:rPr>
          <w:lang w:val="en-US"/>
        </w:rPr>
        <w:t xml:space="preserve">Epsilon laser triangulation sensor, </w:t>
      </w:r>
      <w:hyperlink r:id="rId22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https://www.micro-epsilon.com/displacement-position-sensors/laser-sensor/optoNCDT_2300_basic/</w:t>
        </w:r>
      </w:hyperlink>
      <w:bookmarkEnd w:id="37"/>
      <w:bookmarkEnd w:id="38"/>
    </w:p>
    <w:p w14:paraId="1112DC83" w14:textId="77777777" w:rsidR="00930F8C" w:rsidRPr="009458B8" w:rsidRDefault="00930F8C" w:rsidP="00930F8C">
      <w:pPr>
        <w:pStyle w:val="ListParagraph"/>
        <w:numPr>
          <w:ilvl w:val="0"/>
          <w:numId w:val="2"/>
        </w:numPr>
        <w:rPr>
          <w:lang w:val="en-US"/>
        </w:rPr>
      </w:pPr>
      <w:bookmarkStart w:id="39" w:name="_Ref58934652"/>
      <w:r w:rsidRPr="009458B8">
        <w:rPr>
          <w:lang w:val="en-US"/>
        </w:rPr>
        <w:t xml:space="preserve">AMCI r11 Resolver, </w:t>
      </w:r>
      <w:hyperlink r:id="rId23" w:history="1">
        <w:r w:rsidRPr="009458B8">
          <w:rPr>
            <w:rStyle w:val="Hyperlink"/>
            <w:rFonts w:ascii="Times New Roman" w:hAnsi="Times New Roman"/>
            <w:sz w:val="24"/>
            <w:lang w:val="en-US"/>
          </w:rPr>
          <w:t>https://www.amci.com/plc-automation-products/r11-size-11-brushless-resolver-sensors</w:t>
        </w:r>
      </w:hyperlink>
      <w:bookmarkEnd w:id="39"/>
    </w:p>
    <w:p w14:paraId="2DDF9AC2" w14:textId="52B96B6C" w:rsidR="001C7398" w:rsidRPr="00322D29" w:rsidRDefault="00DD104D" w:rsidP="00ED2298">
      <w:pPr>
        <w:pStyle w:val="ListParagraph"/>
        <w:numPr>
          <w:ilvl w:val="0"/>
          <w:numId w:val="2"/>
        </w:numPr>
        <w:rPr>
          <w:lang w:val="en-US"/>
        </w:rPr>
      </w:pPr>
      <w:bookmarkStart w:id="40" w:name="_Ref58933894"/>
      <w:r w:rsidRPr="009458B8">
        <w:rPr>
          <w:lang w:val="en-US"/>
        </w:rPr>
        <w:t xml:space="preserve">Bifrost Divergence Slits DTU Physics </w:t>
      </w:r>
      <w:r w:rsidRPr="009458B8">
        <w:rPr>
          <w:rFonts w:ascii="CIDFont+F2" w:hAnsi="CIDFont+F2"/>
          <w:lang w:val="en-US"/>
        </w:rPr>
        <w:t>Test Plan 18032, Revision 4 of Oct 27</w:t>
      </w:r>
      <w:r w:rsidRPr="009458B8">
        <w:rPr>
          <w:rFonts w:ascii="CIDFont+F2" w:hAnsi="CIDFont+F2"/>
          <w:position w:val="8"/>
          <w:sz w:val="16"/>
          <w:szCs w:val="16"/>
          <w:lang w:val="en-US"/>
        </w:rPr>
        <w:t>th</w:t>
      </w:r>
      <w:r w:rsidRPr="009458B8">
        <w:rPr>
          <w:rFonts w:ascii="CIDFont+F2" w:hAnsi="CIDFont+F2"/>
          <w:lang w:val="en-US"/>
        </w:rPr>
        <w:t>, 2020</w:t>
      </w:r>
      <w:bookmarkEnd w:id="40"/>
      <w:r w:rsidRPr="009458B8">
        <w:rPr>
          <w:rFonts w:ascii="CIDFont+F2" w:hAnsi="CIDFont+F2"/>
          <w:lang w:val="en-US"/>
        </w:rPr>
        <w:t xml:space="preserve"> </w:t>
      </w:r>
    </w:p>
    <w:p w14:paraId="2E5AF8DC" w14:textId="26D7D86E" w:rsidR="00322D29" w:rsidRDefault="00322D29" w:rsidP="00ED2298">
      <w:pPr>
        <w:pStyle w:val="ListParagraph"/>
        <w:numPr>
          <w:ilvl w:val="0"/>
          <w:numId w:val="2"/>
        </w:numPr>
        <w:rPr>
          <w:lang w:val="en-US"/>
        </w:rPr>
      </w:pPr>
      <w:bookmarkStart w:id="41" w:name="_Ref90899494"/>
      <w:r>
        <w:rPr>
          <w:lang w:val="en-US"/>
        </w:rPr>
        <w:t>Test report 11358, axis 1:</w:t>
      </w:r>
      <w:r w:rsidR="00941D2A">
        <w:rPr>
          <w:lang w:val="en-US"/>
        </w:rPr>
        <w:t xml:space="preserve"> </w:t>
      </w:r>
      <w:hyperlink r:id="rId24" w:history="1">
        <w:r w:rsidR="00941D2A" w:rsidRPr="00352745">
          <w:rPr>
            <w:rStyle w:val="Hyperlink"/>
            <w:rFonts w:ascii="Times New Roman" w:hAnsi="Times New Roman"/>
            <w:sz w:val="24"/>
            <w:lang w:val="en-US"/>
          </w:rPr>
          <w:t>https://gitlab.esss.lu.se/mcag/instruments/bifrost/ecmc_bifrost_slits_sat/-/blob/master/tests_2/11358/axis1/report.md</w:t>
        </w:r>
      </w:hyperlink>
      <w:bookmarkEnd w:id="41"/>
    </w:p>
    <w:p w14:paraId="51B1C977" w14:textId="4AFDEADB" w:rsidR="00322D29" w:rsidRDefault="00322D29" w:rsidP="00ED2298">
      <w:pPr>
        <w:pStyle w:val="ListParagraph"/>
        <w:numPr>
          <w:ilvl w:val="0"/>
          <w:numId w:val="2"/>
        </w:numPr>
        <w:rPr>
          <w:lang w:val="en-US"/>
        </w:rPr>
      </w:pPr>
      <w:bookmarkStart w:id="42" w:name="_Ref90899517"/>
      <w:r>
        <w:rPr>
          <w:lang w:val="en-US"/>
        </w:rPr>
        <w:t>Test report 11358, axis 2:</w:t>
      </w:r>
      <w:r w:rsidR="00B16F3C">
        <w:rPr>
          <w:lang w:val="en-US"/>
        </w:rPr>
        <w:t xml:space="preserve"> </w:t>
      </w:r>
      <w:hyperlink r:id="rId25" w:history="1">
        <w:r w:rsidR="00B16F3C" w:rsidRPr="00352745">
          <w:rPr>
            <w:rStyle w:val="Hyperlink"/>
            <w:rFonts w:ascii="Times New Roman" w:hAnsi="Times New Roman"/>
            <w:sz w:val="24"/>
            <w:lang w:val="en-US"/>
          </w:rPr>
          <w:t>https://gitlab.esss.lu.se/mcag/instruments/bifrost/ecmc_bifrost_slits_sat/-/blob/master/tests_2/11358/axis2/report.md</w:t>
        </w:r>
      </w:hyperlink>
      <w:bookmarkEnd w:id="42"/>
    </w:p>
    <w:p w14:paraId="7A9694E6" w14:textId="3FB63D4D" w:rsidR="00322D29" w:rsidRDefault="00322D29" w:rsidP="00ED2298">
      <w:pPr>
        <w:pStyle w:val="ListParagraph"/>
        <w:numPr>
          <w:ilvl w:val="0"/>
          <w:numId w:val="2"/>
        </w:numPr>
        <w:rPr>
          <w:lang w:val="en-US"/>
        </w:rPr>
      </w:pPr>
      <w:bookmarkStart w:id="43" w:name="_Ref90899534"/>
      <w:r>
        <w:rPr>
          <w:lang w:val="en-US"/>
        </w:rPr>
        <w:t>Test report 11359, axis 1:</w:t>
      </w:r>
      <w:r w:rsidR="00522F2F">
        <w:rPr>
          <w:lang w:val="en-US"/>
        </w:rPr>
        <w:t xml:space="preserve"> </w:t>
      </w:r>
      <w:hyperlink r:id="rId26" w:history="1">
        <w:r w:rsidR="00522F2F" w:rsidRPr="00352745">
          <w:rPr>
            <w:rStyle w:val="Hyperlink"/>
            <w:rFonts w:ascii="Times New Roman" w:hAnsi="Times New Roman"/>
            <w:sz w:val="24"/>
            <w:lang w:val="en-US"/>
          </w:rPr>
          <w:t>https://gitlab.esss.lu.se/mcag/instruments/bifrost/ecmc_bifrost_slits_sat/-/blob/master/tests_2/11359/axis1/report.md</w:t>
        </w:r>
      </w:hyperlink>
      <w:bookmarkEnd w:id="43"/>
    </w:p>
    <w:p w14:paraId="67C8788B" w14:textId="17F4C5FC" w:rsidR="00322D29" w:rsidRDefault="00322D29" w:rsidP="00ED2298">
      <w:pPr>
        <w:pStyle w:val="ListParagraph"/>
        <w:numPr>
          <w:ilvl w:val="0"/>
          <w:numId w:val="2"/>
        </w:numPr>
        <w:rPr>
          <w:lang w:val="en-US"/>
        </w:rPr>
      </w:pPr>
      <w:bookmarkStart w:id="44" w:name="_Ref90899548"/>
      <w:r>
        <w:rPr>
          <w:lang w:val="en-US"/>
        </w:rPr>
        <w:t>Test report 11359, axis 2:</w:t>
      </w:r>
      <w:r w:rsidR="00B0376F">
        <w:rPr>
          <w:lang w:val="en-US"/>
        </w:rPr>
        <w:t xml:space="preserve"> </w:t>
      </w:r>
      <w:hyperlink r:id="rId27" w:history="1">
        <w:r w:rsidR="00551040" w:rsidRPr="00352745">
          <w:rPr>
            <w:rStyle w:val="Hyperlink"/>
            <w:rFonts w:ascii="Times New Roman" w:hAnsi="Times New Roman"/>
            <w:sz w:val="24"/>
            <w:lang w:val="en-US"/>
          </w:rPr>
          <w:t>https://gitlab.esss.lu.se/mcag/instruments/bifrost/ecmc_bifrost_slits_sat/-/blob/master/tests_2/11359/axis2/report.md</w:t>
        </w:r>
      </w:hyperlink>
      <w:bookmarkEnd w:id="44"/>
    </w:p>
    <w:p w14:paraId="1234273D" w14:textId="675DE3B0" w:rsidR="00322D29" w:rsidRDefault="00322D29" w:rsidP="00ED2298">
      <w:pPr>
        <w:pStyle w:val="ListParagraph"/>
        <w:numPr>
          <w:ilvl w:val="0"/>
          <w:numId w:val="2"/>
        </w:numPr>
        <w:rPr>
          <w:lang w:val="en-US"/>
        </w:rPr>
      </w:pPr>
      <w:bookmarkStart w:id="45" w:name="_Ref90899570"/>
      <w:r>
        <w:rPr>
          <w:lang w:val="en-US"/>
        </w:rPr>
        <w:t>Test report 11360, axis 1:</w:t>
      </w:r>
      <w:r w:rsidR="0041616D">
        <w:rPr>
          <w:lang w:val="en-US"/>
        </w:rPr>
        <w:t xml:space="preserve"> </w:t>
      </w:r>
      <w:hyperlink r:id="rId28" w:history="1">
        <w:r w:rsidR="00551040" w:rsidRPr="00352745">
          <w:rPr>
            <w:rStyle w:val="Hyperlink"/>
            <w:rFonts w:ascii="Times New Roman" w:hAnsi="Times New Roman"/>
            <w:sz w:val="24"/>
            <w:lang w:val="en-US"/>
          </w:rPr>
          <w:t>https://gitlab.esss.lu.se/mcag/instruments/bifrost/ecmc_bifrost_slits_sat/-/blob/master/tests_2/11360/axis1/report.md</w:t>
        </w:r>
      </w:hyperlink>
      <w:bookmarkEnd w:id="45"/>
    </w:p>
    <w:p w14:paraId="5E7E8AE3" w14:textId="5A00AF9C" w:rsidR="00322D29" w:rsidRPr="00F05775" w:rsidRDefault="00322D29" w:rsidP="00F05775">
      <w:pPr>
        <w:pStyle w:val="ListParagraph"/>
        <w:numPr>
          <w:ilvl w:val="0"/>
          <w:numId w:val="2"/>
        </w:numPr>
        <w:rPr>
          <w:lang w:val="en-US"/>
        </w:rPr>
      </w:pPr>
      <w:bookmarkStart w:id="46" w:name="_Ref90899586"/>
      <w:r>
        <w:rPr>
          <w:lang w:val="en-US"/>
        </w:rPr>
        <w:t>Test report 11360, axis 2:</w:t>
      </w:r>
      <w:r w:rsidR="00F05775">
        <w:rPr>
          <w:lang w:val="en-US"/>
        </w:rPr>
        <w:t xml:space="preserve"> </w:t>
      </w:r>
      <w:hyperlink r:id="rId29" w:history="1">
        <w:r w:rsidR="00551040" w:rsidRPr="00352745">
          <w:rPr>
            <w:rStyle w:val="Hyperlink"/>
            <w:rFonts w:ascii="Times New Roman" w:hAnsi="Times New Roman"/>
            <w:sz w:val="24"/>
            <w:lang w:val="en-US"/>
          </w:rPr>
          <w:t>https://gitlab.esss.lu.se/mcag/instruments/bifrost/ecmc_bifrost_slits_sat/-/blob/master/tests_2/11360/axis2/report.md</w:t>
        </w:r>
      </w:hyperlink>
      <w:bookmarkEnd w:id="46"/>
    </w:p>
    <w:p w14:paraId="022B8B1D" w14:textId="7E3BDFAB" w:rsidR="00322D29" w:rsidRPr="00F05775" w:rsidRDefault="00322D29" w:rsidP="00F05775">
      <w:pPr>
        <w:pStyle w:val="ListParagraph"/>
        <w:numPr>
          <w:ilvl w:val="0"/>
          <w:numId w:val="2"/>
        </w:numPr>
        <w:rPr>
          <w:lang w:val="en-US"/>
        </w:rPr>
      </w:pPr>
      <w:bookmarkStart w:id="47" w:name="_Ref90899603"/>
      <w:r>
        <w:rPr>
          <w:lang w:val="en-US"/>
        </w:rPr>
        <w:t>Test report 11361, axis 1:</w:t>
      </w:r>
      <w:r w:rsidR="00F05775">
        <w:rPr>
          <w:lang w:val="en-US"/>
        </w:rPr>
        <w:t xml:space="preserve"> </w:t>
      </w:r>
      <w:hyperlink r:id="rId30" w:history="1">
        <w:r w:rsidR="00551040" w:rsidRPr="00352745">
          <w:rPr>
            <w:rStyle w:val="Hyperlink"/>
            <w:rFonts w:ascii="Times New Roman" w:hAnsi="Times New Roman"/>
            <w:sz w:val="24"/>
            <w:lang w:val="en-US"/>
          </w:rPr>
          <w:t>https://gitlab.esss.lu.se/mcag/instruments/bifrost/ecmc_bifrost_slits_sat/-/blob/master/tests_2/11361/axis1/report.md</w:t>
        </w:r>
      </w:hyperlink>
      <w:bookmarkEnd w:id="47"/>
    </w:p>
    <w:p w14:paraId="453E56B1" w14:textId="6E2C70C7" w:rsidR="00322D29" w:rsidRPr="009458B8" w:rsidRDefault="00322D29" w:rsidP="00ED22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Test report 11361, axis 2: </w:t>
      </w:r>
      <w:hyperlink r:id="rId31" w:history="1">
        <w:r w:rsidR="00551040" w:rsidRPr="00352745">
          <w:rPr>
            <w:rStyle w:val="Hyperlink"/>
            <w:rFonts w:ascii="Times New Roman" w:hAnsi="Times New Roman"/>
            <w:sz w:val="24"/>
            <w:lang w:val="en-US"/>
          </w:rPr>
          <w:t>https://gitlab.esss.lu.se/mcag/instruments/bifrost/ecmc_bifrost_slits_sat/-/blob/master/tests_2/11361/axis2/report.md</w:t>
        </w:r>
      </w:hyperlink>
    </w:p>
    <w:p w14:paraId="7640D6E5" w14:textId="77777777" w:rsidR="00C11E3A" w:rsidRPr="009458B8" w:rsidRDefault="00C11E3A" w:rsidP="001C7398">
      <w:pPr>
        <w:pStyle w:val="Headingunnumbered"/>
        <w:rPr>
          <w:lang w:val="en-US"/>
        </w:rPr>
      </w:pPr>
      <w:bookmarkStart w:id="48" w:name="_Toc30500569"/>
      <w:r w:rsidRPr="009458B8">
        <w:rPr>
          <w:lang w:val="en-US"/>
        </w:rPr>
        <w:lastRenderedPageBreak/>
        <w:t>Document Revision history</w:t>
      </w:r>
      <w:bookmarkEnd w:id="48"/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3"/>
        <w:gridCol w:w="4602"/>
        <w:gridCol w:w="2437"/>
        <w:gridCol w:w="1787"/>
      </w:tblGrid>
      <w:tr w:rsidR="00D907E1" w:rsidRPr="009458B8" w14:paraId="2A7BB276" w14:textId="77777777" w:rsidTr="00C0471C">
        <w:trPr>
          <w:cantSplit/>
          <w:tblHeader/>
        </w:trPr>
        <w:tc>
          <w:tcPr>
            <w:tcW w:w="422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308107E7" w14:textId="77777777" w:rsidR="009C6F7F" w:rsidRPr="009458B8" w:rsidRDefault="009C6F7F" w:rsidP="008E155D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Revision</w:t>
            </w:r>
          </w:p>
        </w:tc>
        <w:tc>
          <w:tcPr>
            <w:tcW w:w="2387" w:type="pct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</w:tcPr>
          <w:p w14:paraId="6118F45E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Reason for and description of change</w:t>
            </w:r>
          </w:p>
        </w:tc>
        <w:tc>
          <w:tcPr>
            <w:tcW w:w="1264" w:type="pct"/>
            <w:tcBorders>
              <w:top w:val="single" w:sz="12" w:space="0" w:color="auto"/>
              <w:bottom w:val="single" w:sz="6" w:space="0" w:color="auto"/>
            </w:tcBorders>
          </w:tcPr>
          <w:p w14:paraId="1563B6FB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Author</w:t>
            </w:r>
          </w:p>
        </w:tc>
        <w:tc>
          <w:tcPr>
            <w:tcW w:w="927" w:type="pct"/>
            <w:tcBorders>
              <w:top w:val="single" w:sz="12" w:space="0" w:color="auto"/>
              <w:bottom w:val="single" w:sz="6" w:space="0" w:color="auto"/>
            </w:tcBorders>
          </w:tcPr>
          <w:p w14:paraId="2D6F8630" w14:textId="77777777" w:rsidR="009C6F7F" w:rsidRPr="009458B8" w:rsidRDefault="009C6F7F" w:rsidP="00592EC6">
            <w:pPr>
              <w:pStyle w:val="ESS-TableHeader"/>
              <w:rPr>
                <w:lang w:val="en-US"/>
              </w:rPr>
            </w:pPr>
            <w:r w:rsidRPr="009458B8">
              <w:rPr>
                <w:lang w:val="en-US"/>
              </w:rPr>
              <w:t>Date</w:t>
            </w:r>
          </w:p>
        </w:tc>
      </w:tr>
      <w:tr w:rsidR="00D907E1" w:rsidRPr="009458B8" w14:paraId="46E1B71F" w14:textId="77777777" w:rsidTr="00C0471C">
        <w:trPr>
          <w:cantSplit/>
        </w:trPr>
        <w:tc>
          <w:tcPr>
            <w:tcW w:w="422" w:type="pct"/>
            <w:tcBorders>
              <w:top w:val="single" w:sz="6" w:space="0" w:color="auto"/>
            </w:tcBorders>
            <w:shd w:val="clear" w:color="auto" w:fill="auto"/>
          </w:tcPr>
          <w:p w14:paraId="667A163B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1</w:t>
            </w:r>
          </w:p>
        </w:tc>
        <w:tc>
          <w:tcPr>
            <w:tcW w:w="2387" w:type="pct"/>
            <w:tcBorders>
              <w:top w:val="single" w:sz="6" w:space="0" w:color="auto"/>
            </w:tcBorders>
            <w:shd w:val="clear" w:color="auto" w:fill="auto"/>
          </w:tcPr>
          <w:p w14:paraId="74B3CC91" w14:textId="77777777" w:rsidR="009C6F7F" w:rsidRPr="009458B8" w:rsidRDefault="009C6F7F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First issue</w:t>
            </w:r>
          </w:p>
        </w:tc>
        <w:tc>
          <w:tcPr>
            <w:tcW w:w="1264" w:type="pct"/>
            <w:tcBorders>
              <w:top w:val="single" w:sz="6" w:space="0" w:color="auto"/>
            </w:tcBorders>
          </w:tcPr>
          <w:p w14:paraId="30BBCF89" w14:textId="168CD63B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Anders Sandström</w:t>
            </w:r>
          </w:p>
        </w:tc>
        <w:tc>
          <w:tcPr>
            <w:tcW w:w="927" w:type="pct"/>
            <w:tcBorders>
              <w:top w:val="single" w:sz="6" w:space="0" w:color="auto"/>
            </w:tcBorders>
          </w:tcPr>
          <w:p w14:paraId="30159429" w14:textId="116ADA0C" w:rsidR="009C6F7F" w:rsidRPr="009458B8" w:rsidRDefault="00AE3EF9" w:rsidP="008E155D">
            <w:pPr>
              <w:pStyle w:val="ESS-TableText"/>
              <w:rPr>
                <w:lang w:val="en-US"/>
              </w:rPr>
            </w:pPr>
            <w:r w:rsidRPr="009458B8">
              <w:rPr>
                <w:lang w:val="en-US"/>
              </w:rPr>
              <w:t>202</w:t>
            </w:r>
            <w:r w:rsidR="00642A5B">
              <w:rPr>
                <w:lang w:val="en-US"/>
              </w:rPr>
              <w:t>1</w:t>
            </w:r>
            <w:r w:rsidR="00404F67" w:rsidRPr="009458B8">
              <w:rPr>
                <w:lang w:val="en-US"/>
              </w:rPr>
              <w:t>-</w:t>
            </w:r>
            <w:r w:rsidRPr="009458B8">
              <w:rPr>
                <w:lang w:val="en-US"/>
              </w:rPr>
              <w:t>12</w:t>
            </w:r>
            <w:r w:rsidR="00404F67" w:rsidRPr="009458B8">
              <w:rPr>
                <w:lang w:val="en-US"/>
              </w:rPr>
              <w:t>-</w:t>
            </w:r>
            <w:r w:rsidR="00642A5B">
              <w:rPr>
                <w:lang w:val="en-US"/>
              </w:rPr>
              <w:t>20</w:t>
            </w:r>
          </w:p>
        </w:tc>
      </w:tr>
      <w:tr w:rsidR="00C0471C" w:rsidRPr="009458B8" w14:paraId="093CCA8F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5C3AEC03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B7D216E" w14:textId="286D4318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6A7859D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261B87FD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  <w:tr w:rsidR="00C0471C" w:rsidRPr="009458B8" w14:paraId="70E423E2" w14:textId="77777777" w:rsidTr="00C0471C">
        <w:trPr>
          <w:cantSplit/>
        </w:trPr>
        <w:tc>
          <w:tcPr>
            <w:tcW w:w="422" w:type="pct"/>
            <w:tcBorders>
              <w:bottom w:val="single" w:sz="12" w:space="0" w:color="auto"/>
            </w:tcBorders>
            <w:shd w:val="clear" w:color="auto" w:fill="auto"/>
          </w:tcPr>
          <w:p w14:paraId="7C3374A9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2387" w:type="pct"/>
            <w:tcBorders>
              <w:bottom w:val="single" w:sz="12" w:space="0" w:color="auto"/>
            </w:tcBorders>
            <w:shd w:val="clear" w:color="auto" w:fill="auto"/>
          </w:tcPr>
          <w:p w14:paraId="5D0F77BF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1264" w:type="pct"/>
            <w:tcBorders>
              <w:bottom w:val="single" w:sz="12" w:space="0" w:color="auto"/>
            </w:tcBorders>
          </w:tcPr>
          <w:p w14:paraId="3571BA12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  <w:tc>
          <w:tcPr>
            <w:tcW w:w="927" w:type="pct"/>
            <w:tcBorders>
              <w:bottom w:val="single" w:sz="12" w:space="0" w:color="auto"/>
            </w:tcBorders>
          </w:tcPr>
          <w:p w14:paraId="66FC1CA7" w14:textId="77777777" w:rsidR="00C0471C" w:rsidRPr="009458B8" w:rsidRDefault="00C0471C" w:rsidP="008E155D">
            <w:pPr>
              <w:pStyle w:val="ESS-TableText"/>
              <w:rPr>
                <w:lang w:val="en-US"/>
              </w:rPr>
            </w:pPr>
          </w:p>
        </w:tc>
      </w:tr>
    </w:tbl>
    <w:p w14:paraId="1AED66FC" w14:textId="77777777" w:rsidR="001A2DB4" w:rsidRPr="009458B8" w:rsidRDefault="001A2DB4" w:rsidP="006B70B5">
      <w:pPr>
        <w:rPr>
          <w:lang w:val="en-US"/>
        </w:rPr>
      </w:pPr>
    </w:p>
    <w:p w14:paraId="20948939" w14:textId="77777777" w:rsidR="001F1C18" w:rsidRPr="009458B8" w:rsidRDefault="001E4DA2">
      <w:pPr>
        <w:rPr>
          <w:rFonts w:ascii="Segoe UI Historic" w:eastAsiaTheme="majorEastAsia" w:hAnsi="Segoe UI Historic" w:cs="Times New Roman (Headings CS)"/>
          <w:b/>
          <w:bCs/>
          <w:caps/>
          <w:color w:val="000000" w:themeColor="text1"/>
          <w:sz w:val="26"/>
          <w:szCs w:val="28"/>
          <w:lang w:val="en-US"/>
        </w:rPr>
      </w:pPr>
      <w:r w:rsidRPr="009458B8">
        <w:rPr>
          <w:lang w:val="en-US"/>
        </w:rPr>
        <w:br w:type="page"/>
      </w:r>
    </w:p>
    <w:p w14:paraId="3CE9B0D5" w14:textId="74315A1F" w:rsidR="00F82461" w:rsidRPr="009458B8" w:rsidRDefault="00577A69" w:rsidP="004330E1">
      <w:pPr>
        <w:pStyle w:val="Heading1"/>
        <w:rPr>
          <w:noProof/>
          <w:lang w:val="en-US"/>
        </w:rPr>
      </w:pPr>
      <w:bookmarkStart w:id="49" w:name="_Ref59111983"/>
      <w:bookmarkStart w:id="50" w:name="_Ref90899619"/>
      <w:bookmarkStart w:id="51" w:name="_Toc96951882"/>
      <w:r w:rsidRPr="009458B8">
        <w:rPr>
          <w:noProof/>
          <w:lang w:val="en-US"/>
        </w:rPr>
        <w:lastRenderedPageBreak/>
        <w:t>Appendix A Micro Epsilon</w:t>
      </w:r>
      <w:r w:rsidR="00F82461" w:rsidRPr="009458B8">
        <w:rPr>
          <w:noProof/>
          <w:lang w:val="en-US"/>
        </w:rPr>
        <w:t xml:space="preserve"> ILD2300</w:t>
      </w:r>
      <w:r w:rsidR="008B4216" w:rsidRPr="009458B8">
        <w:rPr>
          <w:noProof/>
          <w:lang w:val="en-US"/>
        </w:rPr>
        <w:t xml:space="preserve"> Calibration</w:t>
      </w:r>
      <w:bookmarkEnd w:id="49"/>
      <w:r w:rsidR="007F2E5B">
        <w:rPr>
          <w:noProof/>
          <w:lang w:val="en-US"/>
        </w:rPr>
        <w:t xml:space="preserve"> REPORT</w:t>
      </w:r>
      <w:bookmarkEnd w:id="50"/>
      <w:bookmarkEnd w:id="51"/>
    </w:p>
    <w:p w14:paraId="0E8DA754" w14:textId="5E4B09C7" w:rsidR="004330E1" w:rsidRPr="009458B8" w:rsidRDefault="008B4216" w:rsidP="004330E1">
      <w:pPr>
        <w:rPr>
          <w:lang w:val="en-US"/>
        </w:rPr>
      </w:pPr>
      <w:r w:rsidRPr="009458B8">
        <w:rPr>
          <w:noProof/>
          <w:lang w:val="en-US"/>
        </w:rPr>
        <w:drawing>
          <wp:inline distT="0" distB="0" distL="0" distR="0" wp14:anchorId="7FC2F660" wp14:editId="60E931CA">
            <wp:extent cx="7046191" cy="5284644"/>
            <wp:effectExtent l="444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571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1782" cy="529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A8DA" w14:textId="09A61C5D" w:rsidR="00CD61CF" w:rsidRPr="009458B8" w:rsidRDefault="00CD61CF" w:rsidP="001A2DB4">
      <w:pPr>
        <w:rPr>
          <w:noProof/>
          <w:lang w:val="en-US"/>
        </w:rPr>
      </w:pPr>
    </w:p>
    <w:sectPr w:rsidR="00CD61CF" w:rsidRPr="009458B8" w:rsidSect="00790989">
      <w:headerReference w:type="even" r:id="rId33"/>
      <w:headerReference w:type="default" r:id="rId34"/>
      <w:footerReference w:type="default" r:id="rId35"/>
      <w:headerReference w:type="first" r:id="rId36"/>
      <w:footerReference w:type="first" r:id="rId37"/>
      <w:pgSz w:w="11907" w:h="16840" w:code="9"/>
      <w:pgMar w:top="1361" w:right="1134" w:bottom="907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1F37C3" w14:textId="77777777" w:rsidR="003A31D0" w:rsidRDefault="003A31D0" w:rsidP="00D84B5E">
      <w:r>
        <w:separator/>
      </w:r>
    </w:p>
  </w:endnote>
  <w:endnote w:type="continuationSeparator" w:id="0">
    <w:p w14:paraId="58C4F517" w14:textId="77777777" w:rsidR="003A31D0" w:rsidRDefault="003A31D0" w:rsidP="00D84B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0000000000000000000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(Body CS)">
    <w:altName w:val="Times New Roman"/>
    <w:panose1 w:val="00000500000000020000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IDFont+F2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CCA5C" w14:textId="77777777" w:rsidR="00101C8B" w:rsidRPr="00A114BB" w:rsidRDefault="00101C8B" w:rsidP="00D907E1">
    <w:pPr>
      <w:pStyle w:val="Footer"/>
      <w:jc w:val="center"/>
      <w:rPr>
        <w:szCs w:val="16"/>
      </w:rPr>
    </w:pP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PAGE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2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 xml:space="preserve"> (</w:t>
    </w:r>
    <w:r w:rsidRPr="00A114BB">
      <w:rPr>
        <w:rStyle w:val="PageNumber"/>
        <w:sz w:val="16"/>
        <w:szCs w:val="16"/>
      </w:rPr>
      <w:fldChar w:fldCharType="begin"/>
    </w:r>
    <w:r w:rsidRPr="00A114BB">
      <w:rPr>
        <w:rStyle w:val="PageNumber"/>
        <w:sz w:val="16"/>
        <w:szCs w:val="16"/>
      </w:rPr>
      <w:instrText xml:space="preserve"> NUMPAGES </w:instrText>
    </w:r>
    <w:r w:rsidRPr="00A114BB">
      <w:rPr>
        <w:rStyle w:val="PageNumber"/>
        <w:sz w:val="16"/>
        <w:szCs w:val="16"/>
      </w:rPr>
      <w:fldChar w:fldCharType="separate"/>
    </w:r>
    <w:r>
      <w:rPr>
        <w:rStyle w:val="PageNumber"/>
        <w:noProof/>
        <w:sz w:val="16"/>
        <w:szCs w:val="16"/>
      </w:rPr>
      <w:t>4</w:t>
    </w:r>
    <w:r w:rsidRPr="00A114BB">
      <w:rPr>
        <w:rStyle w:val="PageNumber"/>
        <w:sz w:val="16"/>
        <w:szCs w:val="16"/>
      </w:rPr>
      <w:fldChar w:fldCharType="end"/>
    </w:r>
    <w:r w:rsidRPr="00A114BB">
      <w:rPr>
        <w:rStyle w:val="PageNumber"/>
        <w:sz w:val="16"/>
        <w:szCs w:val="16"/>
      </w:rPr>
      <w:t>)</w:t>
    </w:r>
  </w:p>
  <w:p w14:paraId="05ABFBAD" w14:textId="77777777" w:rsidR="00101C8B" w:rsidRDefault="00101C8B"/>
  <w:p w14:paraId="31E2BD91" w14:textId="77777777" w:rsidR="00101C8B" w:rsidRDefault="00101C8B"/>
  <w:p w14:paraId="628F3379" w14:textId="77777777" w:rsidR="00101C8B" w:rsidRDefault="00101C8B"/>
  <w:p w14:paraId="2AB693F5" w14:textId="77777777" w:rsidR="00101C8B" w:rsidRDefault="00101C8B"/>
  <w:p w14:paraId="3956E02B" w14:textId="77777777" w:rsidR="00101C8B" w:rsidRDefault="00101C8B"/>
  <w:p w14:paraId="54E29402" w14:textId="77777777" w:rsidR="00101C8B" w:rsidRDefault="00101C8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0F8DF" w14:textId="77777777" w:rsidR="00101C8B" w:rsidRPr="00A114BB" w:rsidRDefault="00101C8B" w:rsidP="00CA35E0">
    <w:pPr>
      <w:pStyle w:val="Footer"/>
      <w:tabs>
        <w:tab w:val="left" w:pos="4253"/>
      </w:tabs>
      <w:ind w:right="357"/>
      <w:rPr>
        <w:rFonts w:ascii="Segoe UI Historic" w:hAnsi="Segoe UI Historic" w:cs="Segoe UI Historic"/>
        <w:sz w:val="15"/>
        <w:szCs w:val="15"/>
      </w:rPr>
    </w:pPr>
    <w:r w:rsidRPr="00A114BB">
      <w:rPr>
        <w:rFonts w:ascii="Segoe UI Historic" w:hAnsi="Segoe UI Historic" w:cs="Segoe UI Historic"/>
        <w:sz w:val="15"/>
        <w:szCs w:val="15"/>
      </w:rPr>
      <w:t xml:space="preserve">Template: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"MXTemplateTitle"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Chess Controlled Core Word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(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"MXTemplateName"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ESS-0060903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 Rev: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"MXTemplateRev"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5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 xml:space="preserve">, Active date: </w:t>
    </w:r>
    <w:r w:rsidRPr="00A114BB">
      <w:rPr>
        <w:rFonts w:ascii="Segoe UI Historic" w:hAnsi="Segoe UI Historic" w:cs="Segoe UI Historic"/>
        <w:sz w:val="15"/>
        <w:szCs w:val="15"/>
      </w:rPr>
      <w:fldChar w:fldCharType="begin"/>
    </w:r>
    <w:r w:rsidRPr="00A114BB">
      <w:rPr>
        <w:rFonts w:ascii="Segoe UI Historic" w:hAnsi="Segoe UI Historic" w:cs="Segoe UI Historic"/>
        <w:sz w:val="15"/>
        <w:szCs w:val="15"/>
      </w:rPr>
      <w:instrText xml:space="preserve"> DOCPROPERTY "MXTemplateReleaseDate"  \* MERGEFORMAT </w:instrText>
    </w:r>
    <w:r w:rsidRPr="00A114BB">
      <w:rPr>
        <w:rFonts w:ascii="Segoe UI Historic" w:hAnsi="Segoe UI Historic" w:cs="Segoe UI Historic"/>
        <w:sz w:val="15"/>
        <w:szCs w:val="15"/>
      </w:rPr>
      <w:fldChar w:fldCharType="separate"/>
    </w:r>
    <w:r>
      <w:rPr>
        <w:rFonts w:ascii="Segoe UI Historic" w:hAnsi="Segoe UI Historic" w:cs="Segoe UI Historic"/>
        <w:sz w:val="15"/>
        <w:szCs w:val="15"/>
      </w:rPr>
      <w:t>Feb 20, 2020</w:t>
    </w:r>
    <w:r w:rsidRPr="00A114BB">
      <w:rPr>
        <w:rFonts w:ascii="Segoe UI Historic" w:hAnsi="Segoe UI Historic" w:cs="Segoe UI Historic"/>
        <w:sz w:val="15"/>
        <w:szCs w:val="15"/>
      </w:rPr>
      <w:fldChar w:fldCharType="end"/>
    </w:r>
    <w:r w:rsidRPr="00A114BB">
      <w:rPr>
        <w:rFonts w:ascii="Segoe UI Historic" w:hAnsi="Segoe UI Historic" w:cs="Segoe UI Historic"/>
        <w:sz w:val="15"/>
        <w:szCs w:val="15"/>
      </w:rPr>
      <w:t>)</w:t>
    </w:r>
  </w:p>
  <w:p w14:paraId="3CD84E2A" w14:textId="77777777" w:rsidR="00101C8B" w:rsidRPr="001F1C18" w:rsidRDefault="00101C8B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4167B1" w14:textId="77777777" w:rsidR="003A31D0" w:rsidRDefault="003A31D0" w:rsidP="00D84B5E">
      <w:r>
        <w:separator/>
      </w:r>
    </w:p>
  </w:footnote>
  <w:footnote w:type="continuationSeparator" w:id="0">
    <w:p w14:paraId="414432E8" w14:textId="77777777" w:rsidR="003A31D0" w:rsidRDefault="003A31D0" w:rsidP="00D84B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4C3731" w14:textId="77777777" w:rsidR="00101C8B" w:rsidRDefault="00101C8B">
    <w:pPr>
      <w:pStyle w:val="Header"/>
    </w:pPr>
    <w:sdt>
      <w:sdtPr>
        <w:id w:val="281778772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-247424033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651568375"/>
        <w:temporary/>
        <w:showingPlcHdr/>
      </w:sdtPr>
      <w:sdtContent>
        <w:r>
          <w:t>[Type text]</w:t>
        </w:r>
      </w:sdtContent>
    </w:sdt>
  </w:p>
  <w:p w14:paraId="55EE0AC5" w14:textId="77777777" w:rsidR="00101C8B" w:rsidRDefault="00101C8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19"/>
      <w:gridCol w:w="4623"/>
      <w:gridCol w:w="1893"/>
      <w:gridCol w:w="1704"/>
    </w:tblGrid>
    <w:tr w:rsidR="00101C8B" w:rsidRPr="00A114BB" w14:paraId="24EB5E73" w14:textId="77777777" w:rsidTr="00035015">
      <w:trPr>
        <w:trHeight w:val="196"/>
      </w:trPr>
      <w:tc>
        <w:tcPr>
          <w:tcW w:w="736" w:type="pct"/>
        </w:tcPr>
        <w:p w14:paraId="72D3B70F" w14:textId="77777777" w:rsidR="00101C8B" w:rsidRPr="00A114BB" w:rsidRDefault="00101C8B" w:rsidP="00590145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Type</w:t>
          </w:r>
        </w:p>
      </w:tc>
      <w:tc>
        <w:tcPr>
          <w:tcW w:w="2398" w:type="pct"/>
        </w:tcPr>
        <w:p w14:paraId="3F229F27" w14:textId="77777777" w:rsidR="00101C8B" w:rsidRPr="00A114BB" w:rsidRDefault="00101C8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"MXType.Localized"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Document Template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2E4079CE" w14:textId="77777777" w:rsidR="00101C8B" w:rsidRPr="00A114BB" w:rsidRDefault="00101C8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Date </w:t>
          </w:r>
        </w:p>
      </w:tc>
      <w:tc>
        <w:tcPr>
          <w:tcW w:w="884" w:type="pct"/>
        </w:tcPr>
        <w:p w14:paraId="7A8D971E" w14:textId="77777777" w:rsidR="00101C8B" w:rsidRPr="00A114BB" w:rsidRDefault="00101C8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Date"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Feb 20, 2020</w:t>
          </w:r>
          <w:r w:rsidRPr="00A114BB">
            <w:rPr>
              <w:rFonts w:cs="Segoe UI Historic"/>
            </w:rPr>
            <w:fldChar w:fldCharType="end"/>
          </w:r>
        </w:p>
      </w:tc>
    </w:tr>
    <w:tr w:rsidR="00101C8B" w:rsidRPr="00A114BB" w14:paraId="26E17705" w14:textId="77777777" w:rsidTr="00035015">
      <w:trPr>
        <w:trHeight w:val="196"/>
      </w:trPr>
      <w:tc>
        <w:tcPr>
          <w:tcW w:w="736" w:type="pct"/>
        </w:tcPr>
        <w:p w14:paraId="749321B0" w14:textId="77777777" w:rsidR="00101C8B" w:rsidRPr="00A114BB" w:rsidRDefault="00101C8B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Document Number</w:t>
          </w:r>
        </w:p>
      </w:tc>
      <w:tc>
        <w:tcPr>
          <w:tcW w:w="2398" w:type="pct"/>
        </w:tcPr>
        <w:p w14:paraId="4B805AD1" w14:textId="77777777" w:rsidR="00101C8B" w:rsidRPr="00A114BB" w:rsidRDefault="00101C8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"MXName"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ESS-0060903</w: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1628E3C3" w14:textId="77777777" w:rsidR="00101C8B" w:rsidRPr="00A114BB" w:rsidRDefault="00101C8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State </w:t>
          </w:r>
        </w:p>
      </w:tc>
      <w:tc>
        <w:tcPr>
          <w:tcW w:w="884" w:type="pct"/>
        </w:tcPr>
        <w:p w14:paraId="39B66F88" w14:textId="77777777" w:rsidR="00101C8B" w:rsidRPr="00A114BB" w:rsidRDefault="00101C8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"MXCurrent"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Released</w:t>
          </w:r>
          <w:r w:rsidRPr="00A114BB">
            <w:rPr>
              <w:rFonts w:cs="Segoe UI Historic"/>
            </w:rPr>
            <w:fldChar w:fldCharType="end"/>
          </w:r>
        </w:p>
      </w:tc>
    </w:tr>
    <w:tr w:rsidR="00101C8B" w:rsidRPr="00A114BB" w14:paraId="029FE457" w14:textId="77777777" w:rsidTr="00035015">
      <w:trPr>
        <w:trHeight w:val="196"/>
      </w:trPr>
      <w:tc>
        <w:tcPr>
          <w:tcW w:w="736" w:type="pct"/>
        </w:tcPr>
        <w:p w14:paraId="329FC0A7" w14:textId="77777777" w:rsidR="00101C8B" w:rsidRPr="00A114BB" w:rsidRDefault="00101C8B" w:rsidP="00F13777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>Revision</w:t>
          </w:r>
        </w:p>
      </w:tc>
      <w:tc>
        <w:tcPr>
          <w:tcW w:w="2398" w:type="pct"/>
        </w:tcPr>
        <w:p w14:paraId="35AE853C" w14:textId="77777777" w:rsidR="00101C8B" w:rsidRPr="00A114BB" w:rsidRDefault="00101C8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"MXRevision"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t>5</w: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t xml:space="preserve"> </w: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"MXPrinted Version"  \* MERGEFORMAT </w:instrText>
          </w:r>
          <w:r w:rsidRPr="00A114BB">
            <w:rPr>
              <w:rFonts w:cs="Segoe UI Historic"/>
            </w:rPr>
            <w:fldChar w:fldCharType="end"/>
          </w:r>
        </w:p>
      </w:tc>
      <w:tc>
        <w:tcPr>
          <w:tcW w:w="982" w:type="pct"/>
        </w:tcPr>
        <w:p w14:paraId="033A1BFA" w14:textId="77777777" w:rsidR="00101C8B" w:rsidRPr="00A114BB" w:rsidRDefault="00101C8B" w:rsidP="00CA35E0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t xml:space="preserve">Confidentiality Level </w:t>
          </w:r>
        </w:p>
      </w:tc>
      <w:tc>
        <w:tcPr>
          <w:tcW w:w="884" w:type="pct"/>
        </w:tcPr>
        <w:p w14:paraId="674FFCBE" w14:textId="77777777" w:rsidR="00101C8B" w:rsidRPr="00A114BB" w:rsidRDefault="00101C8B" w:rsidP="00120421">
          <w:pPr>
            <w:pStyle w:val="Header"/>
            <w:rPr>
              <w:rFonts w:cs="Segoe UI Historic"/>
            </w:rPr>
          </w:pP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IF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= "Confidential" </w:instrText>
          </w:r>
          <w:r w:rsidRPr="00A114BB">
            <w:rPr>
              <w:rFonts w:cs="Segoe UI Historic"/>
              <w:b/>
              <w:color w:val="FF0000"/>
            </w:rPr>
            <w:fldChar w:fldCharType="begin"/>
          </w:r>
          <w:r w:rsidRPr="00A114BB">
            <w:rPr>
              <w:rFonts w:cs="Segoe UI Historic"/>
              <w:b/>
              <w:color w:val="FF0000"/>
            </w:rPr>
            <w:instrText xml:space="preserve"> DOCPROPERTY "MXConfidentiality" \* MERGEFORMAT </w:instrText>
          </w:r>
          <w:r w:rsidRPr="00A114BB">
            <w:rPr>
              <w:rFonts w:cs="Segoe UI Historic"/>
              <w:b/>
              <w:color w:val="FF0000"/>
            </w:rPr>
            <w:fldChar w:fldCharType="separate"/>
          </w:r>
          <w:r w:rsidRPr="00A114BB">
            <w:rPr>
              <w:rFonts w:cs="Segoe UI Historic"/>
              <w:b/>
              <w:color w:val="FF0000"/>
            </w:rPr>
            <w:instrText>Confidential</w:instrText>
          </w:r>
          <w:r w:rsidRPr="00A114BB">
            <w:rPr>
              <w:rFonts w:cs="Segoe UI Historic"/>
              <w:b/>
              <w:color w:val="FF0000"/>
            </w:rPr>
            <w:fldChar w:fldCharType="end"/>
          </w:r>
          <w:r w:rsidRPr="00A114BB">
            <w:rPr>
              <w:rFonts w:cs="Segoe UI Historic"/>
            </w:rPr>
            <w:instrText xml:space="preserve">  </w:instrText>
          </w:r>
          <w:r w:rsidRPr="00A114BB">
            <w:rPr>
              <w:rFonts w:cs="Segoe UI Historic"/>
            </w:rPr>
            <w:fldChar w:fldCharType="begin"/>
          </w:r>
          <w:r w:rsidRPr="00A114BB">
            <w:rPr>
              <w:rFonts w:cs="Segoe UI Historic"/>
            </w:rPr>
            <w:instrText xml:space="preserve"> DOCPROPERTY "MXConfidentiality" \* MERGEFORMAT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</w:rPr>
            <w:instrText>Internal</w:instrText>
          </w:r>
          <w:r w:rsidRPr="00A114BB">
            <w:rPr>
              <w:rFonts w:cs="Segoe UI Historic"/>
            </w:rPr>
            <w:fldChar w:fldCharType="end"/>
          </w:r>
          <w:r w:rsidRPr="00A114BB">
            <w:rPr>
              <w:rFonts w:cs="Segoe UI Historic"/>
            </w:rPr>
            <w:instrText xml:space="preserve"> </w:instrText>
          </w:r>
          <w:r w:rsidRPr="00A114BB">
            <w:rPr>
              <w:rFonts w:cs="Segoe UI Historic"/>
            </w:rPr>
            <w:fldChar w:fldCharType="separate"/>
          </w:r>
          <w:r>
            <w:rPr>
              <w:rFonts w:cs="Segoe UI Historic"/>
              <w:noProof/>
            </w:rPr>
            <w:t>Internal</w:t>
          </w:r>
          <w:r w:rsidRPr="00A114BB">
            <w:rPr>
              <w:rFonts w:cs="Segoe UI Historic"/>
            </w:rPr>
            <w:fldChar w:fldCharType="end"/>
          </w:r>
        </w:p>
      </w:tc>
    </w:tr>
  </w:tbl>
  <w:p w14:paraId="4B078385" w14:textId="77777777" w:rsidR="00101C8B" w:rsidRDefault="00101C8B" w:rsidP="0020113A"/>
  <w:p w14:paraId="7A4D5BB5" w14:textId="77777777" w:rsidR="00101C8B" w:rsidRDefault="00101C8B" w:rsidP="0020113A"/>
  <w:p w14:paraId="04C43029" w14:textId="77777777" w:rsidR="00101C8B" w:rsidRDefault="00101C8B" w:rsidP="0020113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366"/>
      <w:gridCol w:w="1944"/>
      <w:gridCol w:w="2329"/>
    </w:tblGrid>
    <w:tr w:rsidR="00101C8B" w:rsidRPr="00B414C7" w14:paraId="644B8B87" w14:textId="77777777" w:rsidTr="006A7E65">
      <w:trPr>
        <w:trHeight w:val="196"/>
      </w:trPr>
      <w:tc>
        <w:tcPr>
          <w:tcW w:w="5670" w:type="dxa"/>
          <w:vMerge w:val="restart"/>
        </w:tcPr>
        <w:p w14:paraId="3B55D2BF" w14:textId="77777777" w:rsidR="00101C8B" w:rsidRPr="00B414C7" w:rsidRDefault="00101C8B" w:rsidP="00F13777">
          <w:pPr>
            <w:pStyle w:val="Header"/>
            <w:rPr>
              <w:rFonts w:cs="Times New Roman (Body CS)"/>
            </w:rPr>
          </w:pPr>
          <w:r w:rsidRPr="00B414C7">
            <w:rPr>
              <w:rFonts w:cs="Times New Roman (Body CS)"/>
              <w:noProof/>
              <w:lang w:val="sv-SE" w:eastAsia="sv-SE"/>
            </w:rPr>
            <w:drawing>
              <wp:anchor distT="0" distB="0" distL="114300" distR="114300" simplePos="0" relativeHeight="251659264" behindDoc="0" locked="0" layoutInCell="1" allowOverlap="1" wp14:anchorId="4831F41E" wp14:editId="3F6EEE5A">
                <wp:simplePos x="0" y="0"/>
                <wp:positionH relativeFrom="page">
                  <wp:posOffset>37340</wp:posOffset>
                </wp:positionH>
                <wp:positionV relativeFrom="page">
                  <wp:posOffset>38100</wp:posOffset>
                </wp:positionV>
                <wp:extent cx="1429592" cy="756000"/>
                <wp:effectExtent l="0" t="0" r="5715" b="6350"/>
                <wp:wrapNone/>
                <wp:docPr id="64" name="Bildobjekt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9592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1985" w:type="dxa"/>
        </w:tcPr>
        <w:p w14:paraId="6682B570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Type</w:t>
          </w:r>
        </w:p>
      </w:tc>
      <w:tc>
        <w:tcPr>
          <w:tcW w:w="2410" w:type="dxa"/>
        </w:tcPr>
        <w:p w14:paraId="3F77718A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"MXType.Localized"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Document Template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101C8B" w:rsidRPr="00B414C7" w14:paraId="1B6F1C7E" w14:textId="77777777" w:rsidTr="006A7E65">
      <w:trPr>
        <w:trHeight w:val="196"/>
      </w:trPr>
      <w:tc>
        <w:tcPr>
          <w:tcW w:w="5670" w:type="dxa"/>
          <w:vMerge/>
        </w:tcPr>
        <w:p w14:paraId="4134B66D" w14:textId="77777777" w:rsidR="00101C8B" w:rsidRPr="00B414C7" w:rsidRDefault="00101C8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E473B28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Document Number</w:t>
          </w:r>
        </w:p>
      </w:tc>
      <w:tc>
        <w:tcPr>
          <w:tcW w:w="2410" w:type="dxa"/>
        </w:tcPr>
        <w:p w14:paraId="2DB532EB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"MXName"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ESS-0060903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101C8B" w:rsidRPr="00B414C7" w14:paraId="3B1D727F" w14:textId="77777777" w:rsidTr="006A7E65">
      <w:trPr>
        <w:trHeight w:val="234"/>
      </w:trPr>
      <w:tc>
        <w:tcPr>
          <w:tcW w:w="5670" w:type="dxa"/>
          <w:vMerge/>
        </w:tcPr>
        <w:p w14:paraId="10A4CD51" w14:textId="77777777" w:rsidR="00101C8B" w:rsidRPr="00B414C7" w:rsidRDefault="00101C8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1D65511A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Date</w:t>
          </w:r>
        </w:p>
      </w:tc>
      <w:tc>
        <w:tcPr>
          <w:tcW w:w="2410" w:type="dxa"/>
        </w:tcPr>
        <w:p w14:paraId="52E52085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Date"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Feb 20, 2020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101C8B" w:rsidRPr="00B414C7" w14:paraId="23F56826" w14:textId="77777777" w:rsidTr="006A7E65">
      <w:trPr>
        <w:trHeight w:val="196"/>
      </w:trPr>
      <w:tc>
        <w:tcPr>
          <w:tcW w:w="5670" w:type="dxa"/>
          <w:vMerge/>
        </w:tcPr>
        <w:p w14:paraId="73BE465A" w14:textId="77777777" w:rsidR="00101C8B" w:rsidRPr="00B414C7" w:rsidRDefault="00101C8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659DF131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Revision</w:t>
          </w:r>
        </w:p>
      </w:tc>
      <w:tc>
        <w:tcPr>
          <w:tcW w:w="2410" w:type="dxa"/>
        </w:tcPr>
        <w:p w14:paraId="773AC06F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"MXRevision"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5</w: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t xml:space="preserve"> </w: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"MXPrinted Version"  \* MERGEFORMAT </w:instrTex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101C8B" w:rsidRPr="00B414C7" w14:paraId="6A65C8FE" w14:textId="77777777" w:rsidTr="006A7E65">
      <w:trPr>
        <w:trHeight w:val="196"/>
      </w:trPr>
      <w:tc>
        <w:tcPr>
          <w:tcW w:w="5670" w:type="dxa"/>
          <w:vMerge/>
        </w:tcPr>
        <w:p w14:paraId="18A93D2B" w14:textId="77777777" w:rsidR="00101C8B" w:rsidRPr="00B414C7" w:rsidRDefault="00101C8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2F9C596A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State</w:t>
          </w:r>
        </w:p>
      </w:tc>
      <w:tc>
        <w:tcPr>
          <w:tcW w:w="2410" w:type="dxa"/>
        </w:tcPr>
        <w:p w14:paraId="1C1EF33A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"MXCurrent"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t>Released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101C8B" w:rsidRPr="00B414C7" w14:paraId="69C55015" w14:textId="77777777" w:rsidTr="006A7E65">
      <w:trPr>
        <w:trHeight w:val="196"/>
      </w:trPr>
      <w:tc>
        <w:tcPr>
          <w:tcW w:w="5670" w:type="dxa"/>
          <w:vMerge/>
        </w:tcPr>
        <w:p w14:paraId="5DDC98B4" w14:textId="77777777" w:rsidR="00101C8B" w:rsidRPr="00B414C7" w:rsidRDefault="00101C8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72DB28D3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Confidentiality Level</w:t>
          </w:r>
        </w:p>
      </w:tc>
      <w:tc>
        <w:tcPr>
          <w:tcW w:w="2410" w:type="dxa"/>
        </w:tcPr>
        <w:p w14:paraId="5CBA1505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IF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= "Confidential"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begin"/>
          </w:r>
          <w:r w:rsidRPr="00A114BB">
            <w:rPr>
              <w:rFonts w:cs="Times New Roman (Body CS)"/>
              <w:b/>
              <w:color w:val="FF0000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separate"/>
          </w:r>
          <w:r w:rsidRPr="00A114BB">
            <w:rPr>
              <w:rFonts w:cs="Times New Roman (Body CS)"/>
              <w:b/>
              <w:color w:val="FF0000"/>
              <w:szCs w:val="16"/>
            </w:rPr>
            <w:instrText>Confidential</w:instrText>
          </w:r>
          <w:r w:rsidRPr="00A114BB">
            <w:rPr>
              <w:rFonts w:cs="Times New Roman (Body CS)"/>
              <w:b/>
              <w:color w:val="FF0000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 </w:instrText>
          </w:r>
          <w:r w:rsidRPr="00A114BB">
            <w:rPr>
              <w:rFonts w:cs="Times New Roman (Body CS)"/>
              <w:szCs w:val="16"/>
            </w:rPr>
            <w:fldChar w:fldCharType="begin"/>
          </w:r>
          <w:r w:rsidRPr="00A114BB">
            <w:rPr>
              <w:rFonts w:cs="Times New Roman (Body CS)"/>
              <w:szCs w:val="16"/>
            </w:rPr>
            <w:instrText xml:space="preserve"> DOCPROPERTY "MXConfidentiality" \* MERGEFORMAT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szCs w:val="16"/>
            </w:rPr>
            <w:instrText>Internal</w:instrText>
          </w:r>
          <w:r w:rsidRPr="00A114BB">
            <w:rPr>
              <w:rFonts w:cs="Times New Roman (Body CS)"/>
              <w:szCs w:val="16"/>
            </w:rPr>
            <w:fldChar w:fldCharType="end"/>
          </w:r>
          <w:r w:rsidRPr="00A114BB">
            <w:rPr>
              <w:rFonts w:cs="Times New Roman (Body CS)"/>
              <w:szCs w:val="16"/>
            </w:rPr>
            <w:instrText xml:space="preserve"> </w:instrText>
          </w:r>
          <w:r w:rsidRPr="00A114BB">
            <w:rPr>
              <w:rFonts w:cs="Times New Roman (Body CS)"/>
              <w:szCs w:val="16"/>
            </w:rPr>
            <w:fldChar w:fldCharType="separate"/>
          </w:r>
          <w:r>
            <w:rPr>
              <w:rFonts w:cs="Times New Roman (Body CS)"/>
              <w:noProof/>
              <w:szCs w:val="16"/>
            </w:rPr>
            <w:t>Internal</w:t>
          </w:r>
          <w:r w:rsidRPr="00A114BB">
            <w:rPr>
              <w:rFonts w:cs="Times New Roman (Body CS)"/>
              <w:szCs w:val="16"/>
            </w:rPr>
            <w:fldChar w:fldCharType="end"/>
          </w:r>
        </w:p>
      </w:tc>
    </w:tr>
    <w:tr w:rsidR="00101C8B" w:rsidRPr="00B414C7" w14:paraId="25A36564" w14:textId="77777777" w:rsidTr="006A7E65">
      <w:trPr>
        <w:trHeight w:val="163"/>
      </w:trPr>
      <w:tc>
        <w:tcPr>
          <w:tcW w:w="5670" w:type="dxa"/>
          <w:vMerge/>
        </w:tcPr>
        <w:p w14:paraId="519E2BB7" w14:textId="77777777" w:rsidR="00101C8B" w:rsidRPr="00B414C7" w:rsidRDefault="00101C8B" w:rsidP="00F13777">
          <w:pPr>
            <w:pStyle w:val="Header"/>
            <w:rPr>
              <w:rFonts w:cs="Times New Roman (Body CS)"/>
            </w:rPr>
          </w:pPr>
        </w:p>
      </w:tc>
      <w:tc>
        <w:tcPr>
          <w:tcW w:w="1985" w:type="dxa"/>
        </w:tcPr>
        <w:p w14:paraId="3BFFEF83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Fonts w:cs="Times New Roman (Body CS)"/>
              <w:szCs w:val="16"/>
            </w:rPr>
            <w:t>Page</w:t>
          </w:r>
        </w:p>
      </w:tc>
      <w:tc>
        <w:tcPr>
          <w:tcW w:w="2410" w:type="dxa"/>
        </w:tcPr>
        <w:p w14:paraId="64943ADF" w14:textId="77777777" w:rsidR="00101C8B" w:rsidRPr="00A114BB" w:rsidRDefault="00101C8B" w:rsidP="00F13777">
          <w:pPr>
            <w:pStyle w:val="Header"/>
            <w:rPr>
              <w:rFonts w:cs="Times New Roman (Body CS)"/>
              <w:szCs w:val="16"/>
            </w:rPr>
          </w:pP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PAGE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1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 xml:space="preserve"> (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begin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instrText xml:space="preserve"> NUMPAGES </w:instrTex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separate"/>
          </w:r>
          <w:r>
            <w:rPr>
              <w:rStyle w:val="PageNumber"/>
              <w:rFonts w:cs="Times New Roman (Body CS)"/>
              <w:noProof/>
              <w:sz w:val="16"/>
              <w:szCs w:val="16"/>
            </w:rPr>
            <w:t>4</w:t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fldChar w:fldCharType="end"/>
          </w:r>
          <w:r w:rsidRPr="00A114BB">
            <w:rPr>
              <w:rStyle w:val="PageNumber"/>
              <w:rFonts w:cs="Times New Roman (Body CS)"/>
              <w:sz w:val="16"/>
              <w:szCs w:val="16"/>
            </w:rPr>
            <w:t>)</w:t>
          </w:r>
        </w:p>
      </w:tc>
    </w:tr>
  </w:tbl>
  <w:p w14:paraId="087561C8" w14:textId="77777777" w:rsidR="00101C8B" w:rsidRPr="00A114BB" w:rsidRDefault="00101C8B">
    <w:pPr>
      <w:rPr>
        <w:rFonts w:cs="Times New Roman (Body CS)"/>
        <w:sz w:val="16"/>
        <w:szCs w:val="16"/>
      </w:rPr>
    </w:pPr>
  </w:p>
  <w:p w14:paraId="1A34EED4" w14:textId="77777777" w:rsidR="00101C8B" w:rsidRDefault="00101C8B"/>
  <w:p w14:paraId="7BBB0531" w14:textId="77777777" w:rsidR="00101C8B" w:rsidRDefault="00101C8B"/>
  <w:p w14:paraId="50C32242" w14:textId="77777777" w:rsidR="00101C8B" w:rsidRDefault="00101C8B"/>
  <w:p w14:paraId="690628BF" w14:textId="77777777" w:rsidR="00101C8B" w:rsidRDefault="00101C8B"/>
  <w:p w14:paraId="2C56215F" w14:textId="77777777" w:rsidR="00101C8B" w:rsidRDefault="00101C8B"/>
  <w:p w14:paraId="7F4B0842" w14:textId="77777777" w:rsidR="00101C8B" w:rsidRDefault="00101C8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5582F9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060F8F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34912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4C7B2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C264D0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DB0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B04A7D2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6287AD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77ABB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4288E3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176361"/>
    <w:multiLevelType w:val="hybridMultilevel"/>
    <w:tmpl w:val="19786F60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97497F"/>
    <w:multiLevelType w:val="hybridMultilevel"/>
    <w:tmpl w:val="A5FC3B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730AD3"/>
    <w:multiLevelType w:val="hybridMultilevel"/>
    <w:tmpl w:val="B39AAC78"/>
    <w:lvl w:ilvl="0" w:tplc="E72E938A">
      <w:start w:val="1"/>
      <w:numFmt w:val="lowerLetter"/>
      <w:pStyle w:val="BulletList4-letters"/>
      <w:lvlText w:val="%1)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C92210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19FD2471"/>
    <w:multiLevelType w:val="hybridMultilevel"/>
    <w:tmpl w:val="7396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A02F24"/>
    <w:multiLevelType w:val="hybridMultilevel"/>
    <w:tmpl w:val="A2BC7730"/>
    <w:lvl w:ilvl="0" w:tplc="F3940502">
      <w:start w:val="1"/>
      <w:numFmt w:val="bullet"/>
      <w:pStyle w:val="TopBulletList1-do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E5070A"/>
    <w:multiLevelType w:val="multilevel"/>
    <w:tmpl w:val="700854D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0D35466"/>
    <w:multiLevelType w:val="hybridMultilevel"/>
    <w:tmpl w:val="DFB6E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AF4328"/>
    <w:multiLevelType w:val="hybridMultilevel"/>
    <w:tmpl w:val="A3046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AF6763"/>
    <w:multiLevelType w:val="hybridMultilevel"/>
    <w:tmpl w:val="1CFEC458"/>
    <w:lvl w:ilvl="0" w:tplc="88F6C758">
      <w:start w:val="1"/>
      <w:numFmt w:val="decimal"/>
      <w:lvlText w:val="[%1]"/>
      <w:lvlJc w:val="left"/>
      <w:pPr>
        <w:ind w:left="998" w:hanging="99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E20B88"/>
    <w:multiLevelType w:val="hybridMultilevel"/>
    <w:tmpl w:val="3C68B22A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0C3C86"/>
    <w:multiLevelType w:val="hybridMultilevel"/>
    <w:tmpl w:val="96CC7B3E"/>
    <w:lvl w:ilvl="0" w:tplc="57221CB0">
      <w:start w:val="1"/>
      <w:numFmt w:val="upperRoman"/>
      <w:pStyle w:val="BulletList6-romannumerals"/>
      <w:lvlText w:val="%1.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7146F5"/>
    <w:multiLevelType w:val="hybridMultilevel"/>
    <w:tmpl w:val="F4F8650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42F4E21"/>
    <w:multiLevelType w:val="hybridMultilevel"/>
    <w:tmpl w:val="9A1E1654"/>
    <w:lvl w:ilvl="0" w:tplc="B19C4BEC">
      <w:start w:val="4"/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4" w15:restartNumberingAfterBreak="0">
    <w:nsid w:val="553400BF"/>
    <w:multiLevelType w:val="hybridMultilevel"/>
    <w:tmpl w:val="863EA0CC"/>
    <w:lvl w:ilvl="0" w:tplc="AEB4B0E2">
      <w:start w:val="1"/>
      <w:numFmt w:val="bullet"/>
      <w:pStyle w:val="BulletList5-circles"/>
      <w:lvlText w:val="o"/>
      <w:lvlJc w:val="left"/>
      <w:pPr>
        <w:ind w:left="530" w:hanging="360"/>
      </w:pPr>
      <w:rPr>
        <w:rFonts w:ascii="Courier New" w:hAnsi="Courier New" w:cs="Courier New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214941"/>
    <w:multiLevelType w:val="hybridMultilevel"/>
    <w:tmpl w:val="B5C02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384545"/>
    <w:multiLevelType w:val="hybridMultilevel"/>
    <w:tmpl w:val="CA20B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301C21"/>
    <w:multiLevelType w:val="hybridMultilevel"/>
    <w:tmpl w:val="6630969E"/>
    <w:lvl w:ilvl="0" w:tplc="B19C4BEC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6974DB"/>
    <w:multiLevelType w:val="hybridMultilevel"/>
    <w:tmpl w:val="45CC1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195012"/>
    <w:multiLevelType w:val="hybridMultilevel"/>
    <w:tmpl w:val="7F069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54488D"/>
    <w:multiLevelType w:val="multilevel"/>
    <w:tmpl w:val="0A6E7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1" w15:restartNumberingAfterBreak="0">
    <w:nsid w:val="6593121D"/>
    <w:multiLevelType w:val="hybridMultilevel"/>
    <w:tmpl w:val="3A262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987C5D"/>
    <w:multiLevelType w:val="hybridMultilevel"/>
    <w:tmpl w:val="02420292"/>
    <w:lvl w:ilvl="0" w:tplc="FEF6E43C">
      <w:start w:val="1"/>
      <w:numFmt w:val="decimal"/>
      <w:pStyle w:val="Bulletnumber"/>
      <w:lvlText w:val="%1)"/>
      <w:lvlJc w:val="right"/>
      <w:pPr>
        <w:ind w:left="510" w:hanging="17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3F0C6D"/>
    <w:multiLevelType w:val="hybridMultilevel"/>
    <w:tmpl w:val="F2B25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2F7E45"/>
    <w:multiLevelType w:val="hybridMultilevel"/>
    <w:tmpl w:val="C576E9C8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5" w15:restartNumberingAfterBreak="0">
    <w:nsid w:val="778B574B"/>
    <w:multiLevelType w:val="hybridMultilevel"/>
    <w:tmpl w:val="084A5308"/>
    <w:lvl w:ilvl="0" w:tplc="C0CAABAC">
      <w:start w:val="1"/>
      <w:numFmt w:val="bullet"/>
      <w:pStyle w:val="BulletList3-dashes"/>
      <w:lvlText w:val="–"/>
      <w:lvlJc w:val="left"/>
      <w:pPr>
        <w:ind w:left="530" w:hanging="360"/>
      </w:pPr>
      <w:rPr>
        <w:rFonts w:ascii="Segoe UI Historic" w:hAnsi="Segoe UI Historic" w:hint="default"/>
        <w:b w:val="0"/>
        <w:i w:val="0"/>
        <w:caps w:val="0"/>
        <w:strike w:val="0"/>
        <w:dstrike w:val="0"/>
        <w:vanish w:val="0"/>
        <w:sz w:val="22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BC3B76"/>
    <w:multiLevelType w:val="hybridMultilevel"/>
    <w:tmpl w:val="B074B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FC326F"/>
    <w:multiLevelType w:val="hybridMultilevel"/>
    <w:tmpl w:val="22462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9"/>
  </w:num>
  <w:num w:numId="3">
    <w:abstractNumId w:val="11"/>
  </w:num>
  <w:num w:numId="4">
    <w:abstractNumId w:val="0"/>
  </w:num>
  <w:num w:numId="5">
    <w:abstractNumId w:val="1"/>
  </w:num>
  <w:num w:numId="6">
    <w:abstractNumId w:val="2"/>
  </w:num>
  <w:num w:numId="7">
    <w:abstractNumId w:val="3"/>
  </w:num>
  <w:num w:numId="8">
    <w:abstractNumId w:val="8"/>
  </w:num>
  <w:num w:numId="9">
    <w:abstractNumId w:val="4"/>
  </w:num>
  <w:num w:numId="10">
    <w:abstractNumId w:val="5"/>
  </w:num>
  <w:num w:numId="11">
    <w:abstractNumId w:val="6"/>
  </w:num>
  <w:num w:numId="12">
    <w:abstractNumId w:val="7"/>
  </w:num>
  <w:num w:numId="13">
    <w:abstractNumId w:val="9"/>
  </w:num>
  <w:num w:numId="14">
    <w:abstractNumId w:val="15"/>
  </w:num>
  <w:num w:numId="15">
    <w:abstractNumId w:val="32"/>
  </w:num>
  <w:num w:numId="16">
    <w:abstractNumId w:val="35"/>
  </w:num>
  <w:num w:numId="17">
    <w:abstractNumId w:val="24"/>
  </w:num>
  <w:num w:numId="18">
    <w:abstractNumId w:val="21"/>
  </w:num>
  <w:num w:numId="19">
    <w:abstractNumId w:val="12"/>
  </w:num>
  <w:num w:numId="20">
    <w:abstractNumId w:val="10"/>
  </w:num>
  <w:num w:numId="21">
    <w:abstractNumId w:val="20"/>
  </w:num>
  <w:num w:numId="22">
    <w:abstractNumId w:val="28"/>
  </w:num>
  <w:num w:numId="23">
    <w:abstractNumId w:val="36"/>
  </w:num>
  <w:num w:numId="24">
    <w:abstractNumId w:val="25"/>
  </w:num>
  <w:num w:numId="25">
    <w:abstractNumId w:val="31"/>
  </w:num>
  <w:num w:numId="26">
    <w:abstractNumId w:val="18"/>
  </w:num>
  <w:num w:numId="27">
    <w:abstractNumId w:val="17"/>
  </w:num>
  <w:num w:numId="28">
    <w:abstractNumId w:val="13"/>
  </w:num>
  <w:num w:numId="29">
    <w:abstractNumId w:val="37"/>
  </w:num>
  <w:num w:numId="30">
    <w:abstractNumId w:val="34"/>
  </w:num>
  <w:num w:numId="31">
    <w:abstractNumId w:val="22"/>
  </w:num>
  <w:num w:numId="32">
    <w:abstractNumId w:val="29"/>
  </w:num>
  <w:num w:numId="33">
    <w:abstractNumId w:val="14"/>
  </w:num>
  <w:num w:numId="34">
    <w:abstractNumId w:val="33"/>
  </w:num>
  <w:num w:numId="35">
    <w:abstractNumId w:val="26"/>
  </w:num>
  <w:num w:numId="36">
    <w:abstractNumId w:val="30"/>
  </w:num>
  <w:num w:numId="3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6"/>
  </w:num>
  <w:num w:numId="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7"/>
  </w:num>
  <w:num w:numId="45">
    <w:abstractNumId w:val="2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LockTheme/>
  <w:styleLockQFSet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E4D"/>
    <w:rsid w:val="00000BB2"/>
    <w:rsid w:val="00002172"/>
    <w:rsid w:val="00002A2D"/>
    <w:rsid w:val="000054D5"/>
    <w:rsid w:val="00005B47"/>
    <w:rsid w:val="00011DFD"/>
    <w:rsid w:val="00014A63"/>
    <w:rsid w:val="0001647E"/>
    <w:rsid w:val="000164B6"/>
    <w:rsid w:val="00016E88"/>
    <w:rsid w:val="00016EC5"/>
    <w:rsid w:val="00020815"/>
    <w:rsid w:val="000223C1"/>
    <w:rsid w:val="000237A6"/>
    <w:rsid w:val="000240B4"/>
    <w:rsid w:val="00024427"/>
    <w:rsid w:val="00026727"/>
    <w:rsid w:val="00027593"/>
    <w:rsid w:val="00035015"/>
    <w:rsid w:val="00035994"/>
    <w:rsid w:val="00042AFD"/>
    <w:rsid w:val="00043FCC"/>
    <w:rsid w:val="00046134"/>
    <w:rsid w:val="000473C0"/>
    <w:rsid w:val="000477DC"/>
    <w:rsid w:val="00054F1B"/>
    <w:rsid w:val="000555BD"/>
    <w:rsid w:val="00060CE5"/>
    <w:rsid w:val="000628C7"/>
    <w:rsid w:val="0006681B"/>
    <w:rsid w:val="000677CD"/>
    <w:rsid w:val="00070AA0"/>
    <w:rsid w:val="00071064"/>
    <w:rsid w:val="000753F4"/>
    <w:rsid w:val="00082CFE"/>
    <w:rsid w:val="00085008"/>
    <w:rsid w:val="000858CE"/>
    <w:rsid w:val="00086C6B"/>
    <w:rsid w:val="00086F0D"/>
    <w:rsid w:val="000A273C"/>
    <w:rsid w:val="000A2AFF"/>
    <w:rsid w:val="000A3ED0"/>
    <w:rsid w:val="000A6833"/>
    <w:rsid w:val="000B4679"/>
    <w:rsid w:val="000C1FC0"/>
    <w:rsid w:val="000C41A3"/>
    <w:rsid w:val="000C5AF2"/>
    <w:rsid w:val="000C5D1F"/>
    <w:rsid w:val="000E209D"/>
    <w:rsid w:val="000E4BA5"/>
    <w:rsid w:val="000E4C84"/>
    <w:rsid w:val="000E5F28"/>
    <w:rsid w:val="000E7D2D"/>
    <w:rsid w:val="000F55D3"/>
    <w:rsid w:val="00101C8B"/>
    <w:rsid w:val="00101C8D"/>
    <w:rsid w:val="00106EE6"/>
    <w:rsid w:val="00120421"/>
    <w:rsid w:val="001306FF"/>
    <w:rsid w:val="00131A81"/>
    <w:rsid w:val="00134F00"/>
    <w:rsid w:val="001362D8"/>
    <w:rsid w:val="00136CE7"/>
    <w:rsid w:val="001409E0"/>
    <w:rsid w:val="00146218"/>
    <w:rsid w:val="0014729C"/>
    <w:rsid w:val="00147315"/>
    <w:rsid w:val="0015333F"/>
    <w:rsid w:val="00153518"/>
    <w:rsid w:val="00156192"/>
    <w:rsid w:val="00157EEC"/>
    <w:rsid w:val="001607AF"/>
    <w:rsid w:val="00160EE2"/>
    <w:rsid w:val="001730F0"/>
    <w:rsid w:val="00173F47"/>
    <w:rsid w:val="0017476C"/>
    <w:rsid w:val="00175454"/>
    <w:rsid w:val="00175B9F"/>
    <w:rsid w:val="00175ED9"/>
    <w:rsid w:val="00181D59"/>
    <w:rsid w:val="00185241"/>
    <w:rsid w:val="00186FA9"/>
    <w:rsid w:val="00190F62"/>
    <w:rsid w:val="001929A2"/>
    <w:rsid w:val="001931B2"/>
    <w:rsid w:val="0019599A"/>
    <w:rsid w:val="00197B0F"/>
    <w:rsid w:val="00197F94"/>
    <w:rsid w:val="001A0CF8"/>
    <w:rsid w:val="001A248B"/>
    <w:rsid w:val="001A2DB4"/>
    <w:rsid w:val="001B1D51"/>
    <w:rsid w:val="001C1102"/>
    <w:rsid w:val="001C227E"/>
    <w:rsid w:val="001C36FC"/>
    <w:rsid w:val="001C4ABA"/>
    <w:rsid w:val="001C54CA"/>
    <w:rsid w:val="001C5E21"/>
    <w:rsid w:val="001C7398"/>
    <w:rsid w:val="001C7F41"/>
    <w:rsid w:val="001D043A"/>
    <w:rsid w:val="001D05EE"/>
    <w:rsid w:val="001D26E2"/>
    <w:rsid w:val="001D39DE"/>
    <w:rsid w:val="001D4E9D"/>
    <w:rsid w:val="001E3F3C"/>
    <w:rsid w:val="001E4DA2"/>
    <w:rsid w:val="001E6EDA"/>
    <w:rsid w:val="001F1C18"/>
    <w:rsid w:val="001F2FE6"/>
    <w:rsid w:val="0020113A"/>
    <w:rsid w:val="00201A94"/>
    <w:rsid w:val="0020221E"/>
    <w:rsid w:val="0020595C"/>
    <w:rsid w:val="00211880"/>
    <w:rsid w:val="0021268A"/>
    <w:rsid w:val="0021693E"/>
    <w:rsid w:val="00217411"/>
    <w:rsid w:val="00217B77"/>
    <w:rsid w:val="0022446E"/>
    <w:rsid w:val="00225344"/>
    <w:rsid w:val="0022707B"/>
    <w:rsid w:val="0023025B"/>
    <w:rsid w:val="002304E2"/>
    <w:rsid w:val="0023114C"/>
    <w:rsid w:val="002334DC"/>
    <w:rsid w:val="00235F4E"/>
    <w:rsid w:val="00243088"/>
    <w:rsid w:val="00243E47"/>
    <w:rsid w:val="002458BE"/>
    <w:rsid w:val="00246C4F"/>
    <w:rsid w:val="00252360"/>
    <w:rsid w:val="00252975"/>
    <w:rsid w:val="00253AE6"/>
    <w:rsid w:val="002565BE"/>
    <w:rsid w:val="00262F71"/>
    <w:rsid w:val="0026345F"/>
    <w:rsid w:val="00264B87"/>
    <w:rsid w:val="00266415"/>
    <w:rsid w:val="00270E3C"/>
    <w:rsid w:val="00272E5E"/>
    <w:rsid w:val="00281290"/>
    <w:rsid w:val="0028189C"/>
    <w:rsid w:val="00285F2B"/>
    <w:rsid w:val="002945B9"/>
    <w:rsid w:val="002954E5"/>
    <w:rsid w:val="0029573C"/>
    <w:rsid w:val="002A1B76"/>
    <w:rsid w:val="002B2658"/>
    <w:rsid w:val="002B2C7F"/>
    <w:rsid w:val="002B70F6"/>
    <w:rsid w:val="002D0D06"/>
    <w:rsid w:val="002D2343"/>
    <w:rsid w:val="002D2750"/>
    <w:rsid w:val="002D5EBC"/>
    <w:rsid w:val="002D66D2"/>
    <w:rsid w:val="002D7D8B"/>
    <w:rsid w:val="002E0C60"/>
    <w:rsid w:val="002E10AA"/>
    <w:rsid w:val="002F076C"/>
    <w:rsid w:val="002F7E58"/>
    <w:rsid w:val="0030210D"/>
    <w:rsid w:val="00303C37"/>
    <w:rsid w:val="00303EF8"/>
    <w:rsid w:val="00304230"/>
    <w:rsid w:val="003046DF"/>
    <w:rsid w:val="00305445"/>
    <w:rsid w:val="00305962"/>
    <w:rsid w:val="003060D4"/>
    <w:rsid w:val="003102AF"/>
    <w:rsid w:val="003113FD"/>
    <w:rsid w:val="0031269B"/>
    <w:rsid w:val="00314995"/>
    <w:rsid w:val="00315257"/>
    <w:rsid w:val="00315FB0"/>
    <w:rsid w:val="0031689D"/>
    <w:rsid w:val="00322D08"/>
    <w:rsid w:val="00322D29"/>
    <w:rsid w:val="00332475"/>
    <w:rsid w:val="003348F7"/>
    <w:rsid w:val="00335112"/>
    <w:rsid w:val="00336B47"/>
    <w:rsid w:val="00340EC5"/>
    <w:rsid w:val="0034257A"/>
    <w:rsid w:val="003437BA"/>
    <w:rsid w:val="00343C30"/>
    <w:rsid w:val="0034671F"/>
    <w:rsid w:val="00347453"/>
    <w:rsid w:val="0035616A"/>
    <w:rsid w:val="003604A3"/>
    <w:rsid w:val="0036298A"/>
    <w:rsid w:val="003727EF"/>
    <w:rsid w:val="00373B49"/>
    <w:rsid w:val="00374B12"/>
    <w:rsid w:val="00377EA0"/>
    <w:rsid w:val="00383154"/>
    <w:rsid w:val="00383BFC"/>
    <w:rsid w:val="00386306"/>
    <w:rsid w:val="00386554"/>
    <w:rsid w:val="00387FC7"/>
    <w:rsid w:val="00391C09"/>
    <w:rsid w:val="00392B8B"/>
    <w:rsid w:val="00395887"/>
    <w:rsid w:val="003959FE"/>
    <w:rsid w:val="0039602C"/>
    <w:rsid w:val="003965B9"/>
    <w:rsid w:val="00397071"/>
    <w:rsid w:val="003A31D0"/>
    <w:rsid w:val="003A4E11"/>
    <w:rsid w:val="003A7548"/>
    <w:rsid w:val="003B2EBF"/>
    <w:rsid w:val="003B783D"/>
    <w:rsid w:val="003B7D81"/>
    <w:rsid w:val="003B7E1B"/>
    <w:rsid w:val="003C0E6B"/>
    <w:rsid w:val="003C0E6D"/>
    <w:rsid w:val="003C14F2"/>
    <w:rsid w:val="003C57FC"/>
    <w:rsid w:val="003D12B8"/>
    <w:rsid w:val="003D211C"/>
    <w:rsid w:val="003D3160"/>
    <w:rsid w:val="003D37C7"/>
    <w:rsid w:val="003D5B2F"/>
    <w:rsid w:val="003D60CF"/>
    <w:rsid w:val="003E00D7"/>
    <w:rsid w:val="003F1BB9"/>
    <w:rsid w:val="003F1CAB"/>
    <w:rsid w:val="003F3EB9"/>
    <w:rsid w:val="003F5E67"/>
    <w:rsid w:val="003F71A1"/>
    <w:rsid w:val="004007B3"/>
    <w:rsid w:val="00402F5A"/>
    <w:rsid w:val="0040412C"/>
    <w:rsid w:val="00404F67"/>
    <w:rsid w:val="004050EA"/>
    <w:rsid w:val="00406002"/>
    <w:rsid w:val="00407229"/>
    <w:rsid w:val="004075C7"/>
    <w:rsid w:val="0041616D"/>
    <w:rsid w:val="004206BF"/>
    <w:rsid w:val="004215DD"/>
    <w:rsid w:val="00422A58"/>
    <w:rsid w:val="004238D0"/>
    <w:rsid w:val="00423C53"/>
    <w:rsid w:val="00427A01"/>
    <w:rsid w:val="00430064"/>
    <w:rsid w:val="00430BAD"/>
    <w:rsid w:val="00432B01"/>
    <w:rsid w:val="004330E1"/>
    <w:rsid w:val="0043310A"/>
    <w:rsid w:val="004369D4"/>
    <w:rsid w:val="00437CCA"/>
    <w:rsid w:val="00440232"/>
    <w:rsid w:val="0044474C"/>
    <w:rsid w:val="0045462D"/>
    <w:rsid w:val="00461534"/>
    <w:rsid w:val="00461888"/>
    <w:rsid w:val="00472992"/>
    <w:rsid w:val="00472EAE"/>
    <w:rsid w:val="00476481"/>
    <w:rsid w:val="004773BD"/>
    <w:rsid w:val="00487985"/>
    <w:rsid w:val="00490A57"/>
    <w:rsid w:val="00490EE6"/>
    <w:rsid w:val="004912CD"/>
    <w:rsid w:val="0049133D"/>
    <w:rsid w:val="004926ED"/>
    <w:rsid w:val="00492DD8"/>
    <w:rsid w:val="00493722"/>
    <w:rsid w:val="004960CE"/>
    <w:rsid w:val="004A3103"/>
    <w:rsid w:val="004A47A8"/>
    <w:rsid w:val="004A4F05"/>
    <w:rsid w:val="004A5205"/>
    <w:rsid w:val="004B1D92"/>
    <w:rsid w:val="004B7D65"/>
    <w:rsid w:val="004C195F"/>
    <w:rsid w:val="004C432A"/>
    <w:rsid w:val="004C469D"/>
    <w:rsid w:val="004C4AA1"/>
    <w:rsid w:val="004C4D4E"/>
    <w:rsid w:val="004C7FCA"/>
    <w:rsid w:val="004D0124"/>
    <w:rsid w:val="004D1766"/>
    <w:rsid w:val="004D3F27"/>
    <w:rsid w:val="004E2866"/>
    <w:rsid w:val="004F0B9D"/>
    <w:rsid w:val="004F4C8F"/>
    <w:rsid w:val="004F739A"/>
    <w:rsid w:val="00501132"/>
    <w:rsid w:val="00503CF8"/>
    <w:rsid w:val="0050688B"/>
    <w:rsid w:val="00506A8F"/>
    <w:rsid w:val="00512DDD"/>
    <w:rsid w:val="00522636"/>
    <w:rsid w:val="005226FB"/>
    <w:rsid w:val="00522F2F"/>
    <w:rsid w:val="00527BF6"/>
    <w:rsid w:val="00531295"/>
    <w:rsid w:val="0053682A"/>
    <w:rsid w:val="00542EDB"/>
    <w:rsid w:val="005457E2"/>
    <w:rsid w:val="0054669E"/>
    <w:rsid w:val="0054701D"/>
    <w:rsid w:val="005506DD"/>
    <w:rsid w:val="00551040"/>
    <w:rsid w:val="00553283"/>
    <w:rsid w:val="005532D9"/>
    <w:rsid w:val="00555191"/>
    <w:rsid w:val="00555DDE"/>
    <w:rsid w:val="00556C2B"/>
    <w:rsid w:val="005573EF"/>
    <w:rsid w:val="00562EC5"/>
    <w:rsid w:val="005650C8"/>
    <w:rsid w:val="00573FB4"/>
    <w:rsid w:val="00575B61"/>
    <w:rsid w:val="00577A69"/>
    <w:rsid w:val="00577DEF"/>
    <w:rsid w:val="00580046"/>
    <w:rsid w:val="005847F6"/>
    <w:rsid w:val="00584BD7"/>
    <w:rsid w:val="00586BC4"/>
    <w:rsid w:val="00586D81"/>
    <w:rsid w:val="00590145"/>
    <w:rsid w:val="00591D31"/>
    <w:rsid w:val="00592EC6"/>
    <w:rsid w:val="005A28E7"/>
    <w:rsid w:val="005A632B"/>
    <w:rsid w:val="005A70F8"/>
    <w:rsid w:val="005B3269"/>
    <w:rsid w:val="005B773A"/>
    <w:rsid w:val="005D029D"/>
    <w:rsid w:val="005D68D8"/>
    <w:rsid w:val="005E0EE1"/>
    <w:rsid w:val="005E1F83"/>
    <w:rsid w:val="005E2224"/>
    <w:rsid w:val="005E30BC"/>
    <w:rsid w:val="005E3756"/>
    <w:rsid w:val="005E6F4B"/>
    <w:rsid w:val="005F3988"/>
    <w:rsid w:val="005F4240"/>
    <w:rsid w:val="005F6F5A"/>
    <w:rsid w:val="005F7DA5"/>
    <w:rsid w:val="00610820"/>
    <w:rsid w:val="00610A9B"/>
    <w:rsid w:val="0061113E"/>
    <w:rsid w:val="00612DD8"/>
    <w:rsid w:val="0061309D"/>
    <w:rsid w:val="00617056"/>
    <w:rsid w:val="00620841"/>
    <w:rsid w:val="00622886"/>
    <w:rsid w:val="006272CA"/>
    <w:rsid w:val="00642197"/>
    <w:rsid w:val="00642A5B"/>
    <w:rsid w:val="00642EDE"/>
    <w:rsid w:val="006502E3"/>
    <w:rsid w:val="00651807"/>
    <w:rsid w:val="00654066"/>
    <w:rsid w:val="006552DD"/>
    <w:rsid w:val="00657C3E"/>
    <w:rsid w:val="00662448"/>
    <w:rsid w:val="00663368"/>
    <w:rsid w:val="00663E4D"/>
    <w:rsid w:val="00674519"/>
    <w:rsid w:val="00677EDD"/>
    <w:rsid w:val="0068101C"/>
    <w:rsid w:val="006928C7"/>
    <w:rsid w:val="00697DD3"/>
    <w:rsid w:val="006A1956"/>
    <w:rsid w:val="006A2465"/>
    <w:rsid w:val="006A27D3"/>
    <w:rsid w:val="006A3080"/>
    <w:rsid w:val="006A5AAE"/>
    <w:rsid w:val="006A5BC0"/>
    <w:rsid w:val="006A5E54"/>
    <w:rsid w:val="006A6875"/>
    <w:rsid w:val="006A7AAD"/>
    <w:rsid w:val="006A7E65"/>
    <w:rsid w:val="006B16F3"/>
    <w:rsid w:val="006B70B5"/>
    <w:rsid w:val="006B7706"/>
    <w:rsid w:val="006C2462"/>
    <w:rsid w:val="006C57A2"/>
    <w:rsid w:val="006C5C1C"/>
    <w:rsid w:val="006C5CC6"/>
    <w:rsid w:val="006C7F31"/>
    <w:rsid w:val="006D1314"/>
    <w:rsid w:val="006D1AF9"/>
    <w:rsid w:val="006E1034"/>
    <w:rsid w:val="006E1300"/>
    <w:rsid w:val="006E6167"/>
    <w:rsid w:val="006F0BF6"/>
    <w:rsid w:val="006F3EF7"/>
    <w:rsid w:val="006F3F3A"/>
    <w:rsid w:val="006F7BD6"/>
    <w:rsid w:val="00712018"/>
    <w:rsid w:val="007123E9"/>
    <w:rsid w:val="00715CF6"/>
    <w:rsid w:val="00720902"/>
    <w:rsid w:val="00722FE4"/>
    <w:rsid w:val="007254F4"/>
    <w:rsid w:val="007305EC"/>
    <w:rsid w:val="00732415"/>
    <w:rsid w:val="007349A0"/>
    <w:rsid w:val="007406E1"/>
    <w:rsid w:val="0074260A"/>
    <w:rsid w:val="00743909"/>
    <w:rsid w:val="00750C8C"/>
    <w:rsid w:val="007635AC"/>
    <w:rsid w:val="007710BA"/>
    <w:rsid w:val="00776DCF"/>
    <w:rsid w:val="0077787D"/>
    <w:rsid w:val="00783D02"/>
    <w:rsid w:val="007840C5"/>
    <w:rsid w:val="0078423D"/>
    <w:rsid w:val="0078563E"/>
    <w:rsid w:val="00790989"/>
    <w:rsid w:val="00791B26"/>
    <w:rsid w:val="00791C24"/>
    <w:rsid w:val="0079682C"/>
    <w:rsid w:val="00797251"/>
    <w:rsid w:val="007976B2"/>
    <w:rsid w:val="00797F07"/>
    <w:rsid w:val="007A0F21"/>
    <w:rsid w:val="007A42D7"/>
    <w:rsid w:val="007B020A"/>
    <w:rsid w:val="007B0FCB"/>
    <w:rsid w:val="007B2408"/>
    <w:rsid w:val="007B2E6E"/>
    <w:rsid w:val="007B401F"/>
    <w:rsid w:val="007B47A4"/>
    <w:rsid w:val="007B662E"/>
    <w:rsid w:val="007B75F4"/>
    <w:rsid w:val="007C2084"/>
    <w:rsid w:val="007C791A"/>
    <w:rsid w:val="007D21B2"/>
    <w:rsid w:val="007E0A70"/>
    <w:rsid w:val="007E0EA3"/>
    <w:rsid w:val="007E1EC1"/>
    <w:rsid w:val="007E5B32"/>
    <w:rsid w:val="007E5FAB"/>
    <w:rsid w:val="007E63B6"/>
    <w:rsid w:val="007E6D3A"/>
    <w:rsid w:val="007F2E5B"/>
    <w:rsid w:val="007F5EF1"/>
    <w:rsid w:val="00805D22"/>
    <w:rsid w:val="00814AB9"/>
    <w:rsid w:val="008204CD"/>
    <w:rsid w:val="008228B4"/>
    <w:rsid w:val="00824C3E"/>
    <w:rsid w:val="008269F0"/>
    <w:rsid w:val="00830BF7"/>
    <w:rsid w:val="00831DA9"/>
    <w:rsid w:val="008326CB"/>
    <w:rsid w:val="00833B66"/>
    <w:rsid w:val="00835F28"/>
    <w:rsid w:val="00837508"/>
    <w:rsid w:val="008408AA"/>
    <w:rsid w:val="00843A62"/>
    <w:rsid w:val="00856794"/>
    <w:rsid w:val="0085707D"/>
    <w:rsid w:val="008630DB"/>
    <w:rsid w:val="008638D6"/>
    <w:rsid w:val="0087043A"/>
    <w:rsid w:val="00874B95"/>
    <w:rsid w:val="0087714A"/>
    <w:rsid w:val="00882E19"/>
    <w:rsid w:val="00883A21"/>
    <w:rsid w:val="00884565"/>
    <w:rsid w:val="0088515A"/>
    <w:rsid w:val="008906EE"/>
    <w:rsid w:val="00893822"/>
    <w:rsid w:val="008A3FA3"/>
    <w:rsid w:val="008A536D"/>
    <w:rsid w:val="008A6456"/>
    <w:rsid w:val="008B31A1"/>
    <w:rsid w:val="008B4216"/>
    <w:rsid w:val="008B5C0C"/>
    <w:rsid w:val="008C134F"/>
    <w:rsid w:val="008D25BA"/>
    <w:rsid w:val="008D48ED"/>
    <w:rsid w:val="008E054A"/>
    <w:rsid w:val="008E155D"/>
    <w:rsid w:val="008E4433"/>
    <w:rsid w:val="008E60A1"/>
    <w:rsid w:val="008F066F"/>
    <w:rsid w:val="008F2346"/>
    <w:rsid w:val="008F3F0D"/>
    <w:rsid w:val="00900E2B"/>
    <w:rsid w:val="00901A43"/>
    <w:rsid w:val="00903D9C"/>
    <w:rsid w:val="0090693E"/>
    <w:rsid w:val="00912352"/>
    <w:rsid w:val="009162E5"/>
    <w:rsid w:val="00916F88"/>
    <w:rsid w:val="0092029C"/>
    <w:rsid w:val="00920923"/>
    <w:rsid w:val="00923A51"/>
    <w:rsid w:val="009242E0"/>
    <w:rsid w:val="00930F8C"/>
    <w:rsid w:val="00936042"/>
    <w:rsid w:val="00941D2A"/>
    <w:rsid w:val="009424D8"/>
    <w:rsid w:val="00943D44"/>
    <w:rsid w:val="009458B8"/>
    <w:rsid w:val="00947AC2"/>
    <w:rsid w:val="009502AA"/>
    <w:rsid w:val="00950491"/>
    <w:rsid w:val="00952F33"/>
    <w:rsid w:val="00953356"/>
    <w:rsid w:val="0095445C"/>
    <w:rsid w:val="00955DFC"/>
    <w:rsid w:val="00961D21"/>
    <w:rsid w:val="0096259C"/>
    <w:rsid w:val="00962ACC"/>
    <w:rsid w:val="0096316C"/>
    <w:rsid w:val="00964EB8"/>
    <w:rsid w:val="00967E2F"/>
    <w:rsid w:val="00970530"/>
    <w:rsid w:val="0097304E"/>
    <w:rsid w:val="0097409D"/>
    <w:rsid w:val="009755CA"/>
    <w:rsid w:val="00982EC8"/>
    <w:rsid w:val="00982FA1"/>
    <w:rsid w:val="0098326A"/>
    <w:rsid w:val="00985131"/>
    <w:rsid w:val="00992B68"/>
    <w:rsid w:val="00997398"/>
    <w:rsid w:val="00997AAA"/>
    <w:rsid w:val="00997ADE"/>
    <w:rsid w:val="009A0E33"/>
    <w:rsid w:val="009A164E"/>
    <w:rsid w:val="009A246A"/>
    <w:rsid w:val="009B27FB"/>
    <w:rsid w:val="009B4BE4"/>
    <w:rsid w:val="009B6528"/>
    <w:rsid w:val="009B6CDE"/>
    <w:rsid w:val="009C043E"/>
    <w:rsid w:val="009C1F1D"/>
    <w:rsid w:val="009C507B"/>
    <w:rsid w:val="009C6F7F"/>
    <w:rsid w:val="009D052C"/>
    <w:rsid w:val="009D5E88"/>
    <w:rsid w:val="009E3C83"/>
    <w:rsid w:val="009E61E5"/>
    <w:rsid w:val="009E69A9"/>
    <w:rsid w:val="009F49EE"/>
    <w:rsid w:val="00A009A5"/>
    <w:rsid w:val="00A066B2"/>
    <w:rsid w:val="00A10104"/>
    <w:rsid w:val="00A114BB"/>
    <w:rsid w:val="00A17B74"/>
    <w:rsid w:val="00A20022"/>
    <w:rsid w:val="00A21F3D"/>
    <w:rsid w:val="00A308C2"/>
    <w:rsid w:val="00A35F0B"/>
    <w:rsid w:val="00A50DBF"/>
    <w:rsid w:val="00A537AF"/>
    <w:rsid w:val="00A5477A"/>
    <w:rsid w:val="00A57A46"/>
    <w:rsid w:val="00A60016"/>
    <w:rsid w:val="00A64411"/>
    <w:rsid w:val="00A674D3"/>
    <w:rsid w:val="00A705DC"/>
    <w:rsid w:val="00A72D3C"/>
    <w:rsid w:val="00A73090"/>
    <w:rsid w:val="00A74362"/>
    <w:rsid w:val="00A749F7"/>
    <w:rsid w:val="00A75EB8"/>
    <w:rsid w:val="00A7661B"/>
    <w:rsid w:val="00A808D3"/>
    <w:rsid w:val="00A81E98"/>
    <w:rsid w:val="00A81F40"/>
    <w:rsid w:val="00A82AAA"/>
    <w:rsid w:val="00A86EE6"/>
    <w:rsid w:val="00A933AF"/>
    <w:rsid w:val="00A95EF2"/>
    <w:rsid w:val="00A96A27"/>
    <w:rsid w:val="00A96AAA"/>
    <w:rsid w:val="00AA0E28"/>
    <w:rsid w:val="00AA1F77"/>
    <w:rsid w:val="00AA5B2F"/>
    <w:rsid w:val="00AB2A99"/>
    <w:rsid w:val="00AC6606"/>
    <w:rsid w:val="00AD616F"/>
    <w:rsid w:val="00AD6F3C"/>
    <w:rsid w:val="00AE1DDA"/>
    <w:rsid w:val="00AE25F2"/>
    <w:rsid w:val="00AE3DF8"/>
    <w:rsid w:val="00AE3EF9"/>
    <w:rsid w:val="00AE64E6"/>
    <w:rsid w:val="00AE6835"/>
    <w:rsid w:val="00AE6DCD"/>
    <w:rsid w:val="00AF12BA"/>
    <w:rsid w:val="00AF1B42"/>
    <w:rsid w:val="00AF347B"/>
    <w:rsid w:val="00AF70DB"/>
    <w:rsid w:val="00AF738B"/>
    <w:rsid w:val="00B0376F"/>
    <w:rsid w:val="00B11F2E"/>
    <w:rsid w:val="00B135B4"/>
    <w:rsid w:val="00B148F2"/>
    <w:rsid w:val="00B16F3C"/>
    <w:rsid w:val="00B20D50"/>
    <w:rsid w:val="00B22411"/>
    <w:rsid w:val="00B25652"/>
    <w:rsid w:val="00B271E9"/>
    <w:rsid w:val="00B32E85"/>
    <w:rsid w:val="00B407F2"/>
    <w:rsid w:val="00B414C7"/>
    <w:rsid w:val="00B43D6F"/>
    <w:rsid w:val="00B4417C"/>
    <w:rsid w:val="00B4465A"/>
    <w:rsid w:val="00B45100"/>
    <w:rsid w:val="00B4528D"/>
    <w:rsid w:val="00B50D68"/>
    <w:rsid w:val="00B519D4"/>
    <w:rsid w:val="00B55C5C"/>
    <w:rsid w:val="00B6279E"/>
    <w:rsid w:val="00B62E3B"/>
    <w:rsid w:val="00B73D2B"/>
    <w:rsid w:val="00B74605"/>
    <w:rsid w:val="00B74BD6"/>
    <w:rsid w:val="00B77611"/>
    <w:rsid w:val="00B805A1"/>
    <w:rsid w:val="00B83C46"/>
    <w:rsid w:val="00B83EF7"/>
    <w:rsid w:val="00B84C2D"/>
    <w:rsid w:val="00B85CD4"/>
    <w:rsid w:val="00B91186"/>
    <w:rsid w:val="00B919DD"/>
    <w:rsid w:val="00B943D0"/>
    <w:rsid w:val="00B94D3C"/>
    <w:rsid w:val="00B9629C"/>
    <w:rsid w:val="00BA2C44"/>
    <w:rsid w:val="00BA6710"/>
    <w:rsid w:val="00BA6D7B"/>
    <w:rsid w:val="00BD1D8E"/>
    <w:rsid w:val="00BD1FDE"/>
    <w:rsid w:val="00BD5729"/>
    <w:rsid w:val="00BD6E35"/>
    <w:rsid w:val="00BE142A"/>
    <w:rsid w:val="00BE32A3"/>
    <w:rsid w:val="00BE6CE6"/>
    <w:rsid w:val="00BF0B6C"/>
    <w:rsid w:val="00BF7205"/>
    <w:rsid w:val="00C0471C"/>
    <w:rsid w:val="00C05C5C"/>
    <w:rsid w:val="00C06A3F"/>
    <w:rsid w:val="00C11551"/>
    <w:rsid w:val="00C11E3A"/>
    <w:rsid w:val="00C13F62"/>
    <w:rsid w:val="00C163D8"/>
    <w:rsid w:val="00C24222"/>
    <w:rsid w:val="00C27EBD"/>
    <w:rsid w:val="00C310CF"/>
    <w:rsid w:val="00C33064"/>
    <w:rsid w:val="00C3328D"/>
    <w:rsid w:val="00C4047C"/>
    <w:rsid w:val="00C437AB"/>
    <w:rsid w:val="00C5152B"/>
    <w:rsid w:val="00C53183"/>
    <w:rsid w:val="00C53B52"/>
    <w:rsid w:val="00C63132"/>
    <w:rsid w:val="00C6629B"/>
    <w:rsid w:val="00C66453"/>
    <w:rsid w:val="00C715F2"/>
    <w:rsid w:val="00C74147"/>
    <w:rsid w:val="00C7671C"/>
    <w:rsid w:val="00C800AC"/>
    <w:rsid w:val="00C81363"/>
    <w:rsid w:val="00C8240A"/>
    <w:rsid w:val="00C8294B"/>
    <w:rsid w:val="00C902FB"/>
    <w:rsid w:val="00C93503"/>
    <w:rsid w:val="00CA09C8"/>
    <w:rsid w:val="00CA3068"/>
    <w:rsid w:val="00CA35E0"/>
    <w:rsid w:val="00CA42C9"/>
    <w:rsid w:val="00CA42EF"/>
    <w:rsid w:val="00CA50AD"/>
    <w:rsid w:val="00CB062B"/>
    <w:rsid w:val="00CB0EF1"/>
    <w:rsid w:val="00CB0F09"/>
    <w:rsid w:val="00CB39F8"/>
    <w:rsid w:val="00CB4DA4"/>
    <w:rsid w:val="00CC1C32"/>
    <w:rsid w:val="00CC775B"/>
    <w:rsid w:val="00CD61CF"/>
    <w:rsid w:val="00CD7B48"/>
    <w:rsid w:val="00CE1793"/>
    <w:rsid w:val="00CF3641"/>
    <w:rsid w:val="00CF5BE6"/>
    <w:rsid w:val="00D01FED"/>
    <w:rsid w:val="00D0314F"/>
    <w:rsid w:val="00D06FB7"/>
    <w:rsid w:val="00D14FF3"/>
    <w:rsid w:val="00D23EC2"/>
    <w:rsid w:val="00D35FE2"/>
    <w:rsid w:val="00D41902"/>
    <w:rsid w:val="00D44FF5"/>
    <w:rsid w:val="00D50579"/>
    <w:rsid w:val="00D54213"/>
    <w:rsid w:val="00D56C95"/>
    <w:rsid w:val="00D57679"/>
    <w:rsid w:val="00D57877"/>
    <w:rsid w:val="00D6055C"/>
    <w:rsid w:val="00D614C9"/>
    <w:rsid w:val="00D67BCD"/>
    <w:rsid w:val="00D70360"/>
    <w:rsid w:val="00D70B48"/>
    <w:rsid w:val="00D80F20"/>
    <w:rsid w:val="00D84110"/>
    <w:rsid w:val="00D84B5E"/>
    <w:rsid w:val="00D84C53"/>
    <w:rsid w:val="00D87424"/>
    <w:rsid w:val="00D8762C"/>
    <w:rsid w:val="00D87F48"/>
    <w:rsid w:val="00D907E1"/>
    <w:rsid w:val="00D94F40"/>
    <w:rsid w:val="00D9584B"/>
    <w:rsid w:val="00D95BD9"/>
    <w:rsid w:val="00D96508"/>
    <w:rsid w:val="00D969FA"/>
    <w:rsid w:val="00DA238C"/>
    <w:rsid w:val="00DA3218"/>
    <w:rsid w:val="00DA33B8"/>
    <w:rsid w:val="00DA3CB6"/>
    <w:rsid w:val="00DC37F5"/>
    <w:rsid w:val="00DD104D"/>
    <w:rsid w:val="00DD76B7"/>
    <w:rsid w:val="00DE0391"/>
    <w:rsid w:val="00DE1AD0"/>
    <w:rsid w:val="00DE2290"/>
    <w:rsid w:val="00DE3E0A"/>
    <w:rsid w:val="00DF0025"/>
    <w:rsid w:val="00DF0281"/>
    <w:rsid w:val="00DF0FC4"/>
    <w:rsid w:val="00DF1529"/>
    <w:rsid w:val="00DF454E"/>
    <w:rsid w:val="00DF7E95"/>
    <w:rsid w:val="00E032B9"/>
    <w:rsid w:val="00E0378C"/>
    <w:rsid w:val="00E05F0C"/>
    <w:rsid w:val="00E11CF2"/>
    <w:rsid w:val="00E136AE"/>
    <w:rsid w:val="00E142D5"/>
    <w:rsid w:val="00E1676D"/>
    <w:rsid w:val="00E17340"/>
    <w:rsid w:val="00E222C4"/>
    <w:rsid w:val="00E24022"/>
    <w:rsid w:val="00E25E4F"/>
    <w:rsid w:val="00E30E32"/>
    <w:rsid w:val="00E314AF"/>
    <w:rsid w:val="00E356B2"/>
    <w:rsid w:val="00E36D78"/>
    <w:rsid w:val="00E374BD"/>
    <w:rsid w:val="00E40A91"/>
    <w:rsid w:val="00E4341F"/>
    <w:rsid w:val="00E4373F"/>
    <w:rsid w:val="00E46913"/>
    <w:rsid w:val="00E476AB"/>
    <w:rsid w:val="00E47CB6"/>
    <w:rsid w:val="00E5291F"/>
    <w:rsid w:val="00E53751"/>
    <w:rsid w:val="00E54A1F"/>
    <w:rsid w:val="00E63994"/>
    <w:rsid w:val="00E66615"/>
    <w:rsid w:val="00E70420"/>
    <w:rsid w:val="00E738ED"/>
    <w:rsid w:val="00E779A7"/>
    <w:rsid w:val="00E80715"/>
    <w:rsid w:val="00E81101"/>
    <w:rsid w:val="00E82B8B"/>
    <w:rsid w:val="00E83109"/>
    <w:rsid w:val="00E83BC1"/>
    <w:rsid w:val="00E84932"/>
    <w:rsid w:val="00E86E2D"/>
    <w:rsid w:val="00E86F67"/>
    <w:rsid w:val="00E93CF6"/>
    <w:rsid w:val="00EA12A9"/>
    <w:rsid w:val="00EA46C4"/>
    <w:rsid w:val="00EA6960"/>
    <w:rsid w:val="00EB02E8"/>
    <w:rsid w:val="00EB64A6"/>
    <w:rsid w:val="00EB68C0"/>
    <w:rsid w:val="00EC094B"/>
    <w:rsid w:val="00EC1578"/>
    <w:rsid w:val="00EC4843"/>
    <w:rsid w:val="00EC5B00"/>
    <w:rsid w:val="00EC66EF"/>
    <w:rsid w:val="00ED1882"/>
    <w:rsid w:val="00ED2298"/>
    <w:rsid w:val="00ED456F"/>
    <w:rsid w:val="00ED50D2"/>
    <w:rsid w:val="00EE03D9"/>
    <w:rsid w:val="00EE43A5"/>
    <w:rsid w:val="00EE5B27"/>
    <w:rsid w:val="00EE5F28"/>
    <w:rsid w:val="00EF0A6D"/>
    <w:rsid w:val="00EF18A2"/>
    <w:rsid w:val="00EF32F7"/>
    <w:rsid w:val="00EF64DE"/>
    <w:rsid w:val="00F01113"/>
    <w:rsid w:val="00F0117D"/>
    <w:rsid w:val="00F01DF0"/>
    <w:rsid w:val="00F02B5B"/>
    <w:rsid w:val="00F03A22"/>
    <w:rsid w:val="00F05775"/>
    <w:rsid w:val="00F06008"/>
    <w:rsid w:val="00F113BD"/>
    <w:rsid w:val="00F12CB4"/>
    <w:rsid w:val="00F13777"/>
    <w:rsid w:val="00F245C1"/>
    <w:rsid w:val="00F2477E"/>
    <w:rsid w:val="00F2728F"/>
    <w:rsid w:val="00F3096F"/>
    <w:rsid w:val="00F3394E"/>
    <w:rsid w:val="00F33E02"/>
    <w:rsid w:val="00F369FB"/>
    <w:rsid w:val="00F417A2"/>
    <w:rsid w:val="00F445A1"/>
    <w:rsid w:val="00F45199"/>
    <w:rsid w:val="00F50567"/>
    <w:rsid w:val="00F5375B"/>
    <w:rsid w:val="00F5659E"/>
    <w:rsid w:val="00F6069F"/>
    <w:rsid w:val="00F61F2E"/>
    <w:rsid w:val="00F624E3"/>
    <w:rsid w:val="00F62EBB"/>
    <w:rsid w:val="00F64B85"/>
    <w:rsid w:val="00F675D8"/>
    <w:rsid w:val="00F67CD8"/>
    <w:rsid w:val="00F70F27"/>
    <w:rsid w:val="00F71193"/>
    <w:rsid w:val="00F73AE8"/>
    <w:rsid w:val="00F73C13"/>
    <w:rsid w:val="00F76152"/>
    <w:rsid w:val="00F80157"/>
    <w:rsid w:val="00F82461"/>
    <w:rsid w:val="00F9152F"/>
    <w:rsid w:val="00FA0700"/>
    <w:rsid w:val="00FA1461"/>
    <w:rsid w:val="00FA47B0"/>
    <w:rsid w:val="00FB2CB6"/>
    <w:rsid w:val="00FB4FD0"/>
    <w:rsid w:val="00FC37B5"/>
    <w:rsid w:val="00FC3FEF"/>
    <w:rsid w:val="00FC41F2"/>
    <w:rsid w:val="00FD020B"/>
    <w:rsid w:val="00FE1008"/>
    <w:rsid w:val="00FF08EF"/>
    <w:rsid w:val="00FF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21C41B43"/>
  <w15:docId w15:val="{089644AA-1BAA-7D47-A81C-B5FCC0A7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1" w:defUIPriority="99" w:defSemiHidden="0" w:defUnhideWhenUsed="0" w:defQFormat="0" w:count="375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locked="0" w:semiHidden="1" w:uiPriority="9" w:unhideWhenUsed="1"/>
    <w:lsdException w:name="heading 5" w:semiHidden="1" w:uiPriority="9"/>
    <w:lsdException w:name="heading 6" w:semiHidden="1" w:uiPriority="9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uiPriority="39" w:unhideWhenUsed="1"/>
    <w:lsdException w:name="toc 2" w:locked="0" w:uiPriority="39" w:unhideWhenUsed="1"/>
    <w:lsdException w:name="toc 3" w:locked="0" w:uiPriority="39" w:unhideWhenUsed="1"/>
    <w:lsdException w:name="toc 4" w:locked="0" w:uiPriority="39" w:unhideWhenUsed="1"/>
    <w:lsdException w:name="toc 5" w:locked="0" w:uiPriority="39" w:unhideWhenUsed="1"/>
    <w:lsdException w:name="toc 6" w:locked="0" w:uiPriority="39" w:unhideWhenUsed="1"/>
    <w:lsdException w:name="toc 7" w:locked="0" w:uiPriority="39" w:unhideWhenUsed="1"/>
    <w:lsdException w:name="toc 8" w:locked="0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locked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2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</w:latentStyles>
  <w:style w:type="paragraph" w:default="1" w:styleId="Normal">
    <w:name w:val="Normal"/>
    <w:qFormat/>
    <w:rsid w:val="00377EA0"/>
    <w:rPr>
      <w:rFonts w:ascii="Times New Roman" w:eastAsia="Times New Roman" w:hAnsi="Times New Roman" w:cs="Times New Roman"/>
      <w:sz w:val="24"/>
      <w:szCs w:val="24"/>
      <w:lang w:val="sv-SE"/>
    </w:rPr>
  </w:style>
  <w:style w:type="paragraph" w:styleId="Heading1">
    <w:name w:val="heading 1"/>
    <w:next w:val="Normal"/>
    <w:link w:val="Heading1Char"/>
    <w:uiPriority w:val="29"/>
    <w:qFormat/>
    <w:rsid w:val="00156192"/>
    <w:pPr>
      <w:numPr>
        <w:numId w:val="40"/>
      </w:numPr>
      <w:spacing w:before="360" w:after="180" w:line="220" w:lineRule="atLeast"/>
      <w:contextualSpacing/>
      <w:outlineLvl w:val="0"/>
    </w:pPr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paragraph" w:styleId="Heading2">
    <w:name w:val="heading 2"/>
    <w:next w:val="Normal"/>
    <w:link w:val="Heading2Char"/>
    <w:uiPriority w:val="29"/>
    <w:qFormat/>
    <w:rsid w:val="008A3FA3"/>
    <w:pPr>
      <w:keepNext/>
      <w:numPr>
        <w:ilvl w:val="1"/>
        <w:numId w:val="40"/>
      </w:numPr>
      <w:tabs>
        <w:tab w:val="left" w:pos="992"/>
      </w:tabs>
      <w:spacing w:before="240" w:after="120" w:line="220" w:lineRule="atLeast"/>
      <w:outlineLvl w:val="1"/>
    </w:pPr>
    <w:rPr>
      <w:rFonts w:ascii="Segoe UI Historic" w:eastAsiaTheme="majorEastAsia" w:hAnsi="Segoe UI Historic" w:cstheme="majorBidi"/>
      <w:b/>
      <w:bCs/>
      <w:szCs w:val="26"/>
      <w:lang w:val="en-GB"/>
    </w:rPr>
  </w:style>
  <w:style w:type="paragraph" w:styleId="Heading3">
    <w:name w:val="heading 3"/>
    <w:next w:val="Normal"/>
    <w:link w:val="Heading3Char"/>
    <w:uiPriority w:val="29"/>
    <w:qFormat/>
    <w:rsid w:val="008A3FA3"/>
    <w:pPr>
      <w:keepNext/>
      <w:numPr>
        <w:ilvl w:val="2"/>
        <w:numId w:val="40"/>
      </w:numPr>
      <w:tabs>
        <w:tab w:val="left" w:pos="992"/>
      </w:tabs>
      <w:spacing w:before="240" w:after="60" w:line="220" w:lineRule="atLeast"/>
      <w:outlineLvl w:val="2"/>
    </w:pPr>
    <w:rPr>
      <w:rFonts w:ascii="Segoe UI Historic" w:eastAsiaTheme="majorEastAsia" w:hAnsi="Segoe UI Historic" w:cstheme="majorBidi"/>
      <w:bCs/>
      <w:i/>
      <w:lang w:val="en-GB"/>
    </w:rPr>
  </w:style>
  <w:style w:type="paragraph" w:styleId="Heading4">
    <w:name w:val="heading 4"/>
    <w:next w:val="Normal"/>
    <w:link w:val="Heading4Char"/>
    <w:uiPriority w:val="29"/>
    <w:rsid w:val="008A3FA3"/>
    <w:pPr>
      <w:keepNext/>
      <w:tabs>
        <w:tab w:val="left" w:pos="992"/>
      </w:tabs>
      <w:spacing w:before="240" w:after="30" w:line="220" w:lineRule="atLeast"/>
      <w:outlineLvl w:val="3"/>
    </w:pPr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Heading5">
    <w:name w:val="heading 5"/>
    <w:next w:val="Normal"/>
    <w:link w:val="Heading5Char"/>
    <w:uiPriority w:val="9"/>
    <w:semiHidden/>
    <w:locked/>
    <w:rsid w:val="008A3FA3"/>
    <w:pPr>
      <w:keepNext/>
      <w:keepLines/>
      <w:spacing w:before="240" w:after="15"/>
      <w:outlineLvl w:val="4"/>
    </w:pPr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locked/>
    <w:rsid w:val="008A3FA3"/>
    <w:pPr>
      <w:keepNext/>
      <w:keepLines/>
      <w:spacing w:before="120"/>
      <w:outlineLvl w:val="5"/>
    </w:pPr>
    <w:rPr>
      <w:rFonts w:eastAsiaTheme="majorEastAsia" w:cstheme="majorBidi"/>
      <w:i/>
      <w:color w:val="808080" w:themeColor="background1" w:themeShade="80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locked/>
    <w:rsid w:val="00CD7B4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locked/>
    <w:rsid w:val="00CD7B4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locked/>
    <w:rsid w:val="00CD7B4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9"/>
    <w:rsid w:val="00156192"/>
    <w:rPr>
      <w:rFonts w:ascii="Segoe UI Historic" w:eastAsiaTheme="majorEastAsia" w:hAnsi="Segoe UI Historic" w:cs="Times New Roman (Headings CS)"/>
      <w:b/>
      <w:bCs/>
      <w:caps/>
      <w:color w:val="000000" w:themeColor="text1"/>
      <w:sz w:val="26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29"/>
    <w:rsid w:val="008A3FA3"/>
    <w:rPr>
      <w:rFonts w:ascii="Segoe UI Historic" w:eastAsiaTheme="majorEastAsia" w:hAnsi="Segoe UI Historic" w:cstheme="majorBidi"/>
      <w:b/>
      <w:bCs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29"/>
    <w:rsid w:val="008A3FA3"/>
    <w:rPr>
      <w:rFonts w:ascii="Segoe UI Historic" w:eastAsiaTheme="majorEastAsia" w:hAnsi="Segoe UI Historic" w:cstheme="majorBidi"/>
      <w:bCs/>
      <w:i/>
      <w:lang w:val="en-GB"/>
    </w:rPr>
  </w:style>
  <w:style w:type="character" w:customStyle="1" w:styleId="Heading4Char">
    <w:name w:val="Heading 4 Char"/>
    <w:basedOn w:val="DefaultParagraphFont"/>
    <w:link w:val="Heading4"/>
    <w:uiPriority w:val="29"/>
    <w:rsid w:val="008A3FA3"/>
    <w:rPr>
      <w:rFonts w:ascii="Segoe UI Historic" w:eastAsiaTheme="majorEastAsia" w:hAnsi="Segoe UI Historic" w:cs="Times New Roman (Headings CS)"/>
      <w:b/>
      <w:bCs/>
      <w:i/>
      <w:iCs/>
      <w:lang w:val="en-GB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A114BB"/>
    <w:rPr>
      <w:sz w:val="1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114BB"/>
    <w:rPr>
      <w:rFonts w:ascii="Segoe UI Historic" w:eastAsiaTheme="minorEastAsia" w:hAnsi="Segoe UI Historic"/>
      <w:sz w:val="15"/>
      <w:szCs w:val="24"/>
      <w:lang w:val="en-GB"/>
    </w:rPr>
  </w:style>
  <w:style w:type="character" w:styleId="FootnoteReference">
    <w:name w:val="footnote reference"/>
    <w:basedOn w:val="DefaultParagraphFont"/>
    <w:uiPriority w:val="99"/>
    <w:unhideWhenUsed/>
    <w:locked/>
    <w:rsid w:val="00A114BB"/>
    <w:rPr>
      <w:rFonts w:ascii="Segoe UI Historic" w:hAnsi="Segoe UI Historic"/>
      <w:sz w:val="15"/>
      <w:vertAlign w:val="superscript"/>
    </w:rPr>
  </w:style>
  <w:style w:type="paragraph" w:styleId="Caption">
    <w:name w:val="caption"/>
    <w:basedOn w:val="Normal"/>
    <w:next w:val="Normal"/>
    <w:uiPriority w:val="35"/>
    <w:semiHidden/>
    <w:qFormat/>
    <w:locked/>
    <w:rsid w:val="00856794"/>
    <w:pPr>
      <w:spacing w:after="200"/>
      <w:ind w:left="998" w:hanging="998"/>
    </w:pPr>
    <w:rPr>
      <w:b/>
      <w:bCs/>
      <w:sz w:val="20"/>
      <w:szCs w:val="20"/>
    </w:rPr>
  </w:style>
  <w:style w:type="paragraph" w:styleId="Header">
    <w:name w:val="header"/>
    <w:next w:val="Normal"/>
    <w:link w:val="HeaderChar"/>
    <w:uiPriority w:val="99"/>
    <w:unhideWhenUsed/>
    <w:rsid w:val="00A114BB"/>
    <w:rPr>
      <w:rFonts w:ascii="Segoe UI Historic" w:hAnsi="Segoe UI Historic"/>
      <w:sz w:val="16"/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A114BB"/>
    <w:rPr>
      <w:rFonts w:ascii="Segoe UI Historic" w:hAnsi="Segoe UI Historic"/>
      <w:sz w:val="16"/>
      <w:lang w:val="en-GB"/>
    </w:rPr>
  </w:style>
  <w:style w:type="paragraph" w:styleId="Footer">
    <w:name w:val="footer"/>
    <w:next w:val="Normal"/>
    <w:link w:val="FooterChar"/>
    <w:unhideWhenUsed/>
    <w:rsid w:val="0090693E"/>
    <w:rPr>
      <w:rFonts w:ascii="Calibri" w:hAnsi="Calibri"/>
      <w:sz w:val="16"/>
      <w:lang w:val="en-GB"/>
    </w:rPr>
  </w:style>
  <w:style w:type="character" w:customStyle="1" w:styleId="FooterChar">
    <w:name w:val="Footer Char"/>
    <w:basedOn w:val="DefaultParagraphFont"/>
    <w:link w:val="Footer"/>
    <w:rsid w:val="0090693E"/>
    <w:rPr>
      <w:rFonts w:ascii="Calibri" w:hAnsi="Calibri"/>
      <w:sz w:val="16"/>
      <w:lang w:val="en-GB"/>
    </w:rPr>
  </w:style>
  <w:style w:type="paragraph" w:customStyle="1" w:styleId="ESS-AppendixTitle">
    <w:name w:val="ESS-Appendix Title"/>
    <w:next w:val="Normal"/>
    <w:uiPriority w:val="34"/>
    <w:rsid w:val="00651807"/>
    <w:pPr>
      <w:spacing w:after="120"/>
    </w:pPr>
    <w:rPr>
      <w:b/>
      <w:sz w:val="28"/>
      <w:lang w:val="en-GB"/>
    </w:rPr>
  </w:style>
  <w:style w:type="paragraph" w:styleId="ListParagraph">
    <w:name w:val="List Paragraph"/>
    <w:basedOn w:val="Normal"/>
    <w:uiPriority w:val="34"/>
    <w:semiHidden/>
    <w:locked/>
    <w:rsid w:val="006C7F31"/>
    <w:pPr>
      <w:ind w:left="720"/>
      <w:contextualSpacing/>
    </w:pPr>
  </w:style>
  <w:style w:type="paragraph" w:customStyle="1" w:styleId="ESS-SingleLinespacing">
    <w:name w:val="ESS-Single Line spacing"/>
    <w:uiPriority w:val="34"/>
    <w:rsid w:val="005E30BC"/>
    <w:rPr>
      <w:rFonts w:ascii="Calibri" w:hAnsi="Calibri"/>
      <w:sz w:val="24"/>
      <w:lang w:val="en-GB"/>
    </w:rPr>
  </w:style>
  <w:style w:type="table" w:styleId="TableGrid">
    <w:name w:val="Table Grid"/>
    <w:basedOn w:val="TableNormal"/>
    <w:uiPriority w:val="59"/>
    <w:locked/>
    <w:rsid w:val="00E83B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S-TableHeader">
    <w:name w:val="ESS-Table Header"/>
    <w:next w:val="ESS-TableText"/>
    <w:uiPriority w:val="34"/>
    <w:rsid w:val="000628C7"/>
    <w:pPr>
      <w:keepNext/>
      <w:spacing w:before="60" w:after="60" w:line="180" w:lineRule="atLeast"/>
    </w:pPr>
    <w:rPr>
      <w:rFonts w:ascii="Segoe UI Historic" w:hAnsi="Segoe UI Historic"/>
      <w:b/>
      <w:sz w:val="18"/>
      <w:lang w:val="en-GB"/>
    </w:rPr>
  </w:style>
  <w:style w:type="paragraph" w:customStyle="1" w:styleId="ESS-TableText">
    <w:name w:val="ESS-Table Text"/>
    <w:uiPriority w:val="34"/>
    <w:rsid w:val="00553283"/>
    <w:pPr>
      <w:spacing w:before="60" w:after="60" w:line="180" w:lineRule="atLeast"/>
    </w:pPr>
    <w:rPr>
      <w:rFonts w:ascii="Segoe UI Historic" w:hAnsi="Segoe UI Historic"/>
      <w:sz w:val="18"/>
      <w:lang w:val="en-GB"/>
    </w:rPr>
  </w:style>
  <w:style w:type="paragraph" w:customStyle="1" w:styleId="TableFigureTitle">
    <w:name w:val="Table/Figure Title"/>
    <w:next w:val="Normal"/>
    <w:uiPriority w:val="34"/>
    <w:qFormat/>
    <w:rsid w:val="009D5E88"/>
    <w:pPr>
      <w:keepNext/>
      <w:tabs>
        <w:tab w:val="left" w:pos="1412"/>
      </w:tabs>
      <w:spacing w:before="60" w:after="180" w:line="180" w:lineRule="atLeast"/>
      <w:ind w:left="1412" w:hanging="1412"/>
      <w:jc w:val="center"/>
    </w:pPr>
    <w:rPr>
      <w:rFonts w:ascii="Segoe UI Historic" w:hAnsi="Segoe UI Historic"/>
      <w:b/>
      <w:i/>
      <w:sz w:val="18"/>
      <w:lang w:val="en-GB"/>
    </w:rPr>
  </w:style>
  <w:style w:type="paragraph" w:customStyle="1" w:styleId="Headingunnumbered">
    <w:name w:val="Heading unnumbered"/>
    <w:next w:val="Normal"/>
    <w:uiPriority w:val="34"/>
    <w:qFormat/>
    <w:rsid w:val="007123E9"/>
    <w:pPr>
      <w:keepNext/>
      <w:spacing w:before="240" w:after="120"/>
    </w:pPr>
    <w:rPr>
      <w:rFonts w:ascii="Segoe UI Historic" w:hAnsi="Segoe UI Historic"/>
      <w:b/>
      <w:caps/>
      <w:sz w:val="26"/>
      <w:lang w:val="en-GB"/>
    </w:rPr>
  </w:style>
  <w:style w:type="paragraph" w:styleId="TableofFigures">
    <w:name w:val="table of figures"/>
    <w:next w:val="Normal"/>
    <w:uiPriority w:val="99"/>
    <w:rsid w:val="00CD7B48"/>
    <w:pPr>
      <w:tabs>
        <w:tab w:val="left" w:leader="dot" w:pos="992"/>
        <w:tab w:val="right" w:leader="dot" w:pos="8834"/>
      </w:tabs>
      <w:spacing w:before="120" w:after="120" w:line="220" w:lineRule="atLeast"/>
    </w:pPr>
    <w:rPr>
      <w:rFonts w:ascii="Segoe UI Historic" w:hAnsi="Segoe UI Historic"/>
      <w:lang w:val="en-GB"/>
    </w:rPr>
  </w:style>
  <w:style w:type="paragraph" w:styleId="TOC1">
    <w:name w:val="toc 1"/>
    <w:aliases w:val="TOC"/>
    <w:next w:val="Normal"/>
    <w:autoRedefine/>
    <w:uiPriority w:val="39"/>
    <w:rsid w:val="00E84932"/>
    <w:pPr>
      <w:tabs>
        <w:tab w:val="right" w:leader="dot" w:pos="9639"/>
      </w:tabs>
      <w:spacing w:before="60" w:after="60"/>
      <w:ind w:left="680" w:hanging="680"/>
    </w:pPr>
    <w:rPr>
      <w:rFonts w:ascii="Segoe UI Historic" w:hAnsi="Segoe UI Historic" w:cs="Times New Roman (Body CS)"/>
      <w:caps/>
      <w:noProof/>
      <w:lang w:val="en-GB"/>
    </w:rPr>
  </w:style>
  <w:style w:type="paragraph" w:styleId="TOC2">
    <w:name w:val="toc 2"/>
    <w:basedOn w:val="TOC1"/>
    <w:uiPriority w:val="39"/>
    <w:rsid w:val="00553283"/>
    <w:rPr>
      <w:caps w:val="0"/>
    </w:rPr>
  </w:style>
  <w:style w:type="paragraph" w:styleId="TOC3">
    <w:name w:val="toc 3"/>
    <w:basedOn w:val="TOC1"/>
    <w:uiPriority w:val="39"/>
    <w:rsid w:val="00553283"/>
    <w:rPr>
      <w:caps w:val="0"/>
    </w:rPr>
  </w:style>
  <w:style w:type="paragraph" w:styleId="TOC4">
    <w:name w:val="toc 4"/>
    <w:basedOn w:val="TOC1"/>
    <w:uiPriority w:val="39"/>
    <w:rsid w:val="00553283"/>
    <w:rPr>
      <w:caps w:val="0"/>
    </w:rPr>
  </w:style>
  <w:style w:type="paragraph" w:styleId="TOC5">
    <w:name w:val="toc 5"/>
    <w:basedOn w:val="TOC1"/>
    <w:uiPriority w:val="39"/>
    <w:rsid w:val="00553283"/>
    <w:pPr>
      <w:framePr w:wrap="around" w:vAnchor="text" w:hAnchor="text" w:y="1"/>
      <w:ind w:left="510" w:hanging="510"/>
    </w:pPr>
  </w:style>
  <w:style w:type="paragraph" w:styleId="TOC6">
    <w:name w:val="toc 6"/>
    <w:basedOn w:val="TOC4"/>
    <w:uiPriority w:val="39"/>
    <w:rsid w:val="00553283"/>
    <w:pPr>
      <w:ind w:left="510" w:hanging="510"/>
    </w:pPr>
  </w:style>
  <w:style w:type="paragraph" w:styleId="TOC7">
    <w:name w:val="toc 7"/>
    <w:basedOn w:val="TOC3"/>
    <w:uiPriority w:val="39"/>
    <w:rsid w:val="00553283"/>
    <w:pPr>
      <w:ind w:left="340" w:hanging="340"/>
    </w:pPr>
    <w:rPr>
      <w:caps/>
    </w:rPr>
  </w:style>
  <w:style w:type="paragraph" w:styleId="TOC8">
    <w:name w:val="toc 8"/>
    <w:basedOn w:val="TOC3"/>
    <w:uiPriority w:val="39"/>
    <w:rsid w:val="00553283"/>
    <w:pPr>
      <w:ind w:left="170" w:hanging="170"/>
    </w:pPr>
    <w:rPr>
      <w:caps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B43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D6F"/>
    <w:rPr>
      <w:rFonts w:ascii="Tahoma" w:hAnsi="Tahoma" w:cs="Tahoma"/>
      <w:sz w:val="16"/>
      <w:szCs w:val="16"/>
      <w:lang w:val="en-GB"/>
    </w:rPr>
  </w:style>
  <w:style w:type="table" w:styleId="MediumList1">
    <w:name w:val="Medium Lis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4">
    <w:name w:val="Medium List 1 Accent 4"/>
    <w:basedOn w:val="TableNormal"/>
    <w:uiPriority w:val="65"/>
    <w:locked/>
    <w:rsid w:val="00A75EB8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character" w:styleId="Hyperlink">
    <w:name w:val="Hyperlink"/>
    <w:basedOn w:val="DefaultParagraphFont"/>
    <w:uiPriority w:val="99"/>
    <w:unhideWhenUsed/>
    <w:locked/>
    <w:rsid w:val="0045462D"/>
    <w:rPr>
      <w:rFonts w:ascii="Segoe UI Historic" w:hAnsi="Segoe UI Historic"/>
      <w:color w:val="0000FF" w:themeColor="hyperlink"/>
      <w:sz w:val="22"/>
      <w:u w:val="single"/>
    </w:rPr>
  </w:style>
  <w:style w:type="paragraph" w:styleId="TOC9">
    <w:name w:val="toc 9"/>
    <w:basedOn w:val="Normal"/>
    <w:next w:val="Normal"/>
    <w:autoRedefine/>
    <w:uiPriority w:val="39"/>
    <w:semiHidden/>
    <w:locked/>
    <w:rsid w:val="00553283"/>
    <w:pPr>
      <w:adjustRightInd w:val="0"/>
      <w:spacing w:before="60" w:after="60"/>
    </w:pPr>
  </w:style>
  <w:style w:type="character" w:styleId="PageNumber">
    <w:name w:val="page number"/>
    <w:basedOn w:val="DefaultParagraphFont"/>
    <w:uiPriority w:val="99"/>
    <w:unhideWhenUsed/>
    <w:rsid w:val="00CD7B48"/>
    <w:rPr>
      <w:rFonts w:ascii="Segoe UI Historic" w:hAnsi="Segoe UI Historic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FA3"/>
    <w:rPr>
      <w:rFonts w:ascii="Segoe UI Historic" w:eastAsiaTheme="majorEastAsia" w:hAnsi="Segoe UI Historic" w:cs="Times New Roman (Headings CS)"/>
      <w:color w:val="000000" w:themeColor="text1"/>
      <w:sz w:val="20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FA3"/>
    <w:rPr>
      <w:rFonts w:ascii="Segoe UI Historic" w:eastAsiaTheme="majorEastAsia" w:hAnsi="Segoe UI Historic" w:cstheme="majorBidi"/>
      <w:i/>
      <w:color w:val="808080" w:themeColor="background1" w:themeShade="80"/>
      <w:sz w:val="20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B48"/>
    <w:rPr>
      <w:rFonts w:asciiTheme="majorHAnsi" w:eastAsiaTheme="majorEastAsia" w:hAnsiTheme="majorHAnsi" w:cstheme="majorBidi"/>
      <w:i/>
      <w:iCs/>
      <w:color w:val="243F60" w:themeColor="accent1" w:themeShade="7F"/>
      <w:sz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B4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B4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paragraph" w:styleId="Title">
    <w:name w:val="Title"/>
    <w:basedOn w:val="Normal"/>
    <w:next w:val="Normal"/>
    <w:link w:val="TitleChar"/>
    <w:uiPriority w:val="10"/>
    <w:semiHidden/>
    <w:locked/>
    <w:rsid w:val="00CD7B48"/>
    <w:pPr>
      <w:spacing w:before="240"/>
      <w:contextualSpacing/>
    </w:pPr>
    <w:rPr>
      <w:rFonts w:eastAsiaTheme="majorEastAsia" w:cstheme="majorBidi"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D7B48"/>
    <w:rPr>
      <w:rFonts w:ascii="Segoe UI Historic" w:eastAsiaTheme="majorEastAsia" w:hAnsi="Segoe UI Historic" w:cstheme="majorBidi"/>
      <w:spacing w:val="-10"/>
      <w:kern w:val="28"/>
      <w:sz w:val="2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locked/>
    <w:rsid w:val="00CD7B48"/>
    <w:pPr>
      <w:numPr>
        <w:ilvl w:val="1"/>
      </w:numPr>
      <w:spacing w:before="120"/>
    </w:pPr>
    <w:rPr>
      <w:color w:val="7F7F7F" w:themeColor="text1" w:themeTint="80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7B48"/>
    <w:rPr>
      <w:rFonts w:ascii="Segoe UI Historic" w:eastAsiaTheme="minorEastAsia" w:hAnsi="Segoe UI Historic"/>
      <w:color w:val="7F7F7F" w:themeColor="text1" w:themeTint="80"/>
      <w:spacing w:val="15"/>
      <w:sz w:val="22"/>
      <w:lang w:val="en-GB"/>
    </w:rPr>
  </w:style>
  <w:style w:type="character" w:styleId="SubtleEmphasis">
    <w:name w:val="Subtle Emphasis"/>
    <w:basedOn w:val="DefaultParagraphFont"/>
    <w:uiPriority w:val="19"/>
    <w:locked/>
    <w:rsid w:val="00CD7B48"/>
    <w:rPr>
      <w:rFonts w:ascii="Segoe UI Historic" w:hAnsi="Segoe UI Historic"/>
      <w:i/>
      <w:iCs/>
      <w:color w:val="404040" w:themeColor="text1" w:themeTint="BF"/>
      <w:sz w:val="22"/>
    </w:rPr>
  </w:style>
  <w:style w:type="character" w:styleId="Emphasis">
    <w:name w:val="Emphasis"/>
    <w:basedOn w:val="DefaultParagraphFont"/>
    <w:uiPriority w:val="20"/>
    <w:locked/>
    <w:rsid w:val="00CD7B48"/>
    <w:rPr>
      <w:rFonts w:ascii="Segoe UI Historic" w:hAnsi="Segoe UI Historic"/>
      <w:i/>
      <w:iCs/>
      <w:sz w:val="22"/>
    </w:rPr>
  </w:style>
  <w:style w:type="paragraph" w:styleId="NoSpacing">
    <w:name w:val="No Spacing"/>
    <w:uiPriority w:val="2"/>
    <w:locked/>
    <w:rsid w:val="00CD7B48"/>
    <w:rPr>
      <w:rFonts w:ascii="Segoe UI Historic" w:eastAsiaTheme="minorEastAsia" w:hAnsi="Segoe UI Historic"/>
      <w:lang w:val="en-GB"/>
    </w:rPr>
  </w:style>
  <w:style w:type="paragraph" w:styleId="TOAHeading">
    <w:name w:val="toa heading"/>
    <w:basedOn w:val="Normal"/>
    <w:next w:val="Normal"/>
    <w:uiPriority w:val="99"/>
    <w:semiHidden/>
    <w:unhideWhenUsed/>
    <w:locked/>
    <w:rsid w:val="00CD7B48"/>
    <w:pPr>
      <w:spacing w:before="120"/>
    </w:pPr>
    <w:rPr>
      <w:rFonts w:eastAsiaTheme="majorEastAsia" w:cstheme="majorBidi"/>
      <w:b/>
      <w:bCs/>
    </w:rPr>
  </w:style>
  <w:style w:type="character" w:customStyle="1" w:styleId="UnresolvedMention1">
    <w:name w:val="Unresolved Mention1"/>
    <w:basedOn w:val="DefaultParagraphFont"/>
    <w:uiPriority w:val="99"/>
    <w:locked/>
    <w:rsid w:val="00CD7B48"/>
    <w:rPr>
      <w:rFonts w:ascii="Segoe UI Historic" w:hAnsi="Segoe UI Historic"/>
      <w:color w:val="605E5C"/>
      <w:sz w:val="22"/>
      <w:shd w:val="clear" w:color="auto" w:fill="E1DFDD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CD7B48"/>
    <w:pPr>
      <w:spacing w:before="120"/>
    </w:pPr>
  </w:style>
  <w:style w:type="character" w:customStyle="1" w:styleId="SmartHyperlink1">
    <w:name w:val="Smart Hyperlink1"/>
    <w:basedOn w:val="DefaultParagraphFont"/>
    <w:uiPriority w:val="99"/>
    <w:semiHidden/>
    <w:unhideWhenUsed/>
    <w:rsid w:val="00CD7B48"/>
    <w:rPr>
      <w:rFonts w:ascii="Segoe UI Historic" w:hAnsi="Segoe UI Historic"/>
      <w:sz w:val="22"/>
      <w:u w:val="dotted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CD7B48"/>
    <w:pPr>
      <w:ind w:left="2835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CD7B4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PlainText">
    <w:name w:val="Plain Text"/>
    <w:basedOn w:val="Normal"/>
    <w:link w:val="PlainTextChar"/>
    <w:uiPriority w:val="99"/>
    <w:semiHidden/>
    <w:unhideWhenUsed/>
    <w:locked/>
    <w:rsid w:val="00CD7B48"/>
    <w:rPr>
      <w:rFonts w:cs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D7B48"/>
    <w:rPr>
      <w:rFonts w:ascii="Segoe UI Historic" w:eastAsiaTheme="minorEastAsia" w:hAnsi="Segoe UI Historic" w:cs="Consolas"/>
      <w:sz w:val="22"/>
      <w:szCs w:val="21"/>
      <w:lang w:val="en-GB"/>
    </w:rPr>
  </w:style>
  <w:style w:type="character" w:styleId="PlaceholderText">
    <w:name w:val="Placeholder Text"/>
    <w:basedOn w:val="DefaultParagraphFont"/>
    <w:uiPriority w:val="99"/>
    <w:semiHidden/>
    <w:locked/>
    <w:rsid w:val="00CD7B48"/>
    <w:rPr>
      <w:rFonts w:ascii="Segoe UI Historic" w:hAnsi="Segoe UI Historic"/>
      <w:color w:val="A6A6A6" w:themeColor="background1" w:themeShade="A6"/>
      <w:sz w:val="22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CD7B48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D7B48"/>
    <w:rPr>
      <w:rFonts w:ascii="Segoe UI Historic" w:eastAsiaTheme="minorEastAsia" w:hAnsi="Segoe UI Historic"/>
      <w:sz w:val="22"/>
      <w:lang w:val="en-GB"/>
    </w:rPr>
  </w:style>
  <w:style w:type="paragraph" w:styleId="NormalIndent">
    <w:name w:val="Normal Indent"/>
    <w:basedOn w:val="Normal"/>
    <w:uiPriority w:val="99"/>
    <w:semiHidden/>
    <w:unhideWhenUsed/>
    <w:locked/>
    <w:rsid w:val="00CD7B48"/>
    <w:pPr>
      <w:snapToGrid w:val="0"/>
      <w:ind w:left="720"/>
    </w:pPr>
  </w:style>
  <w:style w:type="paragraph" w:styleId="NormalWeb">
    <w:name w:val="Normal (Web)"/>
    <w:basedOn w:val="Normal"/>
    <w:uiPriority w:val="99"/>
    <w:semiHidden/>
    <w:unhideWhenUsed/>
    <w:locked/>
    <w:rsid w:val="00CD7B48"/>
    <w:pPr>
      <w:spacing w:after="60"/>
    </w:pPr>
    <w:rPr>
      <w:sz w:val="18"/>
    </w:rPr>
  </w:style>
  <w:style w:type="character" w:customStyle="1" w:styleId="Mention1">
    <w:name w:val="Mention1"/>
    <w:basedOn w:val="DefaultParagraphFont"/>
    <w:uiPriority w:val="99"/>
    <w:semiHidden/>
    <w:unhideWhenUsed/>
    <w:rsid w:val="00CD7B48"/>
    <w:rPr>
      <w:rFonts w:ascii="Segoe UI Historic" w:hAnsi="Segoe UI Historic"/>
      <w:color w:val="A6A6A6" w:themeColor="background1" w:themeShade="A6"/>
      <w:sz w:val="22"/>
      <w:shd w:val="clear" w:color="auto" w:fill="E1DFDD"/>
    </w:rPr>
  </w:style>
  <w:style w:type="paragraph" w:styleId="MacroText">
    <w:name w:val="macro"/>
    <w:link w:val="MacroTextChar"/>
    <w:uiPriority w:val="99"/>
    <w:semiHidden/>
    <w:unhideWhenUsed/>
    <w:locked/>
    <w:rsid w:val="00CD7B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Segoe UI Historic" w:eastAsiaTheme="minorEastAsia" w:hAnsi="Segoe UI Historic" w:cs="Consolas"/>
      <w:sz w:val="20"/>
      <w:szCs w:val="20"/>
      <w:lang w:val="en-GB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D7B48"/>
    <w:rPr>
      <w:rFonts w:ascii="Segoe UI Historic" w:eastAsiaTheme="minorEastAsia" w:hAnsi="Segoe UI Historic" w:cs="Consolas"/>
      <w:sz w:val="20"/>
      <w:szCs w:val="20"/>
      <w:lang w:val="en-GB"/>
    </w:rPr>
  </w:style>
  <w:style w:type="paragraph" w:styleId="ListNumber5">
    <w:name w:val="List Number 5"/>
    <w:basedOn w:val="Normal"/>
    <w:uiPriority w:val="99"/>
    <w:semiHidden/>
    <w:unhideWhenUsed/>
    <w:locked/>
    <w:rsid w:val="0044474C"/>
    <w:pPr>
      <w:numPr>
        <w:numId w:val="4"/>
      </w:numPr>
      <w:spacing w:before="60" w:after="60"/>
      <w:ind w:left="850" w:hanging="170"/>
    </w:pPr>
  </w:style>
  <w:style w:type="paragraph" w:styleId="ListNumber4">
    <w:name w:val="List Number 4"/>
    <w:basedOn w:val="Normal"/>
    <w:uiPriority w:val="99"/>
    <w:semiHidden/>
    <w:unhideWhenUsed/>
    <w:locked/>
    <w:rsid w:val="0044474C"/>
    <w:pPr>
      <w:numPr>
        <w:numId w:val="5"/>
      </w:numPr>
      <w:spacing w:before="60" w:after="60"/>
      <w:ind w:left="680" w:hanging="17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4474C"/>
    <w:pPr>
      <w:numPr>
        <w:numId w:val="6"/>
      </w:numPr>
      <w:spacing w:before="60" w:after="60"/>
      <w:ind w:left="510" w:hanging="170"/>
    </w:pPr>
  </w:style>
  <w:style w:type="paragraph" w:styleId="ListNumber2">
    <w:name w:val="List Number 2"/>
    <w:basedOn w:val="Normal"/>
    <w:uiPriority w:val="99"/>
    <w:semiHidden/>
    <w:unhideWhenUsed/>
    <w:locked/>
    <w:rsid w:val="0044474C"/>
    <w:pPr>
      <w:numPr>
        <w:numId w:val="7"/>
      </w:numPr>
      <w:spacing w:before="60" w:after="60"/>
      <w:ind w:left="340" w:hanging="170"/>
    </w:pPr>
  </w:style>
  <w:style w:type="paragraph" w:styleId="ListNumber">
    <w:name w:val="List Number"/>
    <w:basedOn w:val="Normal"/>
    <w:uiPriority w:val="99"/>
    <w:semiHidden/>
    <w:unhideWhenUsed/>
    <w:locked/>
    <w:rsid w:val="0044474C"/>
    <w:pPr>
      <w:numPr>
        <w:numId w:val="8"/>
      </w:numPr>
      <w:spacing w:before="60" w:after="60"/>
      <w:ind w:left="170" w:hanging="170"/>
    </w:pPr>
  </w:style>
  <w:style w:type="paragraph" w:styleId="ListContinue">
    <w:name w:val="List Continue"/>
    <w:basedOn w:val="Normal"/>
    <w:uiPriority w:val="99"/>
    <w:semiHidden/>
    <w:unhideWhenUsed/>
    <w:locked/>
    <w:rsid w:val="0044474C"/>
    <w:pPr>
      <w:spacing w:before="40" w:after="40"/>
    </w:pPr>
  </w:style>
  <w:style w:type="paragraph" w:styleId="ListContinue2">
    <w:name w:val="List Continue 2"/>
    <w:basedOn w:val="Normal"/>
    <w:uiPriority w:val="99"/>
    <w:semiHidden/>
    <w:unhideWhenUsed/>
    <w:locked/>
    <w:rsid w:val="0044474C"/>
    <w:pPr>
      <w:spacing w:before="60" w:after="60"/>
      <w:ind w:left="170"/>
    </w:pPr>
  </w:style>
  <w:style w:type="paragraph" w:styleId="ListContinue3">
    <w:name w:val="List Continue 3"/>
    <w:basedOn w:val="Normal"/>
    <w:uiPriority w:val="99"/>
    <w:semiHidden/>
    <w:unhideWhenUsed/>
    <w:locked/>
    <w:rsid w:val="0044474C"/>
    <w:pPr>
      <w:spacing w:before="60" w:after="60"/>
      <w:ind w:left="340"/>
    </w:pPr>
  </w:style>
  <w:style w:type="paragraph" w:styleId="ListContinue4">
    <w:name w:val="List Continue 4"/>
    <w:basedOn w:val="Normal"/>
    <w:uiPriority w:val="99"/>
    <w:semiHidden/>
    <w:unhideWhenUsed/>
    <w:locked/>
    <w:rsid w:val="0044474C"/>
    <w:pPr>
      <w:spacing w:before="60" w:after="60"/>
      <w:ind w:left="510"/>
    </w:pPr>
  </w:style>
  <w:style w:type="paragraph" w:styleId="ListContinue5">
    <w:name w:val="List Continue 5"/>
    <w:basedOn w:val="Normal"/>
    <w:uiPriority w:val="99"/>
    <w:semiHidden/>
    <w:unhideWhenUsed/>
    <w:locked/>
    <w:rsid w:val="0044474C"/>
    <w:pPr>
      <w:spacing w:before="60" w:after="60"/>
      <w:ind w:left="680"/>
    </w:pPr>
  </w:style>
  <w:style w:type="paragraph" w:styleId="ListBullet">
    <w:name w:val="List Bullet"/>
    <w:basedOn w:val="Normal"/>
    <w:autoRedefine/>
    <w:uiPriority w:val="99"/>
    <w:semiHidden/>
    <w:unhideWhenUsed/>
    <w:qFormat/>
    <w:locked/>
    <w:rsid w:val="0044474C"/>
    <w:pPr>
      <w:numPr>
        <w:numId w:val="13"/>
      </w:numPr>
      <w:spacing w:before="60" w:after="60"/>
      <w:ind w:left="170" w:hanging="170"/>
    </w:pPr>
  </w:style>
  <w:style w:type="paragraph" w:styleId="ListBullet2">
    <w:name w:val="List Bullet 2"/>
    <w:basedOn w:val="Normal"/>
    <w:uiPriority w:val="99"/>
    <w:semiHidden/>
    <w:unhideWhenUsed/>
    <w:locked/>
    <w:rsid w:val="0044474C"/>
    <w:pPr>
      <w:numPr>
        <w:numId w:val="12"/>
      </w:numPr>
      <w:spacing w:before="60" w:after="60"/>
      <w:ind w:left="340" w:hanging="170"/>
    </w:pPr>
  </w:style>
  <w:style w:type="paragraph" w:styleId="ListBullet3">
    <w:name w:val="List Bullet 3"/>
    <w:basedOn w:val="Normal"/>
    <w:uiPriority w:val="99"/>
    <w:semiHidden/>
    <w:unhideWhenUsed/>
    <w:locked/>
    <w:rsid w:val="0044474C"/>
    <w:pPr>
      <w:numPr>
        <w:numId w:val="11"/>
      </w:numPr>
      <w:spacing w:before="60" w:after="60"/>
      <w:ind w:left="510" w:hanging="170"/>
    </w:pPr>
  </w:style>
  <w:style w:type="paragraph" w:styleId="ListBullet4">
    <w:name w:val="List Bullet 4"/>
    <w:basedOn w:val="Normal"/>
    <w:uiPriority w:val="99"/>
    <w:semiHidden/>
    <w:unhideWhenUsed/>
    <w:locked/>
    <w:rsid w:val="0044474C"/>
    <w:pPr>
      <w:numPr>
        <w:numId w:val="10"/>
      </w:numPr>
      <w:spacing w:before="60" w:after="60"/>
      <w:ind w:left="680" w:hanging="170"/>
    </w:pPr>
  </w:style>
  <w:style w:type="paragraph" w:styleId="ListBullet5">
    <w:name w:val="List Bullet 5"/>
    <w:basedOn w:val="Normal"/>
    <w:uiPriority w:val="99"/>
    <w:semiHidden/>
    <w:unhideWhenUsed/>
    <w:locked/>
    <w:rsid w:val="0044474C"/>
    <w:pPr>
      <w:numPr>
        <w:numId w:val="9"/>
      </w:numPr>
      <w:spacing w:before="60" w:after="60"/>
      <w:ind w:left="850" w:hanging="170"/>
    </w:pPr>
  </w:style>
  <w:style w:type="paragraph" w:styleId="Index1">
    <w:name w:val="index 1"/>
    <w:basedOn w:val="Normal"/>
    <w:next w:val="Normal"/>
    <w:autoRedefine/>
    <w:uiPriority w:val="99"/>
    <w:semiHidden/>
    <w:unhideWhenUsed/>
    <w:qFormat/>
    <w:locked/>
    <w:rsid w:val="0044474C"/>
    <w:pPr>
      <w:spacing w:before="60" w:after="60"/>
      <w:ind w:left="170" w:hanging="17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283" w:hanging="17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397" w:hanging="17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510" w:hanging="17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4474C"/>
    <w:pPr>
      <w:spacing w:before="60" w:after="60"/>
      <w:ind w:left="624" w:hanging="17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737" w:hanging="170"/>
    </w:pPr>
    <w:rPr>
      <w:i/>
    </w:r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850" w:hanging="170"/>
    </w:pPr>
    <w:rPr>
      <w:sz w:val="18"/>
    </w:r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964" w:hanging="170"/>
    </w:pPr>
    <w:rPr>
      <w:i/>
      <w:sz w:val="18"/>
    </w:r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992B68"/>
    <w:pPr>
      <w:spacing w:before="20" w:after="20"/>
      <w:ind w:left="1077" w:hanging="170"/>
    </w:pPr>
    <w:rPr>
      <w:color w:val="A6A6A6" w:themeColor="background1" w:themeShade="A6"/>
      <w:sz w:val="18"/>
    </w:r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992B68"/>
    <w:pPr>
      <w:spacing w:before="120"/>
    </w:pPr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locked/>
    <w:rsid w:val="00992B68"/>
    <w:rPr>
      <w:rFonts w:ascii="Segoe UI Historic" w:hAnsi="Segoe UI Historic"/>
      <w:sz w:val="22"/>
    </w:rPr>
  </w:style>
  <w:style w:type="paragraph" w:styleId="List">
    <w:name w:val="List"/>
    <w:basedOn w:val="Normal"/>
    <w:autoRedefine/>
    <w:uiPriority w:val="99"/>
    <w:semiHidden/>
    <w:unhideWhenUsed/>
    <w:qFormat/>
    <w:locked/>
    <w:rsid w:val="00992B68"/>
    <w:pPr>
      <w:spacing w:before="60" w:after="60"/>
      <w:ind w:left="170" w:hanging="170"/>
    </w:pPr>
  </w:style>
  <w:style w:type="paragraph" w:styleId="List2">
    <w:name w:val="List 2"/>
    <w:basedOn w:val="Normal"/>
    <w:uiPriority w:val="99"/>
    <w:semiHidden/>
    <w:unhideWhenUsed/>
    <w:locked/>
    <w:rsid w:val="00992B68"/>
    <w:pPr>
      <w:spacing w:before="60" w:after="60"/>
      <w:ind w:left="340" w:hanging="170"/>
    </w:pPr>
  </w:style>
  <w:style w:type="paragraph" w:styleId="List3">
    <w:name w:val="List 3"/>
    <w:basedOn w:val="Normal"/>
    <w:uiPriority w:val="99"/>
    <w:semiHidden/>
    <w:unhideWhenUsed/>
    <w:locked/>
    <w:rsid w:val="00992B68"/>
    <w:pPr>
      <w:spacing w:before="60" w:after="60"/>
      <w:ind w:left="510" w:hanging="170"/>
    </w:pPr>
  </w:style>
  <w:style w:type="paragraph" w:styleId="List4">
    <w:name w:val="List 4"/>
    <w:basedOn w:val="Normal"/>
    <w:uiPriority w:val="99"/>
    <w:unhideWhenUsed/>
    <w:locked/>
    <w:rsid w:val="00992B68"/>
    <w:pPr>
      <w:spacing w:before="60" w:after="60"/>
      <w:ind w:left="680" w:hanging="170"/>
    </w:pPr>
  </w:style>
  <w:style w:type="paragraph" w:styleId="List5">
    <w:name w:val="List 5"/>
    <w:basedOn w:val="Normal"/>
    <w:uiPriority w:val="99"/>
    <w:semiHidden/>
    <w:unhideWhenUsed/>
    <w:locked/>
    <w:rsid w:val="00992B68"/>
    <w:pPr>
      <w:spacing w:before="60" w:after="60"/>
      <w:ind w:left="850" w:hanging="170"/>
    </w:pPr>
  </w:style>
  <w:style w:type="paragraph" w:customStyle="1" w:styleId="Bulletnumber">
    <w:name w:val="Bullet number"/>
    <w:basedOn w:val="ListParagraph"/>
    <w:rsid w:val="00F5375B"/>
    <w:pPr>
      <w:numPr>
        <w:numId w:val="15"/>
      </w:numPr>
      <w:spacing w:before="60" w:after="60"/>
      <w:contextualSpacing w:val="0"/>
    </w:pPr>
  </w:style>
  <w:style w:type="paragraph" w:customStyle="1" w:styleId="ESSTOC">
    <w:name w:val="ESS TOC"/>
    <w:basedOn w:val="TOC1"/>
    <w:next w:val="Normal"/>
    <w:qFormat/>
    <w:rsid w:val="004A3103"/>
  </w:style>
  <w:style w:type="paragraph" w:customStyle="1" w:styleId="TOCHeading1">
    <w:name w:val="TOC Heading1"/>
    <w:basedOn w:val="TOC1"/>
    <w:rsid w:val="00C310CF"/>
    <w:pPr>
      <w:spacing w:before="240" w:after="120"/>
      <w:ind w:left="0" w:firstLine="0"/>
    </w:pPr>
    <w:rPr>
      <w:b/>
      <w:sz w:val="26"/>
    </w:rPr>
  </w:style>
  <w:style w:type="paragraph" w:customStyle="1" w:styleId="TableList">
    <w:name w:val="Table List"/>
    <w:basedOn w:val="TableofFigures"/>
    <w:rsid w:val="00020815"/>
    <w:pPr>
      <w:tabs>
        <w:tab w:val="clear" w:pos="8834"/>
        <w:tab w:val="right" w:leader="dot" w:pos="9639"/>
      </w:tabs>
    </w:pPr>
  </w:style>
  <w:style w:type="paragraph" w:customStyle="1" w:styleId="TableHeading">
    <w:name w:val="Table Heading"/>
    <w:basedOn w:val="Headingunnumbered"/>
    <w:rsid w:val="00020815"/>
  </w:style>
  <w:style w:type="paragraph" w:customStyle="1" w:styleId="TopBulletList1-dots">
    <w:name w:val="Top Bullet List 1 - dots"/>
    <w:basedOn w:val="Normal"/>
    <w:qFormat/>
    <w:rsid w:val="00E84932"/>
    <w:pPr>
      <w:numPr>
        <w:numId w:val="14"/>
      </w:numPr>
      <w:adjustRightInd w:val="0"/>
      <w:spacing w:line="300" w:lineRule="atLeast"/>
      <w:ind w:left="510" w:hanging="340"/>
      <w:contextualSpacing/>
    </w:pPr>
    <w:rPr>
      <w:rFonts w:cs="Times New Roman (Body CS)"/>
    </w:rPr>
  </w:style>
  <w:style w:type="paragraph" w:customStyle="1" w:styleId="TopBulletList2-numbers">
    <w:name w:val="Top Bullet List 2 - numbers"/>
    <w:basedOn w:val="Bulletnumber"/>
    <w:qFormat/>
    <w:rsid w:val="003D12B8"/>
    <w:pPr>
      <w:spacing w:before="0" w:after="120" w:line="300" w:lineRule="atLeast"/>
      <w:contextualSpacing/>
    </w:pPr>
  </w:style>
  <w:style w:type="paragraph" w:customStyle="1" w:styleId="TableText">
    <w:name w:val="Table Text"/>
    <w:next w:val="Normal"/>
    <w:rsid w:val="00197B0F"/>
    <w:rPr>
      <w:rFonts w:ascii="Segoe UI Historic" w:hAnsi="Segoe UI Historic"/>
      <w:sz w:val="18"/>
      <w:lang w:val="en-GB"/>
    </w:rPr>
  </w:style>
  <w:style w:type="paragraph" w:customStyle="1" w:styleId="Table-NumberSummary">
    <w:name w:val="Table - Number/Summary"/>
    <w:next w:val="Normal"/>
    <w:rsid w:val="00197B0F"/>
    <w:rPr>
      <w:rFonts w:ascii="Segoe UI Historic" w:hAnsi="Segoe UI Historic"/>
      <w:b/>
      <w:i/>
      <w:sz w:val="18"/>
      <w:lang w:val="en-GB"/>
    </w:rPr>
  </w:style>
  <w:style w:type="paragraph" w:customStyle="1" w:styleId="FigureNumberSummary">
    <w:name w:val="Figure Number/Summary"/>
    <w:basedOn w:val="TableFigureTitle"/>
    <w:rsid w:val="00555DDE"/>
  </w:style>
  <w:style w:type="paragraph" w:customStyle="1" w:styleId="BulletList3-dashes">
    <w:name w:val="Bullet List 3 - dashes"/>
    <w:basedOn w:val="TopBulletList2-numbers"/>
    <w:rsid w:val="00C437AB"/>
    <w:pPr>
      <w:numPr>
        <w:numId w:val="16"/>
      </w:numPr>
    </w:pPr>
  </w:style>
  <w:style w:type="paragraph" w:customStyle="1" w:styleId="Space-standard">
    <w:name w:val="Space - standard"/>
    <w:rsid w:val="00C437AB"/>
    <w:rPr>
      <w:rFonts w:ascii="Segoe UI Historic" w:eastAsiaTheme="minorEastAsia" w:hAnsi="Segoe UI Historic"/>
      <w:lang w:val="en-GB"/>
    </w:rPr>
  </w:style>
  <w:style w:type="paragraph" w:customStyle="1" w:styleId="BulletList4-letters">
    <w:name w:val="Bullet List 4 - letters"/>
    <w:basedOn w:val="TopBulletList2-numbers"/>
    <w:rsid w:val="003D12B8"/>
    <w:pPr>
      <w:numPr>
        <w:numId w:val="19"/>
      </w:numPr>
    </w:pPr>
  </w:style>
  <w:style w:type="paragraph" w:customStyle="1" w:styleId="BulletList5-circles">
    <w:name w:val="Bullet List 5 - circles"/>
    <w:basedOn w:val="TopBulletList2-numbers"/>
    <w:rsid w:val="00C437AB"/>
    <w:pPr>
      <w:numPr>
        <w:numId w:val="17"/>
      </w:numPr>
    </w:pPr>
  </w:style>
  <w:style w:type="paragraph" w:customStyle="1" w:styleId="BulletList6-romannumerals">
    <w:name w:val="Bullet List 6 - roman numerals"/>
    <w:basedOn w:val="TopBulletList2-numbers"/>
    <w:rsid w:val="00F61F2E"/>
    <w:pPr>
      <w:numPr>
        <w:numId w:val="18"/>
      </w:numPr>
    </w:pPr>
  </w:style>
  <w:style w:type="paragraph" w:styleId="BlockText">
    <w:name w:val="Block Text"/>
    <w:aliases w:val="X5) Block Text"/>
    <w:basedOn w:val="Normal"/>
    <w:uiPriority w:val="99"/>
    <w:unhideWhenUsed/>
    <w:locked/>
    <w:rsid w:val="0028189C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spacing w:before="120" w:line="220" w:lineRule="atLeast"/>
      <w:ind w:left="680" w:right="680"/>
      <w:contextualSpacing/>
      <w:jc w:val="center"/>
    </w:pPr>
    <w:rPr>
      <w:i/>
      <w:iCs/>
      <w:color w:val="365F91" w:themeColor="accent1" w:themeShade="BF"/>
      <w:sz w:val="18"/>
    </w:rPr>
  </w:style>
  <w:style w:type="paragraph" w:styleId="E-mailSignature">
    <w:name w:val="E-mail Signature"/>
    <w:basedOn w:val="Normal"/>
    <w:link w:val="E-mailSignatureChar"/>
    <w:uiPriority w:val="99"/>
    <w:unhideWhenUsed/>
    <w:locked/>
    <w:rsid w:val="0028189C"/>
  </w:style>
  <w:style w:type="character" w:customStyle="1" w:styleId="E-mailSignatureChar">
    <w:name w:val="E-mail Signature Char"/>
    <w:basedOn w:val="DefaultParagraphFont"/>
    <w:link w:val="E-mailSignature"/>
    <w:uiPriority w:val="99"/>
    <w:rsid w:val="0028189C"/>
    <w:rPr>
      <w:rFonts w:ascii="Segoe UI Historic" w:eastAsiaTheme="minorEastAsia" w:hAnsi="Segoe UI Historic"/>
      <w:sz w:val="22"/>
      <w:lang w:val="en-GB"/>
    </w:rPr>
  </w:style>
  <w:style w:type="paragraph" w:customStyle="1" w:styleId="DocumentSectionHeading">
    <w:name w:val="Document Section Heading"/>
    <w:basedOn w:val="Headingunnumbered"/>
    <w:rsid w:val="00C310CF"/>
    <w:pPr>
      <w:spacing w:before="360"/>
      <w:contextualSpacing/>
    </w:pPr>
  </w:style>
  <w:style w:type="paragraph" w:customStyle="1" w:styleId="Documenttitle">
    <w:name w:val="Document title"/>
    <w:basedOn w:val="Headingunnumbered"/>
    <w:rsid w:val="008A3FA3"/>
    <w:pPr>
      <w:spacing w:before="120"/>
      <w:jc w:val="center"/>
    </w:pPr>
    <w:rPr>
      <w:sz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C06A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locked/>
    <w:rsid w:val="003F5E67"/>
    <w:rPr>
      <w:color w:val="800080" w:themeColor="followedHyperlink"/>
      <w:u w:val="single"/>
    </w:rPr>
  </w:style>
  <w:style w:type="paragraph" w:customStyle="1" w:styleId="Style1">
    <w:name w:val="Style1"/>
    <w:basedOn w:val="Heading4"/>
    <w:qFormat/>
    <w:rsid w:val="00916F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9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8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18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3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45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9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49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31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0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29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1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24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33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475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5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5447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683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02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4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3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862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8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2806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45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4891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943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100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2757465">
              <w:marLeft w:val="2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88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53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63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5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0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7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3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5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7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96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2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2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4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912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94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1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7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2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3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80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5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23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71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02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6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5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92421">
                  <w:marLeft w:val="0"/>
                  <w:marRight w:val="0"/>
                  <w:marTop w:val="0"/>
                  <w:marBottom w:val="0"/>
                  <w:divBdr>
                    <w:top w:val="single" w:sz="6" w:space="3" w:color="999999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33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999999"/>
                        <w:right w:val="none" w:sz="0" w:space="0" w:color="auto"/>
                      </w:divBdr>
                    </w:div>
                  </w:divsChild>
                </w:div>
                <w:div w:id="62111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61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61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2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64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1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1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3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8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2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6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6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8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5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2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8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9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6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32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1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91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2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2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4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5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5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96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3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07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1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65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beckhoff.com/english.asp?ethercat/el1808.htm" TargetMode="External"/><Relationship Id="rId26" Type="http://schemas.openxmlformats.org/officeDocument/2006/relationships/hyperlink" Target="https://gitlab.esss.lu.se/mcag/instruments/bifrost/ecmc_bifrost_slits_sat/-/blob/master/tests_2/11359/axis1/report.md" TargetMode="External"/><Relationship Id="rId39" Type="http://schemas.openxmlformats.org/officeDocument/2006/relationships/theme" Target="theme/theme1.xml"/><Relationship Id="rId21" Type="http://schemas.openxmlformats.org/officeDocument/2006/relationships/hyperlink" Target="https://arunmicro.com/products/D42-3_UHV_Compatible_Stepper_Motor/" TargetMode="External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s://www.beckhoff.com/english.asp?ethercat/el7037.htm" TargetMode="External"/><Relationship Id="rId25" Type="http://schemas.openxmlformats.org/officeDocument/2006/relationships/hyperlink" Target="https://gitlab.esss.lu.se/mcag/instruments/bifrost/ecmc_bifrost_slits_sat/-/blob/master/tests_2/11358/axis2/report.md" TargetMode="External"/><Relationship Id="rId33" Type="http://schemas.openxmlformats.org/officeDocument/2006/relationships/header" Target="header1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www.ethercat.org" TargetMode="External"/><Relationship Id="rId20" Type="http://schemas.openxmlformats.org/officeDocument/2006/relationships/hyperlink" Target="https://www.beckhoff.com/english.asp?ethercat/el7201.htm" TargetMode="External"/><Relationship Id="rId29" Type="http://schemas.openxmlformats.org/officeDocument/2006/relationships/hyperlink" Target="https://gitlab.esss.lu.se/mcag/instruments/bifrost/ecmc_bifrost_slits_sat/-/blob/master/tests_2/11360/axis2/report.md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lab.esss.lu.se/mcag/instruments/bifrost/ecmc_bifrost_slits_sat/-/tree/master/tests_2" TargetMode="External"/><Relationship Id="rId24" Type="http://schemas.openxmlformats.org/officeDocument/2006/relationships/hyperlink" Target="https://gitlab.esss.lu.se/mcag/instruments/bifrost/ecmc_bifrost_slits_sat/-/blob/master/tests_2/11358/axis1/report.md" TargetMode="External"/><Relationship Id="rId32" Type="http://schemas.openxmlformats.org/officeDocument/2006/relationships/image" Target="media/image7.JPG"/><Relationship Id="rId37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www.amci.com/plc-automation-products/r11-size-11-brushless-resolver-sensors" TargetMode="External"/><Relationship Id="rId28" Type="http://schemas.openxmlformats.org/officeDocument/2006/relationships/hyperlink" Target="https://gitlab.esss.lu.se/mcag/instruments/bifrost/ecmc_bifrost_slits_sat/-/blob/master/tests_2/11360/axis1/report.md" TargetMode="External"/><Relationship Id="rId36" Type="http://schemas.openxmlformats.org/officeDocument/2006/relationships/header" Target="header3.xml"/><Relationship Id="rId10" Type="http://schemas.openxmlformats.org/officeDocument/2006/relationships/image" Target="media/image2.JPG"/><Relationship Id="rId19" Type="http://schemas.openxmlformats.org/officeDocument/2006/relationships/hyperlink" Target="https://www.beckhoff.com/english.asp?ethercat/el2808.htm" TargetMode="External"/><Relationship Id="rId31" Type="http://schemas.openxmlformats.org/officeDocument/2006/relationships/hyperlink" Target="https://gitlab.esss.lu.se/mcag/instruments/bifrost/ecmc_bifrost_slits_sat/-/blob/master/tests_2/11361/axis2/report.md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hyperlink" Target="https://www.micro-epsilon.com/displacement-position-sensors/laser-sensor/optoNCDT_2300_basic/" TargetMode="External"/><Relationship Id="rId27" Type="http://schemas.openxmlformats.org/officeDocument/2006/relationships/hyperlink" Target="https://gitlab.esss.lu.se/mcag/instruments/bifrost/ecmc_bifrost_slits_sat/-/blob/master/tests_2/11359/axis2/report.md" TargetMode="External"/><Relationship Id="rId30" Type="http://schemas.openxmlformats.org/officeDocument/2006/relationships/hyperlink" Target="https://gitlab.esss.lu.se/mcag/instruments/bifrost/ecmc_bifrost_slits_sat/-/blob/master/tests_2/11361/axis1/report.md" TargetMode="External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Core/ESS-0060903%20-%20Chess%20Controlled%20Core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tns:customPropertyEditors xmlns:tns="http://schemas.microsoft.com/office/2006/customDocumentInformationPanel">
  <tns:showOnOpen>true</tns:showOnOpen>
  <tns:defaultPropertyEditorNamespace>Standard properties</tns:defaultPropertyEditorNamespace>
</tns:customPropertyEditor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AD53297-1E13-4D0C-ABDB-CA1557A40B7B}">
  <ds:schemaRefs>
    <ds:schemaRef ds:uri="http://schemas.microsoft.com/office/2006/customDocumentInformationPanel"/>
  </ds:schemaRefs>
</ds:datastoreItem>
</file>

<file path=customXml/itemProps2.xml><?xml version="1.0" encoding="utf-8"?>
<ds:datastoreItem xmlns:ds="http://schemas.openxmlformats.org/officeDocument/2006/customXml" ds:itemID="{4C40A210-8AA1-A04A-92DD-2506B547B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ESS-0060903 - Chess Controlled Core Word.dotx</Template>
  <TotalTime>122</TotalTime>
  <Pages>18</Pages>
  <Words>2429</Words>
  <Characters>13850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European Spallation Source ERIC</Company>
  <LinksUpToDate>false</LinksUpToDate>
  <CharactersWithSpaces>16247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 Sandström</dc:creator>
  <cp:lastModifiedBy>Anders Sandström</cp:lastModifiedBy>
  <cp:revision>61</cp:revision>
  <cp:lastPrinted>2020-01-22T09:28:00Z</cp:lastPrinted>
  <dcterms:created xsi:type="dcterms:W3CDTF">2022-02-28T13:30:00Z</dcterms:created>
  <dcterms:modified xsi:type="dcterms:W3CDTF">2022-03-04T15:20:00Z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pWatermark">
    <vt:lpwstr>help</vt:lpwstr>
  </property>
  <property fmtid="{D5CDD505-2E9C-101B-9397-08002B2CF9AE}" pid="3" name="MXActual_state_Preliminary">
    <vt:lpwstr>Apr 21, 2017</vt:lpwstr>
  </property>
  <property fmtid="{D5CDD505-2E9C-101B-9397-08002B2CF9AE}" pid="4" name="MXActual_state_Released">
    <vt:lpwstr>N/A</vt:lpwstr>
  </property>
  <property fmtid="{D5CDD505-2E9C-101B-9397-08002B2CF9AE}" pid="5" name="MXCurrent.Localized">
    <vt:lpwstr>Preliminary</vt:lpwstr>
  </property>
  <property fmtid="{D5CDD505-2E9C-101B-9397-08002B2CF9AE}" pid="6" name="MXEmail">
    <vt:lpwstr>Carl.Tillman@esss.se</vt:lpwstr>
  </property>
  <property fmtid="{D5CDD505-2E9C-101B-9397-08002B2CF9AE}" pid="7" name="MXFirstName">
    <vt:lpwstr>Carl</vt:lpwstr>
  </property>
  <property fmtid="{D5CDD505-2E9C-101B-9397-08002B2CF9AE}" pid="8" name="MXLastName">
    <vt:lpwstr>Tillman</vt:lpwstr>
  </property>
  <property fmtid="{D5CDD505-2E9C-101B-9397-08002B2CF9AE}" pid="9" name="MXMiddleName">
    <vt:lpwstr>Unknown</vt:lpwstr>
  </property>
  <property fmtid="{D5CDD505-2E9C-101B-9397-08002B2CF9AE}" pid="10" name="MXPolicy.Localized">
    <vt:lpwstr>Controlled Document</vt:lpwstr>
  </property>
  <property fmtid="{D5CDD505-2E9C-101B-9397-08002B2CF9AE}" pid="11" name="MXSignatures_state_Preliminary">
    <vt:lpwstr/>
  </property>
  <property fmtid="{D5CDD505-2E9C-101B-9397-08002B2CF9AE}" pid="12" name="MXSignatures_state_Released">
    <vt:lpwstr/>
  </property>
  <property fmtid="{D5CDD505-2E9C-101B-9397-08002B2CF9AE}" pid="13" name="MXTVA DTM Allowed Groups">
    <vt:lpwstr/>
  </property>
  <property fmtid="{D5CDD505-2E9C-101B-9397-08002B2CF9AE}" pid="14" name="MXTVA DTM Allowed Roles">
    <vt:lpwstr/>
  </property>
  <property fmtid="{D5CDD505-2E9C-101B-9397-08002B2CF9AE}" pid="15" name="MXTVA DTM Template Access">
    <vt:lpwstr/>
  </property>
  <property fmtid="{D5CDD505-2E9C-101B-9397-08002B2CF9AE}" pid="16" name="MXTVA DTM Template Visable">
    <vt:lpwstr>Yes</vt:lpwstr>
  </property>
  <property fmtid="{D5CDD505-2E9C-101B-9397-08002B2CF9AE}" pid="17" name="MXUser">
    <vt:lpwstr>carltillman</vt:lpwstr>
  </property>
  <property fmtid="{D5CDD505-2E9C-101B-9397-08002B2CF9AE}" pid="18" name="prpGSDName">
    <vt:lpwstr>Chess Controlled Core Word</vt:lpwstr>
  </property>
  <property fmtid="{D5CDD505-2E9C-101B-9397-08002B2CF9AE}" pid="19" name="prpGSDNo">
    <vt:lpwstr>2</vt:lpwstr>
  </property>
  <property fmtid="{D5CDD505-2E9C-101B-9397-08002B2CF9AE}" pid="20" name="prpVersion">
    <vt:lpwstr>Template Active Date: 18 Sep 2015</vt:lpwstr>
  </property>
  <property fmtid="{D5CDD505-2E9C-101B-9397-08002B2CF9AE}" pid="21" name="MXActual_state_Obsolete">
    <vt:lpwstr>N/A</vt:lpwstr>
  </property>
  <property fmtid="{D5CDD505-2E9C-101B-9397-08002B2CF9AE}" pid="22" name="MXSignatures_state_Obsolete">
    <vt:lpwstr/>
  </property>
  <property fmtid="{D5CDD505-2E9C-101B-9397-08002B2CF9AE}" pid="23" name="MXActual_state_Review">
    <vt:lpwstr>N/A</vt:lpwstr>
  </property>
  <property fmtid="{D5CDD505-2E9C-101B-9397-08002B2CF9AE}" pid="24" name="MXSignatures_state_Review">
    <vt:lpwstr/>
  </property>
  <property fmtid="{D5CDD505-2E9C-101B-9397-08002B2CF9AE}" pid="25" name="MXActual_state_Release">
    <vt:lpwstr>N/A</vt:lpwstr>
  </property>
  <property fmtid="{D5CDD505-2E9C-101B-9397-08002B2CF9AE}" pid="26" name="MXSignatures_state_Release">
    <vt:lpwstr/>
  </property>
  <property fmtid="{D5CDD505-2E9C-101B-9397-08002B2CF9AE}" pid="27" name="MXAccess Type">
    <vt:lpwstr>Inherited</vt:lpwstr>
  </property>
  <property fmtid="{D5CDD505-2E9C-101B-9397-08002B2CF9AE}" pid="28" name="MXApprover">
    <vt:lpwstr/>
  </property>
  <property fmtid="{D5CDD505-2E9C-101B-9397-08002B2CF9AE}" pid="29" name="MXAuthor">
    <vt:lpwstr>Meyer, Joakim</vt:lpwstr>
  </property>
  <property fmtid="{D5CDD505-2E9C-101B-9397-08002B2CF9AE}" pid="30" name="MXCheckin Reason">
    <vt:lpwstr/>
  </property>
  <property fmtid="{D5CDD505-2E9C-101B-9397-08002B2CF9AE}" pid="31" name="MXConfidentiality">
    <vt:lpwstr>Internal</vt:lpwstr>
  </property>
  <property fmtid="{D5CDD505-2E9C-101B-9397-08002B2CF9AE}" pid="32" name="MXDescription">
    <vt:lpwstr>This is the generic template to be used for controlled Word documents in Chess</vt:lpwstr>
  </property>
  <property fmtid="{D5CDD505-2E9C-101B-9397-08002B2CF9AE}" pid="33" name="MXDesignated User">
    <vt:lpwstr>Unassigned</vt:lpwstr>
  </property>
  <property fmtid="{D5CDD505-2E9C-101B-9397-08002B2CF9AE}" pid="34" name="MXIs Version Object">
    <vt:lpwstr>False</vt:lpwstr>
  </property>
  <property fmtid="{D5CDD505-2E9C-101B-9397-08002B2CF9AE}" pid="35" name="MXLanguage">
    <vt:lpwstr>English</vt:lpwstr>
  </property>
  <property fmtid="{D5CDD505-2E9C-101B-9397-08002B2CF9AE}" pid="36" name="MXLegacy Id">
    <vt:lpwstr/>
  </property>
  <property fmtid="{D5CDD505-2E9C-101B-9397-08002B2CF9AE}" pid="37" name="MXLink">
    <vt:lpwstr/>
  </property>
  <property fmtid="{D5CDD505-2E9C-101B-9397-08002B2CF9AE}" pid="38" name="MXMove Files To Version">
    <vt:lpwstr>False</vt:lpwstr>
  </property>
  <property fmtid="{D5CDD505-2E9C-101B-9397-08002B2CF9AE}" pid="39" name="MXName">
    <vt:lpwstr>ESS-0060903</vt:lpwstr>
  </property>
  <property fmtid="{D5CDD505-2E9C-101B-9397-08002B2CF9AE}" pid="40" name="MXOriginator">
    <vt:lpwstr>joakimmeyer</vt:lpwstr>
  </property>
  <property fmtid="{D5CDD505-2E9C-101B-9397-08002B2CF9AE}" pid="41" name="MXPolicy">
    <vt:lpwstr>Controlled Document</vt:lpwstr>
  </property>
  <property fmtid="{D5CDD505-2E9C-101B-9397-08002B2CF9AE}" pid="42" name="MXReference">
    <vt:lpwstr/>
  </property>
  <property fmtid="{D5CDD505-2E9C-101B-9397-08002B2CF9AE}" pid="43" name="MXRev">
    <vt:lpwstr>5</vt:lpwstr>
  </property>
  <property fmtid="{D5CDD505-2E9C-101B-9397-08002B2CF9AE}" pid="44" name="MXRevision">
    <vt:lpwstr>5</vt:lpwstr>
  </property>
  <property fmtid="{D5CDD505-2E9C-101B-9397-08002B2CF9AE}" pid="45" name="MXSubmitter">
    <vt:lpwstr>Meyer, Joakim</vt:lpwstr>
  </property>
  <property fmtid="{D5CDD505-2E9C-101B-9397-08002B2CF9AE}" pid="46" name="MXSuspend Versioning">
    <vt:lpwstr>False</vt:lpwstr>
  </property>
  <property fmtid="{D5CDD505-2E9C-101B-9397-08002B2CF9AE}" pid="47" name="MXTVADummy1">
    <vt:lpwstr>joakimmeyer</vt:lpwstr>
  </property>
  <property fmtid="{D5CDD505-2E9C-101B-9397-08002B2CF9AE}" pid="48" name="MXTVADummy2">
    <vt:lpwstr>carltillman</vt:lpwstr>
  </property>
  <property fmtid="{D5CDD505-2E9C-101B-9397-08002B2CF9AE}" pid="49" name="MXTVADummy3">
    <vt:lpwstr/>
  </property>
  <property fmtid="{D5CDD505-2E9C-101B-9397-08002B2CF9AE}" pid="50" name="MXTemplateName">
    <vt:lpwstr>ESS-0060903</vt:lpwstr>
  </property>
  <property fmtid="{D5CDD505-2E9C-101B-9397-08002B2CF9AE}" pid="51" name="MXTemplateRev">
    <vt:lpwstr>5</vt:lpwstr>
  </property>
  <property fmtid="{D5CDD505-2E9C-101B-9397-08002B2CF9AE}" pid="52" name="MXTemplateTitle">
    <vt:lpwstr>Chess Controlled Core Word</vt:lpwstr>
  </property>
  <property fmtid="{D5CDD505-2E9C-101B-9397-08002B2CF9AE}" pid="53" name="MXTitle">
    <vt:lpwstr>Chess Controlled Core Word</vt:lpwstr>
  </property>
  <property fmtid="{D5CDD505-2E9C-101B-9397-08002B2CF9AE}" pid="54" name="MXType">
    <vt:lpwstr>TVA DTM Document Template</vt:lpwstr>
  </property>
  <property fmtid="{D5CDD505-2E9C-101B-9397-08002B2CF9AE}" pid="55" name="MXType.Localized">
    <vt:lpwstr>Document Template</vt:lpwstr>
  </property>
  <property fmtid="{D5CDD505-2E9C-101B-9397-08002B2CF9AE}" pid="56" name="MXclau">
    <vt:lpwstr>False</vt:lpwstr>
  </property>
  <property fmtid="{D5CDD505-2E9C-101B-9397-08002B2CF9AE}" pid="57" name="MXcon_AccommodationCap">
    <vt:lpwstr/>
  </property>
  <property fmtid="{D5CDD505-2E9C-101B-9397-08002B2CF9AE}" pid="58" name="MXcon_AccommodationCost">
    <vt:lpwstr>False</vt:lpwstr>
  </property>
  <property fmtid="{D5CDD505-2E9C-101B-9397-08002B2CF9AE}" pid="59" name="MXcon_AdditionalSpecialConditions">
    <vt:lpwstr/>
  </property>
  <property fmtid="{D5CDD505-2E9C-101B-9397-08002B2CF9AE}" pid="60" name="MXcon_ApprovedByLineManager">
    <vt:lpwstr>False</vt:lpwstr>
  </property>
  <property fmtid="{D5CDD505-2E9C-101B-9397-08002B2CF9AE}" pid="61" name="MXcon_BackgroundInformation">
    <vt:lpwstr/>
  </property>
  <property fmtid="{D5CDD505-2E9C-101B-9397-08002B2CF9AE}" pid="62" name="MXcon_CallOffFromFrameworkAgreement">
    <vt:lpwstr>False</vt:lpwstr>
  </property>
  <property fmtid="{D5CDD505-2E9C-101B-9397-08002B2CF9AE}" pid="63" name="MXcon_CeilingPrice">
    <vt:lpwstr/>
  </property>
  <property fmtid="{D5CDD505-2E9C-101B-9397-08002B2CF9AE}" pid="64" name="MXcon_CompanyAddress">
    <vt:lpwstr/>
  </property>
  <property fmtid="{D5CDD505-2E9C-101B-9397-08002B2CF9AE}" pid="65" name="MXcon_CompanyRegistrationNumber">
    <vt:lpwstr/>
  </property>
  <property fmtid="{D5CDD505-2E9C-101B-9397-08002B2CF9AE}" pid="66" name="MXcon_CompanyType">
    <vt:lpwstr>Limited Liability company</vt:lpwstr>
  </property>
  <property fmtid="{D5CDD505-2E9C-101B-9397-08002B2CF9AE}" pid="67" name="MXcon_ConflictOfInterestOrPersonalRelationToCounterpart">
    <vt:lpwstr>False</vt:lpwstr>
  </property>
  <property fmtid="{D5CDD505-2E9C-101B-9397-08002B2CF9AE}" pid="68" name="MXcon_ConflictOrInterest">
    <vt:lpwstr/>
  </property>
  <property fmtid="{D5CDD505-2E9C-101B-9397-08002B2CF9AE}" pid="69" name="MXcon_Country">
    <vt:lpwstr>Sweden</vt:lpwstr>
  </property>
  <property fmtid="{D5CDD505-2E9C-101B-9397-08002B2CF9AE}" pid="70" name="MXcon_Currency">
    <vt:lpwstr>SEK</vt:lpwstr>
  </property>
  <property fmtid="{D5CDD505-2E9C-101B-9397-08002B2CF9AE}" pid="71" name="MXcon_DescriptionOfTheServices">
    <vt:lpwstr/>
  </property>
  <property fmtid="{D5CDD505-2E9C-101B-9397-08002B2CF9AE}" pid="72" name="MXcon_DurationEnd">
    <vt:lpwstr/>
  </property>
  <property fmtid="{D5CDD505-2E9C-101B-9397-08002B2CF9AE}" pid="73" name="MXcon_DurationStart">
    <vt:lpwstr/>
  </property>
  <property fmtid="{D5CDD505-2E9C-101B-9397-08002B2CF9AE}" pid="74" name="MXcon_ExpensesDetails">
    <vt:lpwstr/>
  </property>
  <property fmtid="{D5CDD505-2E9C-101B-9397-08002B2CF9AE}" pid="75" name="MXcon_ExternalFundsDetails">
    <vt:lpwstr/>
  </property>
  <property fmtid="{D5CDD505-2E9C-101B-9397-08002B2CF9AE}" pid="76" name="MXcon_Fee">
    <vt:lpwstr/>
  </property>
  <property fmtid="{D5CDD505-2E9C-101B-9397-08002B2CF9AE}" pid="77" name="MXcon_FeeOptions">
    <vt:lpwstr>Hourly</vt:lpwstr>
  </property>
  <property fmtid="{D5CDD505-2E9C-101B-9397-08002B2CF9AE}" pid="78" name="MXcon_FinancedByExternalFunds">
    <vt:lpwstr>False</vt:lpwstr>
  </property>
  <property fmtid="{D5CDD505-2E9C-101B-9397-08002B2CF9AE}" pid="79" name="MXcon_ITEquipment">
    <vt:lpwstr>False</vt:lpwstr>
  </property>
  <property fmtid="{D5CDD505-2E9C-101B-9397-08002B2CF9AE}" pid="80" name="MXcon_ITEquipmentDetails">
    <vt:lpwstr/>
  </property>
  <property fmtid="{D5CDD505-2E9C-101B-9397-08002B2CF9AE}" pid="81" name="MXcon_ImportantCommercialOrOther">
    <vt:lpwstr/>
  </property>
  <property fmtid="{D5CDD505-2E9C-101B-9397-08002B2CF9AE}" pid="82" name="MXcon_NameOfConsultant">
    <vt:lpwstr/>
  </property>
  <property fmtid="{D5CDD505-2E9C-101B-9397-08002B2CF9AE}" pid="83" name="MXcon_NameOfCounterpart">
    <vt:lpwstr/>
  </property>
  <property fmtid="{D5CDD505-2E9C-101B-9397-08002B2CF9AE}" pid="84" name="MXcon_NameOfLineManager">
    <vt:lpwstr/>
  </property>
  <property fmtid="{D5CDD505-2E9C-101B-9397-08002B2CF9AE}" pid="85" name="MXcon_Notified">
    <vt:lpwstr>False</vt:lpwstr>
  </property>
  <property fmtid="{D5CDD505-2E9C-101B-9397-08002B2CF9AE}" pid="86" name="MXcon_OtherExpenses">
    <vt:lpwstr>False</vt:lpwstr>
  </property>
  <property fmtid="{D5CDD505-2E9C-101B-9397-08002B2CF9AE}" pid="87" name="MXcon_OtherRelevantInformation">
    <vt:lpwstr/>
  </property>
  <property fmtid="{D5CDD505-2E9C-101B-9397-08002B2CF9AE}" pid="88" name="MXcon_OtherRelevantInformationDescription">
    <vt:lpwstr/>
  </property>
  <property fmtid="{D5CDD505-2E9C-101B-9397-08002B2CF9AE}" pid="89" name="MXcon_ReasonForExemption">
    <vt:lpwstr/>
  </property>
  <property fmtid="{D5CDD505-2E9C-101B-9397-08002B2CF9AE}" pid="90" name="MXcon_ReportingProcedure">
    <vt:lpwstr/>
  </property>
  <property fmtid="{D5CDD505-2E9C-101B-9397-08002B2CF9AE}" pid="91" name="MXcon_SubjectToProcurement">
    <vt:lpwstr>False</vt:lpwstr>
  </property>
  <property fmtid="{D5CDD505-2E9C-101B-9397-08002B2CF9AE}" pid="92" name="MXcon_TimeScheduleAndMilestonesForCompletion">
    <vt:lpwstr/>
  </property>
  <property fmtid="{D5CDD505-2E9C-101B-9397-08002B2CF9AE}" pid="93" name="MXcon_TravelCap">
    <vt:lpwstr/>
  </property>
  <property fmtid="{D5CDD505-2E9C-101B-9397-08002B2CF9AE}" pid="94" name="MXcon_TravelCost">
    <vt:lpwstr>False</vt:lpwstr>
  </property>
  <property fmtid="{D5CDD505-2E9C-101B-9397-08002B2CF9AE}" pid="95" name="MXdmg_GeneratedFrom">
    <vt:lpwstr/>
  </property>
  <property fmtid="{D5CDD505-2E9C-101B-9397-08002B2CF9AE}" pid="96" name="MXdmg_Language">
    <vt:lpwstr>en</vt:lpwstr>
  </property>
  <property fmtid="{D5CDD505-2E9C-101B-9397-08002B2CF9AE}" pid="97" name="MXFile Created Date">
    <vt:lpwstr/>
  </property>
  <property fmtid="{D5CDD505-2E9C-101B-9397-08002B2CF9AE}" pid="98" name="MXFile Dimension">
    <vt:lpwstr/>
  </property>
  <property fmtid="{D5CDD505-2E9C-101B-9397-08002B2CF9AE}" pid="99" name="MXFile Duration">
    <vt:lpwstr>0.0</vt:lpwstr>
  </property>
  <property fmtid="{D5CDD505-2E9C-101B-9397-08002B2CF9AE}" pid="100" name="MXFile Modified Date">
    <vt:lpwstr/>
  </property>
  <property fmtid="{D5CDD505-2E9C-101B-9397-08002B2CF9AE}" pid="101" name="MXFile Size">
    <vt:lpwstr>0</vt:lpwstr>
  </property>
  <property fmtid="{D5CDD505-2E9C-101B-9397-08002B2CF9AE}" pid="102" name="MXFile Type">
    <vt:lpwstr/>
  </property>
  <property fmtid="{D5CDD505-2E9C-101B-9397-08002B2CF9AE}" pid="103" name="MXActiveVersion">
    <vt:lpwstr>4</vt:lpwstr>
  </property>
  <property fmtid="{D5CDD505-2E9C-101B-9397-08002B2CF9AE}" pid="104" name="MXCurrent">
    <vt:lpwstr>Released</vt:lpwstr>
  </property>
  <property fmtid="{D5CDD505-2E9C-101B-9397-08002B2CF9AE}" pid="105" name="MXLatestVersion">
    <vt:lpwstr>4</vt:lpwstr>
  </property>
  <property fmtid="{D5CDD505-2E9C-101B-9397-08002B2CF9AE}" pid="106" name="MXPrinted Date">
    <vt:lpwstr>Feb 20, 2020</vt:lpwstr>
  </property>
  <property fmtid="{D5CDD505-2E9C-101B-9397-08002B2CF9AE}" pid="107" name="MXPrinted Version">
    <vt:lpwstr/>
  </property>
  <property fmtid="{D5CDD505-2E9C-101B-9397-08002B2CF9AE}" pid="108" name="MXTemplateReleaseDate">
    <vt:lpwstr>Feb 20, 2020</vt:lpwstr>
  </property>
  <property fmtid="{D5CDD505-2E9C-101B-9397-08002B2CF9AE}" pid="109" name="MXVersion">
    <vt:lpwstr>4</vt:lpwstr>
  </property>
  <property fmtid="{D5CDD505-2E9C-101B-9397-08002B2CF9AE}" pid="110" name="MXdmg_LastSourceFileCheckin">
    <vt:lpwstr>Feb 19, 2020</vt:lpwstr>
  </property>
</Properties>
</file>