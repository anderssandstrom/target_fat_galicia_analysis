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0726A0B0" w14:textId="37D1C142" w:rsidR="00077D35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7736079" w:history="1">
        <w:r w:rsidR="00077D35" w:rsidRPr="00EB33D2">
          <w:rPr>
            <w:rStyle w:val="Hyperlink"/>
            <w:lang w:val="en-US"/>
          </w:rPr>
          <w:t>1.</w:t>
        </w:r>
        <w:r w:rsidR="00077D35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077D35" w:rsidRPr="00EB33D2">
          <w:rPr>
            <w:rStyle w:val="Hyperlink"/>
            <w:lang w:val="en-US"/>
          </w:rPr>
          <w:t>Background</w:t>
        </w:r>
        <w:r w:rsidR="00077D35">
          <w:rPr>
            <w:webHidden/>
          </w:rPr>
          <w:tab/>
        </w:r>
        <w:r w:rsidR="00077D35">
          <w:rPr>
            <w:webHidden/>
          </w:rPr>
          <w:fldChar w:fldCharType="begin"/>
        </w:r>
        <w:r w:rsidR="00077D35">
          <w:rPr>
            <w:webHidden/>
          </w:rPr>
          <w:instrText xml:space="preserve"> PAGEREF _Toc97736079 \h </w:instrText>
        </w:r>
        <w:r w:rsidR="00077D35">
          <w:rPr>
            <w:webHidden/>
          </w:rPr>
        </w:r>
        <w:r w:rsidR="00077D35">
          <w:rPr>
            <w:webHidden/>
          </w:rPr>
          <w:fldChar w:fldCharType="separate"/>
        </w:r>
        <w:r w:rsidR="00077D35">
          <w:rPr>
            <w:webHidden/>
          </w:rPr>
          <w:t>4</w:t>
        </w:r>
        <w:r w:rsidR="00077D35">
          <w:rPr>
            <w:webHidden/>
          </w:rPr>
          <w:fldChar w:fldCharType="end"/>
        </w:r>
      </w:hyperlink>
    </w:p>
    <w:p w14:paraId="6FEF216E" w14:textId="5A6BD0FD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0" w:history="1">
        <w:r w:rsidRPr="00EB33D2">
          <w:rPr>
            <w:rStyle w:val="Hyperlink"/>
            <w:lang w:val="en-US"/>
          </w:rPr>
          <w:t>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Equipment in 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3E27136" w14:textId="333D610F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1" w:history="1">
        <w:r w:rsidRPr="00EB33D2">
          <w:rPr>
            <w:rStyle w:val="Hyperlink"/>
            <w:lang w:val="en-US"/>
          </w:rPr>
          <w:t>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Requirements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11E03B3" w14:textId="6643B06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2" w:history="1">
        <w:r w:rsidRPr="00EB33D2">
          <w:rPr>
            <w:rStyle w:val="Hyperlink"/>
            <w:lang w:val="en-US"/>
          </w:rPr>
          <w:t>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CONTROL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780D71F" w14:textId="56C9DFF8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3" w:history="1">
        <w:r w:rsidRPr="00EB33D2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4C9AC16" w14:textId="63EA679F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4" w:history="1">
        <w:r w:rsidRPr="00EB33D2">
          <w:rPr>
            <w:rStyle w:val="Hyperlink"/>
            <w:lang w:val="en-US"/>
          </w:rPr>
          <w:t>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EL5021 Encoder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7DB8A14" w14:textId="474E2312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5" w:history="1">
        <w:r w:rsidRPr="00EB33D2">
          <w:rPr>
            <w:rStyle w:val="Hyperlink"/>
            <w:lang w:val="en-US"/>
          </w:rPr>
          <w:t>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EL3174 Analog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C4D030C" w14:textId="34B2E23C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6" w:history="1">
        <w:r w:rsidRPr="00EB33D2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ILD2300 Position sensor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17ABEC6" w14:textId="519A5D6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7" w:history="1">
        <w:r w:rsidRPr="00EB33D2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Test Execution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CF57C7C" w14:textId="56D33DB4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8" w:history="1">
        <w:r w:rsidRPr="00EB33D2">
          <w:rPr>
            <w:rStyle w:val="Hyperlink"/>
            <w:lang w:val="en-US"/>
          </w:rPr>
          <w:t>5.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METHOD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0B570A0" w14:textId="1A53FBF6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9" w:history="1">
        <w:r w:rsidRPr="00EB33D2">
          <w:rPr>
            <w:rStyle w:val="Hyperlink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BAE59DB" w14:textId="7E00B1E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0" w:history="1">
        <w:r w:rsidRPr="00EB33D2">
          <w:rPr>
            <w:rStyle w:val="Hyperlink"/>
          </w:rPr>
          <w:t>5.2.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traction difference over revolution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AB9F516" w14:textId="77E96EA7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1" w:history="1">
        <w:r w:rsidRPr="00EB33D2">
          <w:rPr>
            <w:rStyle w:val="Hyperlink"/>
          </w:rPr>
          <w:t>5.3.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amplitude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AFC0E42" w14:textId="4C3B439B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2" w:history="1">
        <w:r w:rsidRPr="00EB33D2">
          <w:rPr>
            <w:rStyle w:val="Hyperlink"/>
          </w:rPr>
          <w:t>5.3.1.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2BBB578" w14:textId="097363FD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3" w:history="1">
        <w:r w:rsidRPr="00EB33D2">
          <w:rPr>
            <w:rStyle w:val="Hyperlink"/>
          </w:rPr>
          <w:t>5.3.2.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Steady state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62D9EFA" w14:textId="500A5D05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4" w:history="1">
        <w:r w:rsidRPr="00EB33D2">
          <w:rPr>
            <w:rStyle w:val="Hyperlink"/>
          </w:rPr>
          <w:t>5.3.3.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F38A341" w14:textId="6A08A796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5" w:history="1">
        <w:r w:rsidRPr="00EB33D2">
          <w:rPr>
            <w:rStyle w:val="Hyperlink"/>
          </w:rPr>
          <w:t>5.3.4.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ADBC48F" w14:textId="571ABAC0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6" w:history="1">
        <w:r w:rsidRPr="00EB33D2">
          <w:rPr>
            <w:rStyle w:val="Hyperlink"/>
          </w:rPr>
          <w:t>5.3.5.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C109AE2" w14:textId="22CAC093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97" w:history="1">
        <w:r w:rsidRPr="00EB33D2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Analysis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412B062" w14:textId="3CA7DFD5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8" w:history="1">
        <w:r w:rsidRPr="00EB33D2">
          <w:rPr>
            <w:rStyle w:val="Hyperlink"/>
          </w:rPr>
          <w:t>6.1.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C05891A" w14:textId="4A97691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9" w:history="1">
        <w:r w:rsidRPr="00EB33D2">
          <w:rPr>
            <w:rStyle w:val="Hyperlink"/>
          </w:rPr>
          <w:t>6.2.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Torque variations during velocity ramp 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B697AB2" w14:textId="5D1812A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0" w:history="1">
        <w:r w:rsidRPr="00EB33D2">
          <w:rPr>
            <w:rStyle w:val="Hyperlink"/>
          </w:rPr>
          <w:t>6.3.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894C6BE" w14:textId="555BAC4D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1" w:history="1">
        <w:r w:rsidRPr="00EB33D2">
          <w:rPr>
            <w:rStyle w:val="Hyperlink"/>
          </w:rPr>
          <w:t>6.3.1.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during velocity ramp 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E995D2F" w14:textId="02713226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2" w:history="1">
        <w:r w:rsidRPr="00EB33D2">
          <w:rPr>
            <w:rStyle w:val="Hyperlink"/>
          </w:rPr>
          <w:t>6.3.2.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over 10h (horizontal pedestal sensors)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C98BF13" w14:textId="4D3E89F8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3" w:history="1">
        <w:r w:rsidRPr="00EB33D2">
          <w:rPr>
            <w:rStyle w:val="Hyperlink"/>
          </w:rPr>
          <w:t>6.3.1.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circumference displacement over 10h (optical sensor)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AE6FE10" w14:textId="3FC009DA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4" w:history="1">
        <w:r w:rsidRPr="00EB33D2">
          <w:rPr>
            <w:rStyle w:val="Hyperlink"/>
            <w:lang w:val="en-US"/>
          </w:rPr>
          <w:t>7.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AAD9491" w14:textId="4BB81B9F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5" w:history="1">
        <w:r w:rsidRPr="00EB33D2">
          <w:rPr>
            <w:rStyle w:val="Hyperlink"/>
            <w:lang w:val="en-US"/>
          </w:rPr>
          <w:t>7.1.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11359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0292F9B" w14:textId="3BA3EF31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6" w:history="1">
        <w:r w:rsidRPr="00EB33D2">
          <w:rPr>
            <w:rStyle w:val="Hyperlink"/>
            <w:lang w:val="en-US"/>
          </w:rPr>
          <w:t>8.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714183D" w14:textId="34F04DEB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7" w:history="1">
        <w:r w:rsidRPr="00EB33D2">
          <w:rPr>
            <w:rStyle w:val="Hyperlink"/>
            <w:lang w:val="en-US"/>
          </w:rPr>
          <w:t>9.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8F2A836" w14:textId="73358A5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8" w:history="1">
        <w:r w:rsidRPr="00EB33D2">
          <w:rPr>
            <w:rStyle w:val="Hyperlink"/>
            <w:lang w:val="en-US"/>
          </w:rPr>
          <w:t>10.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Appendix A Micro Epsilon ILD2300 Calibration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102C0779" w14:textId="0A958B9F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9" w:history="1">
        <w:r w:rsidRPr="00EB33D2">
          <w:rPr>
            <w:rStyle w:val="Hyperlink"/>
          </w:rPr>
          <w:t>11.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Appendix B: Telemess A30-S01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4275725" w14:textId="61F86FB3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10" w:history="1">
        <w:r w:rsidRPr="00EB33D2">
          <w:rPr>
            <w:rStyle w:val="Hyperlink"/>
          </w:rPr>
          <w:t>12.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Appendix C: Telemess A42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1C856C9" w14:textId="02B57A6F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lastRenderedPageBreak/>
        <w:t>list of tables</w:t>
      </w:r>
    </w:p>
    <w:p w14:paraId="3F22185F" w14:textId="745355A9" w:rsidR="00867BCF" w:rsidRPr="00867BCF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867BCF" w:rsidRPr="00B202C1">
        <w:rPr>
          <w:noProof/>
          <w:lang w:val="en-US"/>
        </w:rPr>
        <w:t>Table 1: Statistics for horizontal pedestal sensors over a 10h period.</w:t>
      </w:r>
      <w:r w:rsidR="00867BCF">
        <w:rPr>
          <w:noProof/>
        </w:rPr>
        <w:tab/>
      </w:r>
      <w:r w:rsidR="00867BCF">
        <w:rPr>
          <w:noProof/>
        </w:rPr>
        <w:fldChar w:fldCharType="begin"/>
      </w:r>
      <w:r w:rsidR="00867BCF">
        <w:rPr>
          <w:noProof/>
        </w:rPr>
        <w:instrText xml:space="preserve"> PAGEREF _Toc97737860 \h </w:instrText>
      </w:r>
      <w:r w:rsidR="00867BCF">
        <w:rPr>
          <w:noProof/>
        </w:rPr>
      </w:r>
      <w:r w:rsidR="00867BCF">
        <w:rPr>
          <w:noProof/>
        </w:rPr>
        <w:fldChar w:fldCharType="separate"/>
      </w:r>
      <w:r w:rsidR="00867BCF">
        <w:rPr>
          <w:noProof/>
        </w:rPr>
        <w:t>18</w:t>
      </w:r>
      <w:r w:rsidR="00867BCF">
        <w:rPr>
          <w:noProof/>
        </w:rPr>
        <w:fldChar w:fldCharType="end"/>
      </w:r>
    </w:p>
    <w:p w14:paraId="1A0DD014" w14:textId="152B49E5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B202C1">
        <w:rPr>
          <w:noProof/>
          <w:lang w:val="en-US"/>
        </w:rPr>
        <w:t>Table 2: Statistics for horizontal optical sensor measuring circumference position deviation over a 10h period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EF44165" w14:textId="0EDA3244" w:rsid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sv-SE"/>
        </w:rPr>
      </w:pPr>
      <w:r w:rsidRPr="00B202C1">
        <w:rPr>
          <w:noProof/>
          <w:lang w:val="en-US"/>
        </w:rPr>
        <w:t>Table 3: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727CBA7" w14:textId="0E787B62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7162D0D7" w14:textId="5CE4DA4E" w:rsidR="00867BCF" w:rsidRPr="00867BCF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867BCF" w:rsidRPr="000047FF">
        <w:rPr>
          <w:noProof/>
          <w:lang w:val="en-US"/>
        </w:rPr>
        <w:t>Figure 1: Target wheel, shaft and drive unit</w:t>
      </w:r>
      <w:r w:rsidR="00867BCF">
        <w:rPr>
          <w:noProof/>
        </w:rPr>
        <w:tab/>
      </w:r>
      <w:r w:rsidR="00867BCF">
        <w:rPr>
          <w:noProof/>
        </w:rPr>
        <w:fldChar w:fldCharType="begin"/>
      </w:r>
      <w:r w:rsidR="00867BCF">
        <w:rPr>
          <w:noProof/>
        </w:rPr>
        <w:instrText xml:space="preserve"> PAGEREF _Toc97737867 \h </w:instrText>
      </w:r>
      <w:r w:rsidR="00867BCF">
        <w:rPr>
          <w:noProof/>
        </w:rPr>
      </w:r>
      <w:r w:rsidR="00867BCF">
        <w:rPr>
          <w:noProof/>
        </w:rPr>
        <w:fldChar w:fldCharType="separate"/>
      </w:r>
      <w:r w:rsidR="00867BCF">
        <w:rPr>
          <w:noProof/>
        </w:rPr>
        <w:t>4</w:t>
      </w:r>
      <w:r w:rsidR="00867BCF">
        <w:rPr>
          <w:noProof/>
        </w:rPr>
        <w:fldChar w:fldCharType="end"/>
      </w:r>
    </w:p>
    <w:p w14:paraId="76F2B799" w14:textId="47F36CB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2: Control hardware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87A4D36" w14:textId="611E61D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3: Amo rotational sin/cos encoder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6F0E85B" w14:textId="5A36C88F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4: Telemess eddy current sensor positions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30EDFCC" w14:textId="4A2C7B7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5: ILD2300 triangulation sensor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CAC6ECD" w14:textId="0F0CAC40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6: Ramp down from 23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E237235" w14:textId="600C1C71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7: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0E13CE2" w14:textId="7EB0DE82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8: Ramp down from 28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BE99E04" w14:textId="3504FE1A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9: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C5FD938" w14:textId="0E6772F2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10: Rotor positions measured with the 5 position sensors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41D040C" w14:textId="09FE0119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11: Position measurements for horizontal sensors at 0º, 120º and 240º degrees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8311DDE" w14:textId="1E919990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12: Manual recorded rotation drive torque [7]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F53C1DE" w14:textId="02394FA6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13: Position measurements for the optical sensor measuring circumference deviation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AF52F1E" w14:textId="18B4F68A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30500562"/>
      <w:bookmarkStart w:id="1" w:name="_Toc97736079"/>
      <w:r w:rsidRPr="009458B8">
        <w:rPr>
          <w:lang w:val="en-US"/>
        </w:rPr>
        <w:lastRenderedPageBreak/>
        <w:t>Background</w:t>
      </w:r>
      <w:bookmarkEnd w:id="1"/>
    </w:p>
    <w:p w14:paraId="0E88C825" w14:textId="3AEEB67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 tests.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7736080"/>
      <w:r w:rsidRPr="009458B8">
        <w:rPr>
          <w:lang w:val="en-US"/>
        </w:rPr>
        <w:t>Equipment in scope</w:t>
      </w:r>
      <w:bookmarkEnd w:id="2"/>
    </w:p>
    <w:p w14:paraId="29BB500A" w14:textId="77777777" w:rsidR="00F63A72" w:rsidRDefault="00A23434" w:rsidP="008F3F0D">
      <w:pPr>
        <w:rPr>
          <w:lang w:val="en-US"/>
        </w:rPr>
      </w:pPr>
      <w:r>
        <w:rPr>
          <w:lang w:val="en-US"/>
        </w:rPr>
        <w:t>The target wheel and shaft assembly can be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0F40B0F5" w:rsidR="00A749F7" w:rsidRPr="009458B8" w:rsidRDefault="00A23434" w:rsidP="00A23434">
      <w:pPr>
        <w:pStyle w:val="Caption"/>
        <w:rPr>
          <w:lang w:val="en-US"/>
        </w:rPr>
      </w:pPr>
      <w:bookmarkStart w:id="3" w:name="_Ref97709231"/>
      <w:bookmarkStart w:id="4" w:name="_Toc97737867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1</w:t>
      </w:r>
      <w:r>
        <w:fldChar w:fldCharType="end"/>
      </w:r>
      <w:bookmarkEnd w:id="3"/>
      <w:r w:rsidRPr="00A23434">
        <w:rPr>
          <w:lang w:val="en-US"/>
        </w:rPr>
        <w:t>: Target wheel, shaft and drive unit</w:t>
      </w:r>
      <w:bookmarkEnd w:id="4"/>
    </w:p>
    <w:p w14:paraId="4A191844" w14:textId="77777777" w:rsidR="00101CE2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35537441" w14:textId="44D21269" w:rsidR="00A749F7" w:rsidRPr="002E1761" w:rsidRDefault="00A749F7" w:rsidP="00A749F7">
      <w:pPr>
        <w:pStyle w:val="Heading1"/>
        <w:rPr>
          <w:color w:val="FF0000"/>
          <w:lang w:val="en-US"/>
        </w:rPr>
      </w:pPr>
      <w:bookmarkStart w:id="5" w:name="_Toc97736081"/>
      <w:r w:rsidRPr="002E1761">
        <w:rPr>
          <w:color w:val="FF0000"/>
          <w:lang w:val="en-US"/>
        </w:rPr>
        <w:lastRenderedPageBreak/>
        <w:t>Requirements</w:t>
      </w:r>
      <w:bookmarkEnd w:id="5"/>
    </w:p>
    <w:p w14:paraId="5D9FA07A" w14:textId="77777777" w:rsidR="0022707B" w:rsidRPr="002E1761" w:rsidRDefault="0022707B" w:rsidP="0022707B">
      <w:pPr>
        <w:rPr>
          <w:color w:val="FF0000"/>
          <w:lang w:val="en-US"/>
        </w:rPr>
      </w:pPr>
      <w:r w:rsidRPr="002E1761">
        <w:rPr>
          <w:color w:val="FF0000"/>
          <w:lang w:val="en-US"/>
        </w:rPr>
        <w:t>The following requirements have been set by the BIFROST team:</w:t>
      </w:r>
    </w:p>
    <w:p w14:paraId="4FDC515E" w14:textId="3A6B37A4" w:rsidR="0022707B" w:rsidRPr="002E1761" w:rsidRDefault="0022707B" w:rsidP="00610CA1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 xml:space="preserve">Stroke: 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40mm</w:t>
      </w:r>
    </w:p>
    <w:p w14:paraId="522A7650" w14:textId="08798B59" w:rsidR="0022707B" w:rsidRPr="002E1761" w:rsidRDefault="0022707B" w:rsidP="00610CA1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Accuracy: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+-0.1mm</w:t>
      </w:r>
    </w:p>
    <w:p w14:paraId="4209BBDF" w14:textId="065FF6A0" w:rsidR="0022707B" w:rsidRPr="002E1761" w:rsidRDefault="0022707B" w:rsidP="00610CA1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Repeatability: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+-0.05mm</w:t>
      </w:r>
    </w:p>
    <w:p w14:paraId="0A792791" w14:textId="085F1AD5" w:rsidR="0022707B" w:rsidRPr="002E1761" w:rsidRDefault="0022707B" w:rsidP="00610CA1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Resolution: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6" w:name="_Toc97736082"/>
      <w:r w:rsidRPr="009458B8">
        <w:rPr>
          <w:lang w:val="en-US"/>
        </w:rPr>
        <w:lastRenderedPageBreak/>
        <w:t>CONTROL SYSTEM</w:t>
      </w:r>
      <w:bookmarkEnd w:id="6"/>
    </w:p>
    <w:p w14:paraId="12D82D9B" w14:textId="7362D892" w:rsidR="00101C8D" w:rsidRDefault="00D80F20" w:rsidP="00952F33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53E58">
        <w:rPr>
          <w:lang w:val="en-US"/>
        </w:rPr>
        <w:t>F</w:t>
      </w:r>
      <w:r w:rsidRPr="009458B8">
        <w:rPr>
          <w:lang w:val="en-US"/>
        </w:rPr>
        <w:t xml:space="preserve">AT </w:t>
      </w:r>
      <w:r w:rsidR="00E53E58">
        <w:rPr>
          <w:lang w:val="en-US"/>
        </w:rPr>
        <w:t xml:space="preserve">measurements </w:t>
      </w:r>
      <w:r w:rsidR="00FD3BE8" w:rsidRPr="009458B8">
        <w:rPr>
          <w:lang w:val="en-US"/>
        </w:rPr>
        <w:t>were</w:t>
      </w:r>
      <w:r w:rsidRPr="009458B8">
        <w:rPr>
          <w:lang w:val="en-US"/>
        </w:rPr>
        <w:t xml:space="preserve">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139CC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139CC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611BA2">
        <w:rPr>
          <w:lang w:val="en-US"/>
        </w:rPr>
        <w:t xml:space="preserve">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3139CC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611BA2">
        <w:rPr>
          <w:lang w:val="en-US"/>
        </w:rPr>
        <w:t xml:space="preserve">. </w:t>
      </w:r>
      <w:r w:rsidR="00997ADE"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</w:t>
      </w:r>
      <w:r w:rsidR="006A7FF3">
        <w:rPr>
          <w:lang w:val="en-US"/>
        </w:rPr>
        <w:t>e</w:t>
      </w:r>
      <w:r w:rsidR="001409E0" w:rsidRPr="009458B8">
        <w:rPr>
          <w:lang w:val="en-US"/>
        </w:rPr>
        <w:t>.</w:t>
      </w:r>
    </w:p>
    <w:p w14:paraId="4999D18D" w14:textId="3FCCC4B7" w:rsidR="00FD3BE8" w:rsidRDefault="00FD3BE8" w:rsidP="00952F33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1AA1B1EF" w14:textId="69758879" w:rsidR="00611BA2" w:rsidRDefault="00611BA2" w:rsidP="00611BA2">
      <w:pPr>
        <w:keepNext/>
      </w:pP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7" w:name="_Toc97736083"/>
      <w:r w:rsidRPr="009458B8">
        <w:rPr>
          <w:lang w:val="en-US"/>
        </w:rPr>
        <w:t>Hardware</w:t>
      </w:r>
      <w:bookmarkEnd w:id="7"/>
    </w:p>
    <w:p w14:paraId="484E312B" w14:textId="4F13C005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 w:rsidR="006A7FF3">
        <w:rPr>
          <w:lang w:val="en-US"/>
        </w:rPr>
        <w:t>,</w:t>
      </w:r>
      <w:r w:rsidR="00D30F55">
        <w:rPr>
          <w:lang w:val="en-US"/>
        </w:rPr>
        <w:t xml:space="preserve"> </w:t>
      </w:r>
      <w:r w:rsidR="00D30F55">
        <w:rPr>
          <w:lang w:val="en-US"/>
        </w:rPr>
        <w:fldChar w:fldCharType="begin"/>
      </w:r>
      <w:r w:rsidR="00D30F55">
        <w:rPr>
          <w:lang w:val="en-US"/>
        </w:rPr>
        <w:instrText xml:space="preserve"> REF _Ref97709193 \h </w:instrText>
      </w:r>
      <w:r w:rsidR="00D30F55">
        <w:rPr>
          <w:lang w:val="en-US"/>
        </w:rPr>
      </w:r>
      <w:r w:rsidR="00D30F55">
        <w:rPr>
          <w:lang w:val="en-US"/>
        </w:rPr>
        <w:fldChar w:fldCharType="separate"/>
      </w:r>
      <w:r w:rsidR="00D30F55" w:rsidRPr="00D30F55">
        <w:rPr>
          <w:lang w:val="en-US"/>
        </w:rPr>
        <w:t xml:space="preserve">Figure </w:t>
      </w:r>
      <w:r w:rsidR="00D30F55" w:rsidRPr="00D30F55">
        <w:rPr>
          <w:noProof/>
          <w:lang w:val="en-US"/>
        </w:rPr>
        <w:t>2</w:t>
      </w:r>
      <w:r w:rsidR="00D30F55"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C11F33" w14:textId="35EA308F" w:rsidR="00677EDD" w:rsidRPr="009458B8" w:rsidRDefault="00677EDD" w:rsidP="00610CA1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A264BE"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</w:r>
      <w:r w:rsidR="00A264BE">
        <w:rPr>
          <w:lang w:val="en-US"/>
        </w:rPr>
        <w:t>1ch sin/cos encoder interface</w:t>
      </w:r>
      <w:r w:rsidR="005C2C8D">
        <w:rPr>
          <w:lang w:val="en-US"/>
        </w:rPr>
        <w:t xml:space="preserve"> for </w:t>
      </w:r>
      <w:proofErr w:type="spellStart"/>
      <w:r w:rsidR="005C2C8D">
        <w:rPr>
          <w:lang w:val="en-US"/>
        </w:rPr>
        <w:t>Amo</w:t>
      </w:r>
      <w:proofErr w:type="spellEnd"/>
      <w:r w:rsidR="005C2C8D">
        <w:rPr>
          <w:lang w:val="en-US"/>
        </w:rPr>
        <w:t xml:space="preserve"> </w:t>
      </w:r>
      <w:r w:rsidR="00794CEC">
        <w:rPr>
          <w:lang w:val="en-US"/>
        </w:rPr>
        <w:t>rotational eddy current sensor</w:t>
      </w:r>
    </w:p>
    <w:p w14:paraId="5DD6ECE6" w14:textId="76BC4397" w:rsidR="00677EDD" w:rsidRPr="009458B8" w:rsidRDefault="00591D31" w:rsidP="00610CA1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B12C9A">
        <w:rPr>
          <w:lang w:val="en-US"/>
        </w:rPr>
        <w:t>3</w:t>
      </w:r>
      <w:r w:rsidR="00A264BE">
        <w:rPr>
          <w:lang w:val="en-US"/>
        </w:rPr>
        <w:t>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 w:rsidR="00A264BE">
        <w:rPr>
          <w:lang w:val="en-US"/>
        </w:rPr>
        <w:t>4ch analog input</w:t>
      </w:r>
      <w:r w:rsidR="0065441B">
        <w:rPr>
          <w:lang w:val="en-US"/>
        </w:rPr>
        <w:t xml:space="preserve"> for </w:t>
      </w:r>
      <w:proofErr w:type="spellStart"/>
      <w:r w:rsidR="0065441B">
        <w:rPr>
          <w:lang w:val="en-US"/>
        </w:rPr>
        <w:t>Telemess</w:t>
      </w:r>
      <w:proofErr w:type="spellEnd"/>
      <w:r w:rsidR="0065441B">
        <w:rPr>
          <w:lang w:val="en-US"/>
        </w:rPr>
        <w:t xml:space="preserve"> eddy current sensors</w:t>
      </w:r>
      <w:r w:rsidR="00836C97">
        <w:rPr>
          <w:lang w:val="en-US"/>
        </w:rPr>
        <w:t xml:space="preserve"> </w:t>
      </w:r>
      <w:r w:rsidR="00836C97">
        <w:rPr>
          <w:lang w:val="en-US"/>
        </w:rPr>
        <w:fldChar w:fldCharType="begin"/>
      </w:r>
      <w:r w:rsidR="00836C97">
        <w:rPr>
          <w:lang w:val="en-US"/>
        </w:rPr>
        <w:instrText xml:space="preserve"> REF _Ref97709410 \r \h </w:instrText>
      </w:r>
      <w:r w:rsidR="00836C97">
        <w:rPr>
          <w:lang w:val="en-US"/>
        </w:rPr>
      </w:r>
      <w:r w:rsidR="00836C97">
        <w:rPr>
          <w:lang w:val="en-US"/>
        </w:rPr>
        <w:fldChar w:fldCharType="separate"/>
      </w:r>
      <w:r w:rsidR="00836C97">
        <w:rPr>
          <w:lang w:val="en-US"/>
        </w:rPr>
        <w:t>[5]</w:t>
      </w:r>
      <w:r w:rsidR="00836C97">
        <w:rPr>
          <w:lang w:val="en-US"/>
        </w:rPr>
        <w:fldChar w:fldCharType="end"/>
      </w:r>
    </w:p>
    <w:p w14:paraId="371C783F" w14:textId="2A2D11D0" w:rsidR="00211880" w:rsidRDefault="00591D31" w:rsidP="00610CA1">
      <w:pPr>
        <w:pStyle w:val="ListParagraph"/>
        <w:numPr>
          <w:ilvl w:val="0"/>
          <w:numId w:val="19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="00101C8D" w:rsidRPr="00DC3004">
        <w:rPr>
          <w:lang w:val="en-US"/>
        </w:rPr>
        <w:tab/>
        <w:t>Micro Epsilon l</w:t>
      </w:r>
      <w:r w:rsidRPr="00DC3004">
        <w:rPr>
          <w:lang w:val="en-US"/>
        </w:rPr>
        <w:t>aser triangulation sensor</w:t>
      </w:r>
      <w:r w:rsidR="00DD76B7" w:rsidRPr="00DC3004">
        <w:rPr>
          <w:lang w:val="en-US"/>
        </w:rPr>
        <w:t xml:space="preserve"> </w:t>
      </w:r>
      <w:r w:rsidR="00DD76B7" w:rsidRPr="00DC3004">
        <w:rPr>
          <w:lang w:val="en-US"/>
        </w:rPr>
        <w:fldChar w:fldCharType="begin"/>
      </w:r>
      <w:r w:rsidR="00DD76B7" w:rsidRPr="00DC3004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DC3004">
        <w:rPr>
          <w:lang w:val="en-US"/>
        </w:rPr>
        <w:fldChar w:fldCharType="separate"/>
      </w:r>
      <w:r w:rsidR="00A515B5">
        <w:rPr>
          <w:lang w:val="en-US"/>
        </w:rPr>
        <w:t>[4]</w:t>
      </w:r>
      <w:r w:rsidR="00DD76B7"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0CB1B7BA" w14:textId="320ABD51" w:rsidR="006A7FF3" w:rsidRDefault="006A7FF3" w:rsidP="006A7FF3">
      <w:pPr>
        <w:rPr>
          <w:lang w:val="en-US"/>
        </w:rPr>
      </w:pPr>
    </w:p>
    <w:p w14:paraId="7D33D235" w14:textId="77777777" w:rsidR="006A7FF3" w:rsidRDefault="006A7FF3" w:rsidP="006A7FF3">
      <w:pPr>
        <w:keepNext/>
      </w:pPr>
      <w:r>
        <w:rPr>
          <w:noProof/>
          <w:lang w:val="en-US"/>
        </w:rPr>
        <w:drawing>
          <wp:inline distT="0" distB="0" distL="0" distR="0" wp14:anchorId="0620D9FD" wp14:editId="355761E7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A61D" w14:textId="47A54BE9" w:rsidR="006A7FF3" w:rsidRPr="006A7FF3" w:rsidRDefault="006A7FF3" w:rsidP="006A7FF3">
      <w:pPr>
        <w:pStyle w:val="Caption"/>
        <w:rPr>
          <w:lang w:val="en-US"/>
        </w:rPr>
      </w:pPr>
      <w:bookmarkStart w:id="8" w:name="_Ref97709193"/>
      <w:bookmarkStart w:id="9" w:name="_Toc97737868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45D5">
        <w:rPr>
          <w:noProof/>
        </w:rPr>
        <w:t>2</w:t>
      </w:r>
      <w:r>
        <w:fldChar w:fldCharType="end"/>
      </w:r>
      <w:bookmarkEnd w:id="8"/>
      <w:r>
        <w:t>: Control hardware</w:t>
      </w:r>
      <w:bookmarkEnd w:id="9"/>
    </w:p>
    <w:p w14:paraId="40E5B115" w14:textId="77777777" w:rsidR="0013654D" w:rsidRDefault="0013654D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5A3DC7E6" w14:textId="32033A70" w:rsidR="001409E0" w:rsidRPr="009458B8" w:rsidRDefault="001409E0" w:rsidP="00101C8D">
      <w:pPr>
        <w:pStyle w:val="Heading2"/>
        <w:rPr>
          <w:lang w:val="en-US"/>
        </w:rPr>
      </w:pPr>
      <w:bookmarkStart w:id="10" w:name="_Toc97736084"/>
      <w:r w:rsidRPr="009458B8">
        <w:rPr>
          <w:lang w:val="en-US"/>
        </w:rPr>
        <w:lastRenderedPageBreak/>
        <w:t>EL</w:t>
      </w:r>
      <w:r w:rsidR="002E6B70">
        <w:rPr>
          <w:lang w:val="en-US"/>
        </w:rPr>
        <w:t>5021</w:t>
      </w:r>
      <w:r w:rsidRPr="009458B8">
        <w:rPr>
          <w:lang w:val="en-US"/>
        </w:rPr>
        <w:t xml:space="preserve"> </w:t>
      </w:r>
      <w:r w:rsidR="00FD3BE8">
        <w:rPr>
          <w:lang w:val="en-US"/>
        </w:rPr>
        <w:t>Encoder interface</w:t>
      </w:r>
      <w:bookmarkEnd w:id="10"/>
      <w:r w:rsidR="00FD3BE8">
        <w:rPr>
          <w:lang w:val="en-US"/>
        </w:rPr>
        <w:t xml:space="preserve"> </w:t>
      </w:r>
    </w:p>
    <w:p w14:paraId="5C659E4B" w14:textId="5CE527FF" w:rsidR="0013654D" w:rsidRDefault="002945B9" w:rsidP="002E6B7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>EL</w:t>
      </w:r>
      <w:r w:rsidR="002E6B70">
        <w:rPr>
          <w:lang w:val="en-US"/>
        </w:rPr>
        <w:t xml:space="preserve">5021 sin/cos </w:t>
      </w:r>
      <w:r w:rsidR="00B35E1A">
        <w:rPr>
          <w:lang w:val="en-US"/>
        </w:rPr>
        <w:t xml:space="preserve">interface was connected to </w:t>
      </w:r>
      <w:r w:rsidR="0013654D">
        <w:rPr>
          <w:lang w:val="en-US"/>
        </w:rPr>
        <w:t xml:space="preserve">one of the two </w:t>
      </w:r>
      <w:r w:rsidR="00B35E1A">
        <w:rPr>
          <w:lang w:val="en-US"/>
        </w:rPr>
        <w:t>AMO rotational encoder of the target wheel measuring rotational position</w:t>
      </w:r>
      <w:r w:rsidR="0013654D">
        <w:rPr>
          <w:lang w:val="en-US"/>
        </w:rPr>
        <w:t xml:space="preserve">, </w:t>
      </w:r>
      <w:r w:rsidR="0013654D">
        <w:rPr>
          <w:lang w:val="en-US"/>
        </w:rPr>
        <w:fldChar w:fldCharType="begin"/>
      </w:r>
      <w:r w:rsidR="0013654D">
        <w:rPr>
          <w:lang w:val="en-US"/>
        </w:rPr>
        <w:instrText xml:space="preserve"> REF _Ref97709119 \h </w:instrText>
      </w:r>
      <w:r w:rsidR="0013654D">
        <w:rPr>
          <w:lang w:val="en-US"/>
        </w:rPr>
      </w:r>
      <w:r w:rsidR="0013654D">
        <w:rPr>
          <w:lang w:val="en-US"/>
        </w:rPr>
        <w:fldChar w:fldCharType="separate"/>
      </w:r>
      <w:r w:rsidR="0013654D" w:rsidRPr="0013654D">
        <w:rPr>
          <w:lang w:val="en-US"/>
        </w:rPr>
        <w:t xml:space="preserve">Figure </w:t>
      </w:r>
      <w:r w:rsidR="0013654D" w:rsidRPr="0013654D">
        <w:rPr>
          <w:noProof/>
          <w:lang w:val="en-US"/>
        </w:rPr>
        <w:t>3</w:t>
      </w:r>
      <w:r w:rsidR="0013654D">
        <w:rPr>
          <w:lang w:val="en-US"/>
        </w:rPr>
        <w:fldChar w:fldCharType="end"/>
      </w:r>
      <w:r w:rsidR="00B35E1A">
        <w:rPr>
          <w:lang w:val="en-US"/>
        </w:rPr>
        <w:t>.</w:t>
      </w:r>
    </w:p>
    <w:p w14:paraId="7C787720" w14:textId="77777777" w:rsidR="0013654D" w:rsidRDefault="0013654D" w:rsidP="002E6B70">
      <w:pPr>
        <w:rPr>
          <w:lang w:val="en-US"/>
        </w:rPr>
      </w:pPr>
    </w:p>
    <w:p w14:paraId="30E209A0" w14:textId="77777777" w:rsidR="0013654D" w:rsidRDefault="00B35E1A" w:rsidP="0013654D">
      <w:pPr>
        <w:keepNext/>
      </w:pPr>
      <w:r>
        <w:rPr>
          <w:lang w:val="en-US"/>
        </w:rPr>
        <w:t xml:space="preserve"> </w:t>
      </w:r>
      <w:r w:rsidR="0013654D">
        <w:rPr>
          <w:noProof/>
          <w:lang w:val="en-US"/>
        </w:rPr>
        <w:drawing>
          <wp:inline distT="0" distB="0" distL="0" distR="0" wp14:anchorId="66A568D5" wp14:editId="382D5240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248C5" w14:textId="31357AD0" w:rsidR="00BF7205" w:rsidRPr="002E6B70" w:rsidRDefault="0013654D" w:rsidP="0013654D">
      <w:pPr>
        <w:pStyle w:val="Caption"/>
        <w:rPr>
          <w:lang w:val="en-US"/>
        </w:rPr>
      </w:pPr>
      <w:bookmarkStart w:id="11" w:name="_Ref97709119"/>
      <w:bookmarkStart w:id="12" w:name="_Toc97737869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3</w:t>
      </w:r>
      <w:r>
        <w:fldChar w:fldCharType="end"/>
      </w:r>
      <w:bookmarkEnd w:id="11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  <w:bookmarkEnd w:id="12"/>
    </w:p>
    <w:p w14:paraId="7DEE64A3" w14:textId="69A434B7" w:rsidR="008E4433" w:rsidRPr="009458B8" w:rsidRDefault="008E4433" w:rsidP="00101C8D">
      <w:pPr>
        <w:pStyle w:val="Heading2"/>
        <w:rPr>
          <w:lang w:val="en-US"/>
        </w:rPr>
      </w:pPr>
      <w:bookmarkStart w:id="13" w:name="_Toc97736085"/>
      <w:r w:rsidRPr="009458B8">
        <w:rPr>
          <w:lang w:val="en-US"/>
        </w:rPr>
        <w:t>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3"/>
    </w:p>
    <w:p w14:paraId="70686498" w14:textId="3FA753C9" w:rsidR="00B12C9A" w:rsidRDefault="008E4433" w:rsidP="00B12C9A">
      <w:pPr>
        <w:rPr>
          <w:lang w:val="en-US"/>
        </w:rPr>
      </w:pPr>
      <w:r w:rsidRPr="009458B8">
        <w:rPr>
          <w:lang w:val="en-US"/>
        </w:rPr>
        <w:t>The 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r w:rsidR="00B12C9A">
        <w:rPr>
          <w:lang w:val="en-US"/>
        </w:rPr>
        <w:t xml:space="preserve">4 </w:t>
      </w:r>
      <w:proofErr w:type="spellStart"/>
      <w:r w:rsidR="00E5214B">
        <w:rPr>
          <w:lang w:val="en-US"/>
        </w:rPr>
        <w:t>Telemess</w:t>
      </w:r>
      <w:proofErr w:type="spellEnd"/>
      <w:r w:rsidR="00E5214B">
        <w:rPr>
          <w:lang w:val="en-US"/>
        </w:rPr>
        <w:t xml:space="preserve"> </w:t>
      </w:r>
      <w:r w:rsidR="00B12C9A">
        <w:rPr>
          <w:lang w:val="en-US"/>
        </w:rPr>
        <w:t xml:space="preserve">analog eddy current </w:t>
      </w:r>
      <w:r w:rsidR="000470E2">
        <w:rPr>
          <w:lang w:val="en-US"/>
        </w:rPr>
        <w:t xml:space="preserve">position </w:t>
      </w:r>
      <w:r w:rsidR="00B12C9A">
        <w:rPr>
          <w:lang w:val="en-US"/>
        </w:rPr>
        <w:t>sensors.</w:t>
      </w:r>
      <w:r w:rsidR="00A8058D">
        <w:rPr>
          <w:lang w:val="en-US"/>
        </w:rPr>
        <w:t xml:space="preserve"> </w:t>
      </w:r>
      <w:r w:rsidR="00AC7DE0">
        <w:rPr>
          <w:lang w:val="en-US"/>
        </w:rPr>
        <w:t xml:space="preserve">Three sensors </w:t>
      </w:r>
      <w:r w:rsidR="00EB265E">
        <w:rPr>
          <w:lang w:val="en-US"/>
        </w:rPr>
        <w:t xml:space="preserve">of  type A30-S01,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_Ref97710292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lang w:val="en-US"/>
        </w:rPr>
        <w:t xml:space="preserve">Appendix B: </w:t>
      </w:r>
      <w:proofErr w:type="spellStart"/>
      <w:r w:rsidR="00EB265E" w:rsidRPr="00EB265E">
        <w:rPr>
          <w:lang w:val="en-US"/>
        </w:rPr>
        <w:t>Telemess</w:t>
      </w:r>
      <w:proofErr w:type="spellEnd"/>
      <w:r w:rsidR="00EB265E" w:rsidRPr="00EB265E">
        <w:rPr>
          <w:lang w:val="en-US"/>
        </w:rPr>
        <w:t xml:space="preserve"> A30-S01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 xml:space="preserve">, </w:t>
      </w:r>
      <w:r w:rsidR="00AC7DE0">
        <w:rPr>
          <w:lang w:val="en-US"/>
        </w:rPr>
        <w:t>were mounted in the horizontal plane with an angular offset of 120 degrees, the fourth sensor</w:t>
      </w:r>
      <w:r w:rsidR="00EB265E">
        <w:rPr>
          <w:lang w:val="en-US"/>
        </w:rPr>
        <w:t xml:space="preserve"> of type A42, 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_Ref97710352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noProof/>
          <w:lang w:val="en-US"/>
        </w:rPr>
        <w:t>APPENDIX C: Telemess A42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,</w:t>
      </w:r>
      <w:r w:rsidR="00AC7DE0">
        <w:rPr>
          <w:lang w:val="en-US"/>
        </w:rPr>
        <w:t xml:space="preserve"> was mounted vertically from underneath the pedestal</w:t>
      </w:r>
      <w:r w:rsidR="00EB265E">
        <w:rPr>
          <w:lang w:val="en-US"/>
        </w:rPr>
        <w:t xml:space="preserve">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_Ref97709315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A8058D">
        <w:rPr>
          <w:lang w:val="en-US"/>
        </w:rPr>
        <w:t xml:space="preserve">Figure </w:t>
      </w:r>
      <w:r w:rsidR="00EB265E" w:rsidRPr="00A8058D">
        <w:rPr>
          <w:noProof/>
          <w:lang w:val="en-US"/>
        </w:rPr>
        <w:t>4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.</w:t>
      </w:r>
    </w:p>
    <w:p w14:paraId="6B3C3EC0" w14:textId="77777777" w:rsidR="00A8058D" w:rsidRDefault="00A8058D" w:rsidP="00B12C9A">
      <w:pPr>
        <w:rPr>
          <w:lang w:val="en-US"/>
        </w:rPr>
      </w:pPr>
    </w:p>
    <w:p w14:paraId="3755586F" w14:textId="77777777" w:rsidR="00A8058D" w:rsidRDefault="0013654D" w:rsidP="00A8058D">
      <w:pPr>
        <w:keepNext/>
      </w:pPr>
      <w:r>
        <w:rPr>
          <w:noProof/>
          <w:lang w:val="en-US"/>
        </w:rPr>
        <w:drawing>
          <wp:inline distT="0" distB="0" distL="0" distR="0" wp14:anchorId="598553F0" wp14:editId="0242BF64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476A" w14:textId="75E96916" w:rsidR="008041D4" w:rsidRDefault="00A8058D" w:rsidP="009D6DE6">
      <w:pPr>
        <w:pStyle w:val="Caption"/>
        <w:rPr>
          <w:lang w:val="en-US"/>
        </w:rPr>
      </w:pPr>
      <w:bookmarkStart w:id="14" w:name="_Ref97709315"/>
      <w:bookmarkStart w:id="15" w:name="_Toc97737870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4</w:t>
      </w:r>
      <w:r>
        <w:fldChar w:fldCharType="end"/>
      </w:r>
      <w:bookmarkEnd w:id="14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  <w:bookmarkEnd w:id="15"/>
    </w:p>
    <w:p w14:paraId="1597F807" w14:textId="5F41738D" w:rsidR="00727F1C" w:rsidRPr="00727F1C" w:rsidRDefault="00727F1C" w:rsidP="00727F1C">
      <w:pPr>
        <w:rPr>
          <w:lang w:val="en-US"/>
        </w:rPr>
      </w:pPr>
      <w:r>
        <w:rPr>
          <w:lang w:val="en-US"/>
        </w:rPr>
        <w:t>The sensor signals were all linearized according in the control system based on calibration data sheets from the supplier</w:t>
      </w:r>
      <w:r w:rsidR="003F574C">
        <w:rPr>
          <w:lang w:val="en-US"/>
        </w:rPr>
        <w:t xml:space="preserve">, </w:t>
      </w:r>
      <w:r w:rsidR="003F574C">
        <w:rPr>
          <w:lang w:val="en-US"/>
        </w:rPr>
        <w:fldChar w:fldCharType="begin"/>
      </w:r>
      <w:r w:rsidR="003F574C">
        <w:rPr>
          <w:lang w:val="en-US"/>
        </w:rPr>
        <w:instrText xml:space="preserve"> REF _Ref97710582 \r \h </w:instrText>
      </w:r>
      <w:r w:rsidR="003F574C">
        <w:rPr>
          <w:lang w:val="en-US"/>
        </w:rPr>
      </w:r>
      <w:r w:rsidR="003F574C">
        <w:rPr>
          <w:lang w:val="en-US"/>
        </w:rPr>
        <w:fldChar w:fldCharType="separate"/>
      </w:r>
      <w:r w:rsidR="003F574C">
        <w:rPr>
          <w:lang w:val="en-US"/>
        </w:rPr>
        <w:t>[6]</w:t>
      </w:r>
      <w:r w:rsidR="003F574C"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35D7FE6D" w14:textId="77777777" w:rsidR="00D22B92" w:rsidRDefault="00D22B92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73D2F0EB" w14:textId="2B1DEB48" w:rsidR="000470E2" w:rsidRPr="000470E2" w:rsidRDefault="000470E2" w:rsidP="00610CA1">
      <w:pPr>
        <w:pStyle w:val="Heading2"/>
        <w:numPr>
          <w:ilvl w:val="1"/>
          <w:numId w:val="25"/>
        </w:numPr>
        <w:rPr>
          <w:lang w:val="en-US"/>
        </w:rPr>
      </w:pPr>
      <w:bookmarkStart w:id="16" w:name="_Toc97736086"/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  <w:bookmarkEnd w:id="16"/>
    </w:p>
    <w:p w14:paraId="31F00860" w14:textId="2D719D1F" w:rsidR="00D22B92" w:rsidRDefault="006F438E" w:rsidP="00D22B92">
      <w:pPr>
        <w:rPr>
          <w:lang w:val="en-US"/>
        </w:rPr>
      </w:pPr>
      <w:r>
        <w:rPr>
          <w:lang w:val="en-US"/>
        </w:rPr>
        <w:t>T</w:t>
      </w:r>
      <w:r w:rsidR="00D22B92">
        <w:rPr>
          <w:lang w:val="en-US"/>
        </w:rPr>
        <w:t xml:space="preserve">he </w:t>
      </w:r>
      <w:r>
        <w:rPr>
          <w:lang w:val="en-US"/>
        </w:rPr>
        <w:t xml:space="preserve">ILD2300 optical triangulation </w:t>
      </w:r>
      <w:r w:rsidR="00D22B92">
        <w:rPr>
          <w:lang w:val="en-US"/>
        </w:rPr>
        <w:t>sensor was mounted to measure directly on the circumference of the target wheel,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 w:rsidR="00D22B92">
        <w:rPr>
          <w:lang w:val="en-US"/>
        </w:rPr>
        <w:t>.</w:t>
      </w:r>
    </w:p>
    <w:p w14:paraId="02A577AE" w14:textId="77777777" w:rsidR="006F438E" w:rsidRDefault="006F438E" w:rsidP="00D22B92">
      <w:pPr>
        <w:rPr>
          <w:lang w:val="en-US"/>
        </w:rPr>
      </w:pPr>
    </w:p>
    <w:p w14:paraId="55A8573D" w14:textId="77777777" w:rsidR="006F438E" w:rsidRDefault="006F438E" w:rsidP="006F438E">
      <w:pPr>
        <w:keepNext/>
      </w:pPr>
      <w:r>
        <w:rPr>
          <w:noProof/>
          <w:lang w:val="en-US"/>
        </w:rPr>
        <w:drawing>
          <wp:inline distT="0" distB="0" distL="0" distR="0" wp14:anchorId="1B8C6619" wp14:editId="20279BE6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BF41" w14:textId="5C41518D" w:rsidR="00D22B92" w:rsidRDefault="006F438E" w:rsidP="006F438E">
      <w:pPr>
        <w:pStyle w:val="Caption"/>
        <w:rPr>
          <w:lang w:val="en-US"/>
        </w:rPr>
      </w:pPr>
      <w:bookmarkStart w:id="17" w:name="_Ref97709708"/>
      <w:bookmarkStart w:id="18" w:name="_Toc97737871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45D5">
        <w:rPr>
          <w:noProof/>
        </w:rPr>
        <w:t>5</w:t>
      </w:r>
      <w:r>
        <w:fldChar w:fldCharType="end"/>
      </w:r>
      <w:bookmarkEnd w:id="17"/>
      <w:r>
        <w:t xml:space="preserve">: ILD2300 </w:t>
      </w:r>
      <w:proofErr w:type="spellStart"/>
      <w:r>
        <w:t>triangulation</w:t>
      </w:r>
      <w:proofErr w:type="spellEnd"/>
      <w:r>
        <w:t xml:space="preserve"> sensor</w:t>
      </w:r>
      <w:bookmarkEnd w:id="18"/>
    </w:p>
    <w:p w14:paraId="3689E706" w14:textId="77777777" w:rsidR="006F438E" w:rsidRDefault="006F438E" w:rsidP="00D22B92">
      <w:pPr>
        <w:rPr>
          <w:lang w:val="en-US"/>
        </w:rPr>
      </w:pPr>
    </w:p>
    <w:p w14:paraId="29B807DC" w14:textId="77777777" w:rsidR="006F438E" w:rsidRPr="009458B8" w:rsidRDefault="006F438E" w:rsidP="006F438E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14124DDA" w14:textId="77777777" w:rsidR="006F438E" w:rsidRPr="009458B8" w:rsidRDefault="006F438E" w:rsidP="00610CA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D417040" w14:textId="77777777" w:rsidR="006F438E" w:rsidRPr="009458B8" w:rsidRDefault="006F438E" w:rsidP="00610CA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77B2D6B3" w14:textId="2E968F88" w:rsidR="003D211C" w:rsidRDefault="006F438E" w:rsidP="00610CA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610D0ED9" w14:textId="26E6B3FB" w:rsidR="008C136B" w:rsidRDefault="008C136B" w:rsidP="008C136B">
      <w:pPr>
        <w:rPr>
          <w:lang w:val="en-US"/>
        </w:rPr>
      </w:pPr>
    </w:p>
    <w:p w14:paraId="7B935F39" w14:textId="66EECECD" w:rsidR="008C136B" w:rsidRDefault="008C136B" w:rsidP="008C136B">
      <w:pPr>
        <w:pStyle w:val="Heading1"/>
      </w:pPr>
      <w:bookmarkStart w:id="19" w:name="_Toc97736087"/>
      <w:r>
        <w:t>Test</w:t>
      </w:r>
      <w:r w:rsidR="00764D04">
        <w:t xml:space="preserve"> Execution</w:t>
      </w:r>
      <w:bookmarkEnd w:id="19"/>
    </w:p>
    <w:p w14:paraId="7F207499" w14:textId="16DCCFDD" w:rsidR="00764D04" w:rsidRDefault="00764D04" w:rsidP="008C136B">
      <w:pPr>
        <w:rPr>
          <w:lang w:val="en-GB"/>
        </w:rPr>
      </w:pPr>
      <w:r>
        <w:rPr>
          <w:lang w:val="en-GB"/>
        </w:rPr>
        <w:t>The FAT was executed during week 7, 2022 at Thune Eureka premises in Galicia. The activities for each day of the week was:</w:t>
      </w:r>
    </w:p>
    <w:p w14:paraId="301F098F" w14:textId="63DB446A" w:rsidR="00764D04" w:rsidRDefault="00764D04" w:rsidP="00610CA1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M</w:t>
      </w:r>
      <w:r w:rsidRPr="00764D04">
        <w:rPr>
          <w:lang w:val="en-GB"/>
        </w:rPr>
        <w:t>onday</w:t>
      </w:r>
      <w:r>
        <w:rPr>
          <w:lang w:val="en-GB"/>
        </w:rPr>
        <w:t xml:space="preserve">: </w:t>
      </w:r>
      <w:r w:rsidR="00C64CF7">
        <w:rPr>
          <w:lang w:val="en-GB"/>
        </w:rPr>
        <w:tab/>
      </w:r>
      <w:r>
        <w:rPr>
          <w:lang w:val="en-GB"/>
        </w:rPr>
        <w:t>Assembly of drive unit and commissioning of control and measurement systems</w:t>
      </w:r>
    </w:p>
    <w:p w14:paraId="663260BC" w14:textId="1853B03A" w:rsidR="00764D04" w:rsidRDefault="00764D04" w:rsidP="00610CA1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Tuesday: </w:t>
      </w:r>
      <w:r w:rsidR="00C64CF7">
        <w:rPr>
          <w:lang w:val="en-GB"/>
        </w:rPr>
        <w:tab/>
      </w:r>
      <w:r>
        <w:rPr>
          <w:lang w:val="en-GB"/>
        </w:rPr>
        <w:t xml:space="preserve">Continue commissioning of control and measurement systems, test rotation and </w:t>
      </w:r>
      <w:proofErr w:type="spellStart"/>
      <w:proofErr w:type="gramStart"/>
      <w:r>
        <w:rPr>
          <w:lang w:val="en-GB"/>
        </w:rPr>
        <w:t>x,y</w:t>
      </w:r>
      <w:proofErr w:type="gramEnd"/>
      <w:r>
        <w:rPr>
          <w:lang w:val="en-GB"/>
        </w:rPr>
        <w:t>,z</w:t>
      </w:r>
      <w:proofErr w:type="spellEnd"/>
      <w:r>
        <w:rPr>
          <w:lang w:val="en-GB"/>
        </w:rPr>
        <w:t xml:space="preserve"> stepper movements</w:t>
      </w:r>
      <w:r w:rsidR="00FE1AA6">
        <w:rPr>
          <w:lang w:val="en-GB"/>
        </w:rPr>
        <w:t>.</w:t>
      </w:r>
    </w:p>
    <w:p w14:paraId="1139EAE7" w14:textId="3CB2194C" w:rsidR="00764D04" w:rsidRDefault="00764D04" w:rsidP="00610CA1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Wednesday: </w:t>
      </w:r>
      <w:r w:rsidR="00C64CF7">
        <w:rPr>
          <w:lang w:val="en-GB"/>
        </w:rPr>
        <w:tab/>
      </w:r>
      <w:r>
        <w:rPr>
          <w:lang w:val="en-GB"/>
        </w:rPr>
        <w:t>12h rotation test</w:t>
      </w:r>
    </w:p>
    <w:p w14:paraId="1CDE2449" w14:textId="1ADC9294" w:rsidR="00764D04" w:rsidRDefault="00764D04" w:rsidP="00610CA1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Thursday: </w:t>
      </w:r>
      <w:r w:rsidR="00C64CF7">
        <w:rPr>
          <w:lang w:val="en-GB"/>
        </w:rPr>
        <w:tab/>
        <w:t xml:space="preserve">Focus on </w:t>
      </w:r>
      <w:r>
        <w:rPr>
          <w:lang w:val="en-GB"/>
        </w:rPr>
        <w:t xml:space="preserve">x, y, z stepper </w:t>
      </w:r>
      <w:r w:rsidR="00C64CF7">
        <w:rPr>
          <w:lang w:val="en-GB"/>
        </w:rPr>
        <w:t>axes</w:t>
      </w:r>
      <w:r>
        <w:rPr>
          <w:lang w:val="en-GB"/>
        </w:rPr>
        <w:t xml:space="preserve"> tests and some rotation</w:t>
      </w:r>
      <w:r w:rsidR="00C64CF7">
        <w:rPr>
          <w:lang w:val="en-GB"/>
        </w:rPr>
        <w:t xml:space="preserve"> tests</w:t>
      </w:r>
    </w:p>
    <w:p w14:paraId="636D4AA5" w14:textId="57A0D34F" w:rsidR="00764D04" w:rsidRPr="00764D04" w:rsidRDefault="00764D04" w:rsidP="00610CA1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Friday: </w:t>
      </w:r>
      <w:r w:rsidR="00C64CF7">
        <w:rPr>
          <w:lang w:val="en-GB"/>
        </w:rPr>
        <w:tab/>
      </w:r>
      <w:r>
        <w:rPr>
          <w:lang w:val="en-GB"/>
        </w:rPr>
        <w:t>Disassembly and preparation for shipment of components to Lund.</w:t>
      </w:r>
    </w:p>
    <w:p w14:paraId="6811AED8" w14:textId="77777777" w:rsidR="00764D04" w:rsidRPr="00764D04" w:rsidRDefault="00764D04" w:rsidP="008C136B">
      <w:pPr>
        <w:rPr>
          <w:lang w:val="en-GB"/>
        </w:rPr>
      </w:pPr>
    </w:p>
    <w:p w14:paraId="0966841C" w14:textId="77777777" w:rsidR="006559B9" w:rsidRDefault="006559B9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6015ED7" w14:textId="5F6A3B01" w:rsidR="00D84C53" w:rsidRPr="00C53183" w:rsidRDefault="000237A6" w:rsidP="00D84C53">
      <w:pPr>
        <w:pStyle w:val="Heading1"/>
        <w:rPr>
          <w:lang w:val="en-US"/>
        </w:rPr>
      </w:pPr>
      <w:bookmarkStart w:id="20" w:name="_Toc97736088"/>
      <w:r w:rsidRPr="009458B8">
        <w:rPr>
          <w:lang w:val="en-US"/>
        </w:rPr>
        <w:lastRenderedPageBreak/>
        <w:t>METHOD</w:t>
      </w:r>
      <w:bookmarkEnd w:id="20"/>
    </w:p>
    <w:p w14:paraId="66F0CC30" w14:textId="182FF4A5" w:rsidR="00D84C53" w:rsidRDefault="00C53183" w:rsidP="00EC5B00">
      <w:pPr>
        <w:pStyle w:val="Heading2"/>
      </w:pPr>
      <w:bookmarkStart w:id="21" w:name="_Toc97736089"/>
      <w:r>
        <w:t>Rotation v</w:t>
      </w:r>
      <w:r w:rsidR="00EC5B00">
        <w:t>elocity stability</w:t>
      </w:r>
      <w:bookmarkEnd w:id="21"/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bookmarkStart w:id="22" w:name="_Toc97736090"/>
      <w:r>
        <w:t>Rotation t</w:t>
      </w:r>
      <w:r w:rsidR="00EC5B00">
        <w:t>raction difference over revolution</w:t>
      </w:r>
      <w:bookmarkEnd w:id="22"/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bookmarkStart w:id="23" w:name="_Toc97736091"/>
      <w:r>
        <w:t>Rotor displacement amplitude</w:t>
      </w:r>
      <w:bookmarkEnd w:id="23"/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610CA1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spellStart"/>
      <w:proofErr w:type="gramStart"/>
      <w:r w:rsidR="00D35FE2">
        <w:rPr>
          <w:lang w:val="en-GB"/>
        </w:rPr>
        <w:t>x,y</w:t>
      </w:r>
      <w:proofErr w:type="spellEnd"/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610CA1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50B9B905" w:rsidR="00D35FE2" w:rsidRDefault="00D35FE2" w:rsidP="00610CA1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7FFBC85C" w14:textId="77777777" w:rsidR="00611BA2" w:rsidRPr="009162E5" w:rsidRDefault="00611BA2" w:rsidP="00610CA1">
      <w:pPr>
        <w:pStyle w:val="ListParagraph"/>
        <w:numPr>
          <w:ilvl w:val="0"/>
          <w:numId w:val="18"/>
        </w:numPr>
        <w:rPr>
          <w:lang w:val="en-GB"/>
        </w:rPr>
      </w:pPr>
    </w:p>
    <w:p w14:paraId="52158BC2" w14:textId="6DD4330A" w:rsidR="00EC5B00" w:rsidRDefault="00EC5B00" w:rsidP="00EC5B00">
      <w:pPr>
        <w:pStyle w:val="Heading3"/>
      </w:pPr>
      <w:bookmarkStart w:id="24" w:name="_Toc97736092"/>
      <w:proofErr w:type="spellStart"/>
      <w:r>
        <w:t>Rampup</w:t>
      </w:r>
      <w:bookmarkEnd w:id="24"/>
      <w:proofErr w:type="spellEnd"/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bookmarkStart w:id="25" w:name="_Toc97736093"/>
      <w:r>
        <w:t>Steady state</w:t>
      </w:r>
      <w:bookmarkEnd w:id="25"/>
    </w:p>
    <w:p w14:paraId="0233E0F4" w14:textId="77777777" w:rsidR="00EC5B00" w:rsidRDefault="00EC5B00" w:rsidP="00EC5B00">
      <w:pPr>
        <w:pStyle w:val="Heading3"/>
      </w:pPr>
      <w:bookmarkStart w:id="26" w:name="_Toc97736094"/>
      <w:proofErr w:type="spellStart"/>
      <w:r>
        <w:t>Rampup</w:t>
      </w:r>
      <w:bookmarkEnd w:id="26"/>
      <w:proofErr w:type="spellEnd"/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 xml:space="preserve">Rotor </w:t>
      </w:r>
      <w:proofErr w:type="spellStart"/>
      <w:r w:rsidRPr="004926ED">
        <w:t>circumference</w:t>
      </w:r>
      <w:proofErr w:type="spellEnd"/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bookmarkStart w:id="27" w:name="_Toc97736095"/>
      <w:proofErr w:type="spellStart"/>
      <w:r>
        <w:t>Rampdown</w:t>
      </w:r>
      <w:bookmarkEnd w:id="27"/>
      <w:proofErr w:type="spellEnd"/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bookmarkStart w:id="28" w:name="_Toc97736096"/>
      <w:proofErr w:type="spellStart"/>
      <w:r>
        <w:t>Rampup</w:t>
      </w:r>
      <w:bookmarkEnd w:id="28"/>
      <w:proofErr w:type="spellEnd"/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29D7821E" w14:textId="575B3490" w:rsidR="003139CC" w:rsidRDefault="00EC5B00" w:rsidP="000415A5">
      <w:r>
        <w:t xml:space="preserve">Rotor </w:t>
      </w:r>
      <w:proofErr w:type="spellStart"/>
      <w:r>
        <w:t>circumference</w:t>
      </w:r>
      <w:bookmarkEnd w:id="0"/>
      <w:proofErr w:type="spellEnd"/>
    </w:p>
    <w:p w14:paraId="60FC6EEC" w14:textId="4F38422E" w:rsidR="00B64AAB" w:rsidRDefault="00B64AAB" w:rsidP="000415A5"/>
    <w:p w14:paraId="3C4FAE83" w14:textId="57E69C39" w:rsidR="00B64AAB" w:rsidRDefault="00B64AAB" w:rsidP="000415A5"/>
    <w:p w14:paraId="45041F3B" w14:textId="25F30952" w:rsidR="00B64AAB" w:rsidRDefault="00B64AAB" w:rsidP="000415A5">
      <w:r>
        <w:t>’</w:t>
      </w:r>
    </w:p>
    <w:p w14:paraId="77B95046" w14:textId="2CFE81E6" w:rsidR="00B64AAB" w:rsidRDefault="00B64AAB" w:rsidP="00B64AAB">
      <w:pPr>
        <w:pStyle w:val="Heading1"/>
      </w:pPr>
      <w:r>
        <w:t>Rotation 10h test</w:t>
      </w:r>
    </w:p>
    <w:p w14:paraId="3ACA1FC9" w14:textId="77777777" w:rsidR="006A00FF" w:rsidRPr="006A00FF" w:rsidRDefault="006A00FF" w:rsidP="006A00FF">
      <w:pPr>
        <w:rPr>
          <w:lang w:val="en-GB"/>
        </w:rPr>
      </w:pPr>
    </w:p>
    <w:p w14:paraId="45150813" w14:textId="14C3027C" w:rsidR="006A00FF" w:rsidRPr="00084360" w:rsidRDefault="006A00FF" w:rsidP="006A00FF">
      <w:pPr>
        <w:pStyle w:val="Heading2"/>
      </w:pPr>
      <w:r>
        <w:t xml:space="preserve">Torque </w:t>
      </w:r>
      <w:r w:rsidR="006E6666">
        <w:t>and temperature</w:t>
      </w:r>
      <w:bookmarkStart w:id="29" w:name="_GoBack"/>
      <w:bookmarkEnd w:id="29"/>
    </w:p>
    <w:p w14:paraId="52E3968B" w14:textId="0C72D914" w:rsidR="006A00FF" w:rsidRDefault="006A00FF" w:rsidP="006A00FF">
      <w:pPr>
        <w:rPr>
          <w:lang w:val="en-US"/>
        </w:rPr>
      </w:pPr>
      <w:r>
        <w:rPr>
          <w:lang w:val="en-US"/>
        </w:rPr>
        <w:t>Rotational torque from the motor drive</w:t>
      </w:r>
      <w:r>
        <w:rPr>
          <w:lang w:val="en-US"/>
        </w:rPr>
        <w:t xml:space="preserve"> and temperatures from upper</w:t>
      </w:r>
      <w:r>
        <w:rPr>
          <w:lang w:val="en-US"/>
        </w:rPr>
        <w:t xml:space="preserve"> was manually recorded each 10 minutes during the 10h rotation test,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_Ref97805719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2245D5">
        <w:rPr>
          <w:lang w:val="en-US"/>
        </w:rPr>
        <w:t xml:space="preserve">Figure </w:t>
      </w:r>
      <w:r w:rsidRPr="002245D5">
        <w:rPr>
          <w:noProof/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001343F1" w14:textId="77777777" w:rsidR="006A00FF" w:rsidRDefault="006A00FF" w:rsidP="006A00FF">
      <w:pPr>
        <w:keepNext/>
      </w:pPr>
      <w:r>
        <w:rPr>
          <w:noProof/>
          <w:lang w:val="en-GB"/>
        </w:rPr>
        <w:drawing>
          <wp:inline distT="0" distB="0" distL="0" distR="0" wp14:anchorId="7F6C25F4" wp14:editId="72F906EF">
            <wp:extent cx="6120765" cy="2971800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hVeloTorqu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282C" w14:textId="77777777" w:rsidR="006A00FF" w:rsidRPr="00496D3A" w:rsidRDefault="006A00FF" w:rsidP="006A00FF">
      <w:pPr>
        <w:pStyle w:val="Caption"/>
        <w:rPr>
          <w:lang w:val="en-US"/>
        </w:rPr>
      </w:pPr>
      <w:bookmarkStart w:id="30" w:name="_Ref97805719"/>
      <w:r w:rsidRPr="002245D5">
        <w:rPr>
          <w:lang w:val="en-US"/>
        </w:rPr>
        <w:t xml:space="preserve">Figure </w:t>
      </w:r>
      <w:r>
        <w:fldChar w:fldCharType="begin"/>
      </w:r>
      <w:r w:rsidRPr="002245D5">
        <w:rPr>
          <w:lang w:val="en-US"/>
        </w:rPr>
        <w:instrText xml:space="preserve"> SEQ Figure \* ARABIC </w:instrText>
      </w:r>
      <w:r>
        <w:fldChar w:fldCharType="separate"/>
      </w:r>
      <w:r w:rsidRPr="002245D5">
        <w:rPr>
          <w:noProof/>
          <w:lang w:val="en-US"/>
        </w:rPr>
        <w:t>10</w:t>
      </w:r>
      <w:r>
        <w:fldChar w:fldCharType="end"/>
      </w:r>
      <w:bookmarkEnd w:id="30"/>
      <w:r w:rsidRPr="002245D5">
        <w:rPr>
          <w:lang w:val="en-US"/>
        </w:rPr>
        <w:t xml:space="preserve">: </w:t>
      </w:r>
      <w:r>
        <w:rPr>
          <w:lang w:val="en-US"/>
        </w:rPr>
        <w:t xml:space="preserve">Upper: </w:t>
      </w:r>
      <w:r w:rsidRPr="00D26BCE">
        <w:rPr>
          <w:lang w:val="en-US"/>
        </w:rPr>
        <w:t>Manual recorded rotation drive torque [7]</w:t>
      </w:r>
      <w:r>
        <w:rPr>
          <w:lang w:val="en-US"/>
        </w:rPr>
        <w:t>. Lower: maximum and minimum velocities for 10s periods.</w:t>
      </w:r>
    </w:p>
    <w:p w14:paraId="0C87367E" w14:textId="77777777" w:rsidR="00B64AAB" w:rsidRPr="00B64AAB" w:rsidRDefault="00B64AAB" w:rsidP="00B64AAB">
      <w:pPr>
        <w:rPr>
          <w:lang w:val="en-GB"/>
        </w:rPr>
      </w:pPr>
    </w:p>
    <w:p w14:paraId="72BB9C1C" w14:textId="77777777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10A71634" w14:textId="2DD61F47" w:rsidR="00E312D6" w:rsidRPr="003D5671" w:rsidRDefault="003139CC" w:rsidP="00E312D6">
      <w:pPr>
        <w:pStyle w:val="Heading1"/>
      </w:pPr>
      <w:bookmarkStart w:id="31" w:name="_Toc97736097"/>
      <w:r>
        <w:lastRenderedPageBreak/>
        <w:t>A</w:t>
      </w:r>
      <w:r w:rsidR="00B91186">
        <w:t>nalysis</w:t>
      </w:r>
      <w:bookmarkEnd w:id="31"/>
      <w:r w:rsidR="003D5671">
        <w:t>: Rotation Torque</w:t>
      </w:r>
    </w:p>
    <w:p w14:paraId="7BFAA182" w14:textId="1A04C847" w:rsidR="00BD5729" w:rsidRDefault="00B91186" w:rsidP="00BD5729">
      <w:pPr>
        <w:pStyle w:val="Heading2"/>
      </w:pPr>
      <w:bookmarkStart w:id="32" w:name="_Toc97736099"/>
      <w:r>
        <w:t>Torque during velocity r</w:t>
      </w:r>
      <w:r w:rsidR="00101C8B">
        <w:t>amp</w:t>
      </w:r>
      <w:r w:rsidR="00E34AB6">
        <w:t>s</w:t>
      </w:r>
      <w:r w:rsidR="00101C8B">
        <w:t xml:space="preserve"> </w:t>
      </w:r>
      <w:bookmarkEnd w:id="32"/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1517E85C" w:rsidR="00B91186" w:rsidRDefault="00101C8B" w:rsidP="00391C09">
      <w:pPr>
        <w:pStyle w:val="Caption"/>
        <w:rPr>
          <w:lang w:val="en-GB"/>
        </w:rPr>
      </w:pPr>
      <w:bookmarkStart w:id="33" w:name="_Ref97300133"/>
      <w:bookmarkStart w:id="34" w:name="_Toc97737872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6</w:t>
      </w:r>
      <w:r>
        <w:fldChar w:fldCharType="end"/>
      </w:r>
      <w:bookmarkEnd w:id="33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  <w:bookmarkEnd w:id="34"/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lastRenderedPageBreak/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3C22261A" w:rsidR="00BD5729" w:rsidRPr="00BD5729" w:rsidRDefault="00B91186" w:rsidP="00B91186">
      <w:pPr>
        <w:pStyle w:val="Caption"/>
        <w:rPr>
          <w:lang w:val="en-GB"/>
        </w:rPr>
      </w:pPr>
      <w:bookmarkStart w:id="35" w:name="_Ref97301967"/>
      <w:bookmarkStart w:id="36" w:name="_Toc97737873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7</w:t>
      </w:r>
      <w:r>
        <w:fldChar w:fldCharType="end"/>
      </w:r>
      <w:bookmarkEnd w:id="35"/>
      <w:r w:rsidRPr="00B91186">
        <w:rPr>
          <w:lang w:val="en-US"/>
        </w:rPr>
        <w:t>: Velocity for each rev vs rotation angle and time (linear velocity component removed)</w:t>
      </w:r>
      <w:bookmarkEnd w:id="36"/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923EC5F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</w:t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_Ref97714921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B2834">
        <w:rPr>
          <w:lang w:val="en-US"/>
        </w:rPr>
        <w:t xml:space="preserve">Figure </w:t>
      </w:r>
      <w:r w:rsidR="00D63F95">
        <w:rPr>
          <w:noProof/>
          <w:lang w:val="en-US"/>
        </w:rPr>
        <w:t>9</w:t>
      </w:r>
      <w:r w:rsidR="00D63F95">
        <w:rPr>
          <w:lang w:val="en-US"/>
        </w:rPr>
        <w:fldChar w:fldCharType="end"/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_Ref97714923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84C2D">
        <w:rPr>
          <w:lang w:val="en-US"/>
        </w:rPr>
        <w:t xml:space="preserve">Figure </w:t>
      </w:r>
      <w:r w:rsidR="00D63F95">
        <w:rPr>
          <w:noProof/>
          <w:lang w:val="en-US"/>
        </w:rPr>
        <w:t>10</w:t>
      </w:r>
      <w:r w:rsidR="00D63F95">
        <w:rPr>
          <w:lang w:val="en-US"/>
        </w:rPr>
        <w:fldChar w:fldCharType="end"/>
      </w:r>
      <w:r w:rsidR="00F44085">
        <w:rPr>
          <w:lang w:val="en-US"/>
        </w:rPr>
        <w:t>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688302C8" w:rsidR="007B2E6E" w:rsidRDefault="00B20D50" w:rsidP="00B84C2D">
      <w:pPr>
        <w:pStyle w:val="Caption"/>
        <w:rPr>
          <w:lang w:val="en-US"/>
        </w:rPr>
      </w:pPr>
      <w:bookmarkStart w:id="37" w:name="_Ref97714921"/>
      <w:bookmarkStart w:id="38" w:name="_Toc97737874"/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8</w:t>
      </w:r>
      <w:r>
        <w:fldChar w:fldCharType="end"/>
      </w:r>
      <w:bookmarkEnd w:id="37"/>
      <w:r w:rsidRPr="00BB2834">
        <w:rPr>
          <w:lang w:val="en-US"/>
        </w:rPr>
        <w:t>: Ramp down from 28 rpm (lower = position, center=velocity, upper=velocity-minus linear component).</w:t>
      </w:r>
      <w:bookmarkEnd w:id="38"/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39667CA0" w:rsidR="007B2E6E" w:rsidRDefault="00B20D50" w:rsidP="00B20D50">
      <w:pPr>
        <w:pStyle w:val="Caption"/>
        <w:rPr>
          <w:lang w:val="en-US"/>
        </w:rPr>
      </w:pPr>
      <w:bookmarkStart w:id="39" w:name="_Ref97714923"/>
      <w:bookmarkStart w:id="40" w:name="_Toc97737875"/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9</w:t>
      </w:r>
      <w:r>
        <w:fldChar w:fldCharType="end"/>
      </w:r>
      <w:bookmarkEnd w:id="39"/>
      <w:r w:rsidRPr="00B84C2D">
        <w:rPr>
          <w:lang w:val="en-US"/>
        </w:rPr>
        <w:t>: Velocity for each rev vs rotation angle and time (linear velocity component removed)</w:t>
      </w:r>
      <w:bookmarkEnd w:id="40"/>
    </w:p>
    <w:p w14:paraId="265C8D1B" w14:textId="77777777" w:rsidR="002F6535" w:rsidRDefault="003D5B2F">
      <w:pPr>
        <w:rPr>
          <w:lang w:val="en-US"/>
        </w:rPr>
      </w:pPr>
      <w:r>
        <w:rPr>
          <w:lang w:val="en-US"/>
        </w:rPr>
        <w:t xml:space="preserve"> </w:t>
      </w:r>
      <w:r w:rsidR="002F6535">
        <w:rPr>
          <w:lang w:val="en-US"/>
        </w:rPr>
        <w:t>The ramp down from 28rpm</w:t>
      </w:r>
      <w:r w:rsidR="00D63F95">
        <w:rPr>
          <w:lang w:val="en-US"/>
        </w:rPr>
        <w:t xml:space="preserve"> shows similar behavior to the ramp down </w:t>
      </w:r>
      <w:r w:rsidR="002F6535">
        <w:rPr>
          <w:lang w:val="en-US"/>
        </w:rPr>
        <w:t>from 23rpm.</w:t>
      </w:r>
    </w:p>
    <w:p w14:paraId="2F027525" w14:textId="78EB12F3" w:rsidR="006E6167" w:rsidRDefault="00D63F95">
      <w:pPr>
        <w:rPr>
          <w:lang w:val="en-US"/>
        </w:rPr>
      </w:pPr>
      <w:r>
        <w:rPr>
          <w:lang w:val="en-US"/>
        </w:rPr>
        <w:t xml:space="preserve"> </w:t>
      </w:r>
    </w:p>
    <w:p w14:paraId="5E87F3DA" w14:textId="77777777" w:rsidR="00084360" w:rsidRDefault="00084360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>
        <w:br w:type="page"/>
      </w:r>
    </w:p>
    <w:p w14:paraId="25DCF25C" w14:textId="32777256" w:rsidR="00611DAA" w:rsidRDefault="00611DA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611DAA">
        <w:rPr>
          <w:lang w:val="en-US"/>
        </w:rPr>
        <w:lastRenderedPageBreak/>
        <w:br w:type="page"/>
      </w:r>
    </w:p>
    <w:p w14:paraId="2E52BE01" w14:textId="12A02CA2" w:rsidR="006E6167" w:rsidRDefault="00B14F94" w:rsidP="00B14F94">
      <w:pPr>
        <w:pStyle w:val="Heading2"/>
      </w:pPr>
      <w:bookmarkStart w:id="41" w:name="_Toc97736100"/>
      <w:r>
        <w:lastRenderedPageBreak/>
        <w:t>Rotor Displacement</w:t>
      </w:r>
      <w:bookmarkEnd w:id="41"/>
    </w:p>
    <w:p w14:paraId="4CCCED42" w14:textId="78D5520A" w:rsidR="006A2549" w:rsidRPr="009B2736" w:rsidRDefault="00517B04" w:rsidP="00025BB9">
      <w:pPr>
        <w:rPr>
          <w:lang w:val="en-US"/>
        </w:rPr>
      </w:pPr>
      <w:r>
        <w:rPr>
          <w:lang w:val="en-US"/>
        </w:rPr>
        <w:t>The 5 positional sensors where</w:t>
      </w:r>
      <w:r w:rsidR="00623BE0">
        <w:rPr>
          <w:lang w:val="en-US"/>
        </w:rPr>
        <w:t xml:space="preserve"> used to measure rotor displacement</w:t>
      </w:r>
      <w:r w:rsidR="00CC79EC">
        <w:rPr>
          <w:lang w:val="en-US"/>
        </w:rPr>
        <w:t>.</w:t>
      </w:r>
      <w:r w:rsidR="00623BE0">
        <w:rPr>
          <w:lang w:val="en-US"/>
        </w:rPr>
        <w:t xml:space="preserve"> </w:t>
      </w:r>
      <w:r w:rsidR="00623BE0">
        <w:rPr>
          <w:lang w:val="en-US"/>
        </w:rPr>
        <w:fldChar w:fldCharType="begin"/>
      </w:r>
      <w:r w:rsidR="00623BE0">
        <w:rPr>
          <w:lang w:val="en-US"/>
        </w:rPr>
        <w:instrText xml:space="preserve"> REF _Ref97715423 \h </w:instrText>
      </w:r>
      <w:r w:rsidR="00623BE0">
        <w:rPr>
          <w:lang w:val="en-US"/>
        </w:rPr>
      </w:r>
      <w:r w:rsidR="00623BE0">
        <w:rPr>
          <w:lang w:val="en-US"/>
        </w:rPr>
        <w:fldChar w:fldCharType="separate"/>
      </w:r>
      <w:r w:rsidR="00623BE0" w:rsidRPr="00517B04">
        <w:rPr>
          <w:lang w:val="en-US"/>
        </w:rPr>
        <w:t xml:space="preserve">Figure </w:t>
      </w:r>
      <w:r w:rsidR="00623BE0" w:rsidRPr="00517B04">
        <w:rPr>
          <w:noProof/>
          <w:lang w:val="en-US"/>
        </w:rPr>
        <w:t>11</w:t>
      </w:r>
      <w:r w:rsidR="00623BE0">
        <w:rPr>
          <w:lang w:val="en-US"/>
        </w:rPr>
        <w:fldChar w:fldCharType="end"/>
      </w:r>
      <w:r w:rsidR="00CC79EC">
        <w:rPr>
          <w:lang w:val="en-US"/>
        </w:rPr>
        <w:t xml:space="preserve"> shows a few minutes of data</w:t>
      </w:r>
      <w:r w:rsidR="00DB6368">
        <w:rPr>
          <w:lang w:val="en-US"/>
        </w:rPr>
        <w:t xml:space="preserve"> recorded at a constant velocity of 23rpm</w:t>
      </w:r>
      <w:r w:rsidR="00623BE0">
        <w:rPr>
          <w:lang w:val="en-US"/>
        </w:rPr>
        <w:t>.</w:t>
      </w:r>
      <w:r w:rsidR="00CC79EC">
        <w:rPr>
          <w:lang w:val="en-US"/>
        </w:rPr>
        <w:t xml:space="preserve"> All sensors </w:t>
      </w:r>
      <w:r w:rsidR="00DB6368">
        <w:rPr>
          <w:lang w:val="en-US"/>
        </w:rPr>
        <w:t>register</w:t>
      </w:r>
      <w:r w:rsidR="00CC79EC">
        <w:rPr>
          <w:lang w:val="en-US"/>
        </w:rPr>
        <w:t xml:space="preserve"> a cyclic</w:t>
      </w:r>
      <w:r w:rsidR="00DB6368">
        <w:rPr>
          <w:lang w:val="en-US"/>
        </w:rPr>
        <w:t xml:space="preserve"> position</w:t>
      </w:r>
      <w:r w:rsidR="00CC79EC">
        <w:rPr>
          <w:lang w:val="en-US"/>
        </w:rPr>
        <w:t xml:space="preserve"> </w:t>
      </w:r>
      <w:r w:rsidR="00DB6368">
        <w:rPr>
          <w:lang w:val="en-US"/>
        </w:rPr>
        <w:t xml:space="preserve">distribution </w:t>
      </w:r>
      <w:r w:rsidR="00CC79EC">
        <w:rPr>
          <w:lang w:val="en-US"/>
        </w:rPr>
        <w:t>in the frequency of the target wheel rotation. In the graph for the vertical sensor values some outliers can be seen, these are generated by a whole of size M24 passing then sensor</w:t>
      </w:r>
      <w:r w:rsidR="00E31FC8">
        <w:rPr>
          <w:lang w:val="en-US"/>
        </w:rPr>
        <w:t xml:space="preserve">, therefore these </w:t>
      </w:r>
      <w:r w:rsidR="001A008D">
        <w:rPr>
          <w:lang w:val="en-US"/>
        </w:rPr>
        <w:t>outliers are not relevant and should be ignored</w:t>
      </w:r>
      <w:r w:rsidR="00CC79EC">
        <w:rPr>
          <w:lang w:val="en-US"/>
        </w:rPr>
        <w:t xml:space="preserve">. </w:t>
      </w:r>
      <w:r w:rsidR="00E31FC8">
        <w:rPr>
          <w:lang w:val="en-US"/>
        </w:rPr>
        <w:t xml:space="preserve">The </w:t>
      </w:r>
      <w:r w:rsidR="001A008D">
        <w:rPr>
          <w:lang w:val="en-US"/>
        </w:rPr>
        <w:t>optical</w:t>
      </w:r>
      <w:r w:rsidR="00E31FC8">
        <w:rPr>
          <w:lang w:val="en-US"/>
        </w:rPr>
        <w:t xml:space="preserve"> sensor also </w:t>
      </w:r>
      <w:proofErr w:type="gramStart"/>
      <w:r w:rsidR="00E31FC8">
        <w:rPr>
          <w:lang w:val="en-US"/>
        </w:rPr>
        <w:t>show</w:t>
      </w:r>
      <w:proofErr w:type="gramEnd"/>
      <w:r w:rsidR="00E31FC8">
        <w:rPr>
          <w:lang w:val="en-US"/>
        </w:rPr>
        <w:t xml:space="preserve"> high and low peak values for each revolution which is believed to be generated by a passing vertical weld</w:t>
      </w:r>
      <w:r w:rsidR="00B21F04">
        <w:rPr>
          <w:lang w:val="en-US"/>
        </w:rPr>
        <w:t>,</w:t>
      </w:r>
      <w:r w:rsidR="00E31FC8">
        <w:rPr>
          <w:lang w:val="en-US"/>
        </w:rPr>
        <w:t xml:space="preserve"> </w:t>
      </w:r>
      <w:r w:rsidR="00B21F04">
        <w:rPr>
          <w:lang w:val="en-US"/>
        </w:rPr>
        <w:t>hence</w:t>
      </w:r>
      <w:r w:rsidR="00E31FC8">
        <w:rPr>
          <w:lang w:val="en-US"/>
        </w:rPr>
        <w:t xml:space="preserve"> these values are relevant</w:t>
      </w:r>
      <w:r w:rsidR="00B21F04">
        <w:rPr>
          <w:lang w:val="en-US"/>
        </w:rPr>
        <w:t xml:space="preserve"> in the </w:t>
      </w:r>
      <w:r w:rsidR="000B3A4F">
        <w:rPr>
          <w:lang w:val="en-US"/>
        </w:rPr>
        <w:t>analysis</w:t>
      </w:r>
      <w:r w:rsidR="00E31FC8">
        <w:rPr>
          <w:lang w:val="en-US"/>
        </w:rPr>
        <w:t xml:space="preserve">. </w:t>
      </w:r>
    </w:p>
    <w:p w14:paraId="64AA9EA7" w14:textId="783EB5B6" w:rsidR="00611DAA" w:rsidRDefault="000B3A4F" w:rsidP="00611DA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1FAAE5" wp14:editId="20AB9F28">
                <wp:simplePos x="0" y="0"/>
                <wp:positionH relativeFrom="column">
                  <wp:posOffset>5205095</wp:posOffset>
                </wp:positionH>
                <wp:positionV relativeFrom="paragraph">
                  <wp:posOffset>1436241</wp:posOffset>
                </wp:positionV>
                <wp:extent cx="597535" cy="263525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ED464C" w14:textId="3A2DD230" w:rsidR="00E8200B" w:rsidRDefault="00E8200B" w:rsidP="00517B04">
                            <w:r>
                              <w:t>240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FAAE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409.85pt;margin-top:113.1pt;width:47.05pt;height:2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" fillcolor="white [3201]" stroked="f" strokeweight=".5pt">
                <v:textbox>
                  <w:txbxContent>
                    <w:p w14:paraId="04ED464C" w14:textId="3A2DD230" w:rsidR="00E8200B" w:rsidRDefault="00E8200B" w:rsidP="00517B04">
                      <w:r>
                        <w:t>240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F99C77" wp14:editId="402025A9">
                <wp:simplePos x="0" y="0"/>
                <wp:positionH relativeFrom="column">
                  <wp:posOffset>5205095</wp:posOffset>
                </wp:positionH>
                <wp:positionV relativeFrom="paragraph">
                  <wp:posOffset>2576830</wp:posOffset>
                </wp:positionV>
                <wp:extent cx="535940" cy="263525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B656C7" w14:textId="14C1D768" w:rsidR="00E8200B" w:rsidRDefault="00E8200B" w:rsidP="00517B04">
                            <w:proofErr w:type="spellStart"/>
                            <w:r>
                              <w:t>Optic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99C77" id="Text Box 22" o:spid="_x0000_s1027" type="#_x0000_t202" style="position:absolute;margin-left:409.85pt;margin-top:202.9pt;width:42.2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" fillcolor="white [3201]" stroked="f" strokeweight=".5pt">
                <v:textbox>
                  <w:txbxContent>
                    <w:p w14:paraId="7AB656C7" w14:textId="14C1D768" w:rsidR="00E8200B" w:rsidRDefault="00E8200B" w:rsidP="00517B04">
                      <w:proofErr w:type="spellStart"/>
                      <w:r>
                        <w:t>Optic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75C6D0" wp14:editId="18CE047A">
                <wp:simplePos x="0" y="0"/>
                <wp:positionH relativeFrom="column">
                  <wp:posOffset>5205095</wp:posOffset>
                </wp:positionH>
                <wp:positionV relativeFrom="paragraph">
                  <wp:posOffset>1987550</wp:posOffset>
                </wp:positionV>
                <wp:extent cx="535940" cy="263525"/>
                <wp:effectExtent l="0" t="0" r="0" b="31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FF608A" w14:textId="56184314" w:rsidR="00E8200B" w:rsidRDefault="00E8200B" w:rsidP="00517B04">
                            <w:r>
                              <w:t>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5C6D0" id="Text Box 21" o:spid="_x0000_s1028" type="#_x0000_t202" style="position:absolute;margin-left:409.85pt;margin-top:156.5pt;width:42.2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" fillcolor="white [3201]" stroked="f" strokeweight=".5pt">
                <v:textbox>
                  <w:txbxContent>
                    <w:p w14:paraId="10FF608A" w14:textId="56184314" w:rsidR="00E8200B" w:rsidRDefault="00E8200B" w:rsidP="00517B04">
                      <w:r>
                        <w:t>Vert</w:t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B169DB" wp14:editId="5FE61E06">
                <wp:simplePos x="0" y="0"/>
                <wp:positionH relativeFrom="column">
                  <wp:posOffset>5205095</wp:posOffset>
                </wp:positionH>
                <wp:positionV relativeFrom="paragraph">
                  <wp:posOffset>897255</wp:posOffset>
                </wp:positionV>
                <wp:extent cx="597535" cy="263525"/>
                <wp:effectExtent l="0" t="0" r="0" b="31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08D3EF" w14:textId="09330BC0" w:rsidR="00E8200B" w:rsidRDefault="00E8200B" w:rsidP="00517B04">
                            <w:r>
                              <w:t>120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169DB" id="Text Box 19" o:spid="_x0000_s1029" type="#_x0000_t202" style="position:absolute;margin-left:409.85pt;margin-top:70.65pt;width:47.0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" fillcolor="white [3201]" stroked="f" strokeweight=".5pt">
                <v:textbox>
                  <w:txbxContent>
                    <w:p w14:paraId="3C08D3EF" w14:textId="09330BC0" w:rsidR="00E8200B" w:rsidRDefault="00E8200B" w:rsidP="00517B04">
                      <w:r>
                        <w:t>120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8A97AF" wp14:editId="77160268">
                <wp:simplePos x="0" y="0"/>
                <wp:positionH relativeFrom="column">
                  <wp:posOffset>5205518</wp:posOffset>
                </wp:positionH>
                <wp:positionV relativeFrom="paragraph">
                  <wp:posOffset>396240</wp:posOffset>
                </wp:positionV>
                <wp:extent cx="535940" cy="263525"/>
                <wp:effectExtent l="0" t="0" r="0" b="31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550E17" w14:textId="64769341" w:rsidR="00E8200B" w:rsidRDefault="00E8200B">
                            <w:r>
                              <w:t>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A97AF" id="Text Box 18" o:spid="_x0000_s1030" type="#_x0000_t202" style="position:absolute;margin-left:409.9pt;margin-top:31.2pt;width:42.2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" fillcolor="white [3201]" stroked="f" strokeweight=".5pt">
                <v:textbox>
                  <w:txbxContent>
                    <w:p w14:paraId="5B550E17" w14:textId="64769341" w:rsidR="00E8200B" w:rsidRDefault="00E8200B">
                      <w:r>
                        <w:t>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611DAA">
        <w:rPr>
          <w:noProof/>
          <w:lang w:val="en-US"/>
        </w:rPr>
        <w:drawing>
          <wp:inline distT="0" distB="0" distL="0" distR="0" wp14:anchorId="043A4078" wp14:editId="4DD05EB6">
            <wp:extent cx="5864469" cy="334831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 rotWithShape="1">
                    <a:blip r:embed="rId19"/>
                    <a:srcRect l="6896" r="8066"/>
                    <a:stretch/>
                  </pic:blipFill>
                  <pic:spPr bwMode="auto">
                    <a:xfrm>
                      <a:off x="0" y="0"/>
                      <a:ext cx="5869765" cy="33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5B1E" w14:textId="306B3835" w:rsidR="00611DAA" w:rsidRDefault="00611DAA" w:rsidP="00611DAA">
      <w:pPr>
        <w:pStyle w:val="Caption"/>
        <w:rPr>
          <w:lang w:val="en-US"/>
        </w:rPr>
      </w:pPr>
      <w:bookmarkStart w:id="42" w:name="_Ref97715423"/>
      <w:bookmarkStart w:id="43" w:name="_Toc97737876"/>
      <w:r w:rsidRPr="00517B04">
        <w:rPr>
          <w:lang w:val="en-US"/>
        </w:rPr>
        <w:t xml:space="preserve">Figure </w:t>
      </w:r>
      <w:r>
        <w:fldChar w:fldCharType="begin"/>
      </w:r>
      <w:r w:rsidRPr="00517B04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12</w:t>
      </w:r>
      <w:r>
        <w:fldChar w:fldCharType="end"/>
      </w:r>
      <w:bookmarkEnd w:id="42"/>
      <w:r w:rsidRPr="00517B04">
        <w:rPr>
          <w:lang w:val="en-US"/>
        </w:rPr>
        <w:t>: Rotor position</w:t>
      </w:r>
      <w:r w:rsidR="00517B04" w:rsidRPr="00517B04">
        <w:rPr>
          <w:lang w:val="en-US"/>
        </w:rPr>
        <w:t xml:space="preserve">s measured with the 5 </w:t>
      </w:r>
      <w:r w:rsidR="00517B04">
        <w:rPr>
          <w:lang w:val="en-US"/>
        </w:rPr>
        <w:t>position sensors</w:t>
      </w:r>
      <w:bookmarkEnd w:id="43"/>
    </w:p>
    <w:p w14:paraId="2054A3BB" w14:textId="77777777" w:rsidR="00025BB9" w:rsidRDefault="00025BB9" w:rsidP="00025BB9">
      <w:pPr>
        <w:rPr>
          <w:lang w:val="en-US"/>
        </w:rPr>
      </w:pPr>
      <w:r>
        <w:rPr>
          <w:lang w:val="en-US"/>
        </w:rPr>
        <w:t xml:space="preserve">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the range of displacements can be determined to be within:</w:t>
      </w:r>
    </w:p>
    <w:p w14:paraId="6A1A0EAE" w14:textId="77777777" w:rsidR="00025BB9" w:rsidRDefault="00025BB9" w:rsidP="00610CA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+-2 mm for horizontal position deviation</w:t>
      </w:r>
    </w:p>
    <w:p w14:paraId="04B20993" w14:textId="77777777" w:rsidR="00025BB9" w:rsidRDefault="00025BB9" w:rsidP="00610CA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+- 0,15 mm for vertical position deviation</w:t>
      </w:r>
    </w:p>
    <w:p w14:paraId="3D25F025" w14:textId="77777777" w:rsidR="00025BB9" w:rsidRPr="009B2736" w:rsidRDefault="00025BB9" w:rsidP="00610CA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+-3 mm for horizontal deviation at the wheel circumference.</w:t>
      </w:r>
    </w:p>
    <w:p w14:paraId="57940965" w14:textId="65395F6D" w:rsidR="00722A3E" w:rsidRDefault="00722A3E" w:rsidP="00722A3E">
      <w:pPr>
        <w:rPr>
          <w:lang w:val="en-US"/>
        </w:rPr>
      </w:pPr>
    </w:p>
    <w:p w14:paraId="650EBC7A" w14:textId="5B6FB4D2" w:rsidR="00722A3E" w:rsidRDefault="00722A3E" w:rsidP="00722A3E">
      <w:pPr>
        <w:pStyle w:val="Heading3"/>
      </w:pPr>
      <w:bookmarkStart w:id="44" w:name="_Toc97736101"/>
      <w:r>
        <w:t xml:space="preserve">Rotor Displacement during </w:t>
      </w:r>
      <w:r w:rsidR="00816028">
        <w:t xml:space="preserve">velocity </w:t>
      </w:r>
      <w:r>
        <w:t>ramp</w:t>
      </w:r>
      <w:r w:rsidR="00816028">
        <w:t xml:space="preserve"> </w:t>
      </w:r>
      <w:r>
        <w:t>up</w:t>
      </w:r>
      <w:bookmarkEnd w:id="44"/>
    </w:p>
    <w:p w14:paraId="7D421117" w14:textId="6A96A028" w:rsidR="00847D55" w:rsidRDefault="00847D55" w:rsidP="00847D55">
      <w:pPr>
        <w:rPr>
          <w:lang w:val="en-GB"/>
        </w:rPr>
      </w:pPr>
    </w:p>
    <w:p w14:paraId="47E3FF3E" w14:textId="77777777" w:rsidR="00300FEE" w:rsidRDefault="00300FEE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r>
        <w:br w:type="page"/>
      </w:r>
    </w:p>
    <w:p w14:paraId="2F8B01AA" w14:textId="022ED506" w:rsidR="00847D55" w:rsidRDefault="00847D55" w:rsidP="00847D55">
      <w:pPr>
        <w:pStyle w:val="Heading3"/>
      </w:pPr>
      <w:bookmarkStart w:id="45" w:name="_Toc97736102"/>
      <w:r>
        <w:lastRenderedPageBreak/>
        <w:t xml:space="preserve">Rotor displacement </w:t>
      </w:r>
      <w:r w:rsidR="00AB532A">
        <w:t>over 10h</w:t>
      </w:r>
      <w:r w:rsidR="007E3CA2">
        <w:t xml:space="preserve"> (</w:t>
      </w:r>
      <w:r w:rsidR="00D32F38">
        <w:t xml:space="preserve">horizontal </w:t>
      </w:r>
      <w:r w:rsidR="007E3CA2">
        <w:t>pedestal sensors)</w:t>
      </w:r>
      <w:bookmarkEnd w:id="45"/>
    </w:p>
    <w:p w14:paraId="473255CF" w14:textId="5A6FCE29" w:rsidR="00F83CAA" w:rsidRPr="00F83CAA" w:rsidRDefault="00A63B27" w:rsidP="00F83CAA">
      <w:pPr>
        <w:rPr>
          <w:lang w:val="en-GB"/>
        </w:rPr>
      </w:pPr>
      <w:r>
        <w:rPr>
          <w:lang w:val="en-GB"/>
        </w:rPr>
        <w:t xml:space="preserve">Position displacements data was recorded during a 10h long period while </w:t>
      </w:r>
      <w:r w:rsidR="00C10B99">
        <w:rPr>
          <w:lang w:val="en-GB"/>
        </w:rPr>
        <w:t>maintain a constant velocity of</w:t>
      </w:r>
      <w:r>
        <w:rPr>
          <w:lang w:val="en-GB"/>
        </w:rPr>
        <w:t xml:space="preserve"> the wheel at 23rpms. The data was reduced by identifying the maximum and minimum </w:t>
      </w:r>
      <w:r w:rsidR="005903CB">
        <w:rPr>
          <w:lang w:val="en-GB"/>
        </w:rPr>
        <w:t xml:space="preserve">position </w:t>
      </w:r>
      <w:r>
        <w:rPr>
          <w:lang w:val="en-GB"/>
        </w:rPr>
        <w:t>value for each 10s period.</w:t>
      </w:r>
      <w:r w:rsidR="00DC6D62">
        <w:rPr>
          <w:lang w:val="en-GB"/>
        </w:rPr>
        <w:t xml:space="preserve"> </w:t>
      </w:r>
      <w:r w:rsidR="0058109D">
        <w:rPr>
          <w:lang w:val="en-GB"/>
        </w:rPr>
        <w:fldChar w:fldCharType="begin"/>
      </w:r>
      <w:r w:rsidR="0058109D">
        <w:rPr>
          <w:lang w:val="en-GB"/>
        </w:rPr>
        <w:instrText xml:space="preserve"> REF _Ref97724981 \h </w:instrText>
      </w:r>
      <w:r w:rsidR="0058109D">
        <w:rPr>
          <w:lang w:val="en-GB"/>
        </w:rPr>
      </w:r>
      <w:r w:rsidR="0058109D">
        <w:rPr>
          <w:lang w:val="en-GB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GB"/>
        </w:rPr>
        <w:fldChar w:fldCharType="end"/>
      </w:r>
      <w:r w:rsidR="00DC6D62">
        <w:rPr>
          <w:lang w:val="en-GB"/>
        </w:rPr>
        <w:fldChar w:fldCharType="begin"/>
      </w:r>
      <w:r w:rsidR="00DC6D62">
        <w:rPr>
          <w:lang w:val="en-GB"/>
        </w:rPr>
        <w:instrText xml:space="preserve"> REF _Ref97720857 \h </w:instrText>
      </w:r>
      <w:r w:rsidR="00DC6D62">
        <w:rPr>
          <w:lang w:val="en-GB"/>
        </w:rPr>
      </w:r>
      <w:r w:rsidR="00DC6D62">
        <w:rPr>
          <w:lang w:val="en-GB"/>
        </w:rPr>
        <w:fldChar w:fldCharType="separate"/>
      </w:r>
      <w:r w:rsidR="00DC6D62">
        <w:rPr>
          <w:lang w:val="en-GB"/>
        </w:rPr>
        <w:fldChar w:fldCharType="end"/>
      </w:r>
      <w:r w:rsidR="0058109D">
        <w:rPr>
          <w:lang w:val="en-GB"/>
        </w:rPr>
        <w:t xml:space="preserve"> </w:t>
      </w:r>
      <w:r w:rsidR="00DC6D62">
        <w:rPr>
          <w:lang w:val="en-GB"/>
        </w:rPr>
        <w:t>show position displacement data recorded by the sensor</w:t>
      </w:r>
      <w:r w:rsidR="006434CA">
        <w:rPr>
          <w:lang w:val="en-GB"/>
        </w:rPr>
        <w:t>s</w:t>
      </w:r>
      <w:r w:rsidR="00DC6D62">
        <w:rPr>
          <w:lang w:val="en-GB"/>
        </w:rPr>
        <w:t xml:space="preserve"> mounted horizontally </w:t>
      </w:r>
      <w:r w:rsidR="006434CA">
        <w:rPr>
          <w:lang w:val="en-GB"/>
        </w:rPr>
        <w:t>in the pedestal (not optical sensor)</w:t>
      </w:r>
      <w:r w:rsidR="00300FEE">
        <w:rPr>
          <w:lang w:val="en-GB"/>
        </w:rPr>
        <w:t xml:space="preserve">. </w:t>
      </w:r>
      <w:r w:rsidR="006434CA">
        <w:rPr>
          <w:lang w:val="en-GB"/>
        </w:rPr>
        <w:t>U</w:t>
      </w:r>
      <w:r w:rsidR="00631914">
        <w:rPr>
          <w:lang w:val="en-GB"/>
        </w:rPr>
        <w:t>nfortunately,</w:t>
      </w:r>
      <w:r w:rsidR="00300FEE">
        <w:rPr>
          <w:lang w:val="en-GB"/>
        </w:rPr>
        <w:t xml:space="preserve"> approx.</w:t>
      </w:r>
      <w:r w:rsidR="003C232E">
        <w:rPr>
          <w:lang w:val="en-GB"/>
        </w:rPr>
        <w:t xml:space="preserve"> </w:t>
      </w:r>
      <w:r w:rsidR="00300FEE">
        <w:rPr>
          <w:lang w:val="en-GB"/>
        </w:rPr>
        <w:t xml:space="preserve">1h of data was lost </w:t>
      </w:r>
      <w:r w:rsidR="00631914">
        <w:rPr>
          <w:lang w:val="en-GB"/>
        </w:rPr>
        <w:t>in the timespan 14:30 to 15:30.</w:t>
      </w:r>
    </w:p>
    <w:p w14:paraId="1AE719DB" w14:textId="7A0C0161" w:rsidR="00D32645" w:rsidRDefault="007A4B09" w:rsidP="00D32645">
      <w:pPr>
        <w:keepNext/>
      </w:pPr>
      <w:r w:rsidRPr="007A4B09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54C13B" wp14:editId="031F3F76">
                <wp:simplePos x="0" y="0"/>
                <wp:positionH relativeFrom="column">
                  <wp:posOffset>3493770</wp:posOffset>
                </wp:positionH>
                <wp:positionV relativeFrom="paragraph">
                  <wp:posOffset>1614501</wp:posOffset>
                </wp:positionV>
                <wp:extent cx="308610" cy="26352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15749" w14:textId="77777777" w:rsidR="00E8200B" w:rsidRDefault="00E8200B" w:rsidP="007A4B0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C13B" id="Text Box 58" o:spid="_x0000_s1031" type="#_x0000_t202" style="position:absolute;margin-left:275.1pt;margin-top:127.15pt;width:24.3pt;height:20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xuR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" filled="f" stroked="f" strokeweight=".5pt">
                <v:textbox>
                  <w:txbxContent>
                    <w:p w14:paraId="53615749" w14:textId="77777777" w:rsidR="00E8200B" w:rsidRDefault="00E8200B" w:rsidP="007A4B09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F0D43C" wp14:editId="399DD79B">
                <wp:simplePos x="0" y="0"/>
                <wp:positionH relativeFrom="column">
                  <wp:posOffset>3281680</wp:posOffset>
                </wp:positionH>
                <wp:positionV relativeFrom="paragraph">
                  <wp:posOffset>1624634</wp:posOffset>
                </wp:positionV>
                <wp:extent cx="308610" cy="263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D9A6B" w14:textId="49879F2E" w:rsidR="00E8200B" w:rsidRDefault="00E8200B" w:rsidP="006F23C1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D43C" id="Text Box 41" o:spid="_x0000_s1032" type="#_x0000_t202" style="position:absolute;margin-left:258.4pt;margin-top:127.9pt;width:24.3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PeV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" filled="f" stroked="f" strokeweight=".5pt">
                <v:textbox>
                  <w:txbxContent>
                    <w:p w14:paraId="3F4D9A6B" w14:textId="49879F2E" w:rsidR="00E8200B" w:rsidRDefault="00E8200B" w:rsidP="006F23C1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13676E" wp14:editId="7BE3B850">
                <wp:simplePos x="0" y="0"/>
                <wp:positionH relativeFrom="column">
                  <wp:posOffset>3554323</wp:posOffset>
                </wp:positionH>
                <wp:positionV relativeFrom="paragraph">
                  <wp:posOffset>892865</wp:posOffset>
                </wp:positionV>
                <wp:extent cx="107672" cy="677981"/>
                <wp:effectExtent l="50800" t="25400" r="19685" b="825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72" cy="6779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788E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79.85pt;margin-top:70.3pt;width:8.5pt;height:53.4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454F52" wp14:editId="6A22BF29">
                <wp:simplePos x="0" y="0"/>
                <wp:positionH relativeFrom="column">
                  <wp:posOffset>3570375</wp:posOffset>
                </wp:positionH>
                <wp:positionV relativeFrom="paragraph">
                  <wp:posOffset>1826895</wp:posOffset>
                </wp:positionV>
                <wp:extent cx="91981" cy="282361"/>
                <wp:effectExtent l="38100" t="0" r="22860" b="3556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981" cy="2823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8C319" id="Straight Arrow Connector 60" o:spid="_x0000_s1026" type="#_x0000_t32" style="position:absolute;margin-left:281.15pt;margin-top:143.85pt;width:7.25pt;height:22.2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" strokecolor="#4579b8 [3044]">
                <v:stroke endarrow="block"/>
              </v:shape>
            </w:pict>
          </mc:Fallback>
        </mc:AlternateContent>
      </w:r>
      <w:r w:rsidR="00E467FF" w:rsidRPr="006F23C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6F00D3" wp14:editId="520C6986">
                <wp:simplePos x="0" y="0"/>
                <wp:positionH relativeFrom="column">
                  <wp:posOffset>2834640</wp:posOffset>
                </wp:positionH>
                <wp:positionV relativeFrom="paragraph">
                  <wp:posOffset>954405</wp:posOffset>
                </wp:positionV>
                <wp:extent cx="178435" cy="629285"/>
                <wp:effectExtent l="38100" t="25400" r="24765" b="184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792E4" id="Straight Arrow Connector 39" o:spid="_x0000_s1026" type="#_x0000_t32" style="position:absolute;margin-left:223.2pt;margin-top:75.15pt;width:14.05pt;height:49.5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E467FF" w:rsidRPr="006F23C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F4B709" wp14:editId="0A65B649">
                <wp:simplePos x="0" y="0"/>
                <wp:positionH relativeFrom="column">
                  <wp:posOffset>2947035</wp:posOffset>
                </wp:positionH>
                <wp:positionV relativeFrom="paragraph">
                  <wp:posOffset>1623060</wp:posOffset>
                </wp:positionV>
                <wp:extent cx="308610" cy="2635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C15C0C" w14:textId="0736058E" w:rsidR="00E8200B" w:rsidRDefault="00E8200B" w:rsidP="006F23C1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B709" id="Text Box 38" o:spid="_x0000_s1033" type="#_x0000_t202" style="position:absolute;margin-left:232.05pt;margin-top:127.8pt;width:24.3pt;height:2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" filled="f" stroked="f" strokeweight=".5pt">
                <v:textbox>
                  <w:txbxContent>
                    <w:p w14:paraId="34C15C0C" w14:textId="0736058E" w:rsidR="00E8200B" w:rsidRDefault="00E8200B" w:rsidP="006F23C1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467FF" w:rsidRPr="006F23C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79746" wp14:editId="49941A1D">
                <wp:simplePos x="0" y="0"/>
                <wp:positionH relativeFrom="column">
                  <wp:posOffset>2834863</wp:posOffset>
                </wp:positionH>
                <wp:positionV relativeFrom="paragraph">
                  <wp:posOffset>1753870</wp:posOffset>
                </wp:positionV>
                <wp:extent cx="178435" cy="372745"/>
                <wp:effectExtent l="25400" t="0" r="24765" b="336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D4919" id="Straight Arrow Connector 40" o:spid="_x0000_s1026" type="#_x0000_t32" style="position:absolute;margin-left:223.2pt;margin-top:138.1pt;width:14.05pt;height:29.3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63392C" wp14:editId="51BA995C">
                <wp:simplePos x="0" y="0"/>
                <wp:positionH relativeFrom="column">
                  <wp:posOffset>1435100</wp:posOffset>
                </wp:positionH>
                <wp:positionV relativeFrom="paragraph">
                  <wp:posOffset>2505710</wp:posOffset>
                </wp:positionV>
                <wp:extent cx="3461385" cy="136525"/>
                <wp:effectExtent l="12700" t="63500" r="1841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1385" cy="136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502E" id="Straight Arrow Connector 51" o:spid="_x0000_s1026" type="#_x0000_t32" style="position:absolute;margin-left:113pt;margin-top:197.3pt;width:272.55pt;height:10.7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7D9473" wp14:editId="7DB3C289">
                <wp:simplePos x="0" y="0"/>
                <wp:positionH relativeFrom="column">
                  <wp:posOffset>4895215</wp:posOffset>
                </wp:positionH>
                <wp:positionV relativeFrom="paragraph">
                  <wp:posOffset>2506980</wp:posOffset>
                </wp:positionV>
                <wp:extent cx="308610" cy="26352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127FC" w14:textId="7E08AF26" w:rsidR="00E8200B" w:rsidRDefault="00E8200B" w:rsidP="006F23C1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D9473" id="Text Box 50" o:spid="_x0000_s1034" type="#_x0000_t202" style="position:absolute;margin-left:385.45pt;margin-top:197.4pt;width:24.3pt;height:20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" filled="f" stroked="f" strokeweight=".5pt">
                <v:textbox>
                  <w:txbxContent>
                    <w:p w14:paraId="18D127FC" w14:textId="7E08AF26" w:rsidR="00E8200B" w:rsidRDefault="00E8200B" w:rsidP="006F23C1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F415DD" wp14:editId="7DEBAE51">
                <wp:simplePos x="0" y="0"/>
                <wp:positionH relativeFrom="column">
                  <wp:posOffset>5085764</wp:posOffset>
                </wp:positionH>
                <wp:positionV relativeFrom="paragraph">
                  <wp:posOffset>2372352</wp:posOffset>
                </wp:positionV>
                <wp:extent cx="100965" cy="184785"/>
                <wp:effectExtent l="0" t="25400" r="38735" b="1841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FA9A7" id="Straight Arrow Connector 52" o:spid="_x0000_s1026" type="#_x0000_t32" style="position:absolute;margin-left:400.45pt;margin-top:186.8pt;width:7.95pt;height:14.5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E6483A" wp14:editId="0AE13B7C">
                <wp:simplePos x="0" y="0"/>
                <wp:positionH relativeFrom="column">
                  <wp:posOffset>4588510</wp:posOffset>
                </wp:positionH>
                <wp:positionV relativeFrom="paragraph">
                  <wp:posOffset>1647825</wp:posOffset>
                </wp:positionV>
                <wp:extent cx="308610" cy="26352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799C20" w14:textId="4E4004AA" w:rsidR="00E8200B" w:rsidRDefault="00E8200B" w:rsidP="006F23C1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483A" id="Text Box 47" o:spid="_x0000_s1035" type="#_x0000_t202" style="position:absolute;margin-left:361.3pt;margin-top:129.75pt;width:24.3pt;height:20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" filled="f" stroked="f" strokeweight=".5pt">
                <v:textbox>
                  <w:txbxContent>
                    <w:p w14:paraId="1F799C20" w14:textId="4E4004AA" w:rsidR="00E8200B" w:rsidRDefault="00E8200B" w:rsidP="006F23C1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58FEA2" wp14:editId="5F8135A5">
                <wp:simplePos x="0" y="0"/>
                <wp:positionH relativeFrom="column">
                  <wp:posOffset>4476115</wp:posOffset>
                </wp:positionH>
                <wp:positionV relativeFrom="paragraph">
                  <wp:posOffset>939165</wp:posOffset>
                </wp:positionV>
                <wp:extent cx="178435" cy="629285"/>
                <wp:effectExtent l="38100" t="25400" r="24765" b="1841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5D5ED" id="Straight Arrow Connector 48" o:spid="_x0000_s1026" type="#_x0000_t32" style="position:absolute;margin-left:352.45pt;margin-top:73.95pt;width:14.05pt;height:49.5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17DC08" wp14:editId="7AF3EA48">
                <wp:simplePos x="0" y="0"/>
                <wp:positionH relativeFrom="column">
                  <wp:posOffset>4476330</wp:posOffset>
                </wp:positionH>
                <wp:positionV relativeFrom="paragraph">
                  <wp:posOffset>1738679</wp:posOffset>
                </wp:positionV>
                <wp:extent cx="178435" cy="372745"/>
                <wp:effectExtent l="25400" t="0" r="24765" b="3365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4270B" id="Straight Arrow Connector 49" o:spid="_x0000_s1026" type="#_x0000_t32" style="position:absolute;margin-left:352.45pt;margin-top:136.9pt;width:14.05pt;height:29.3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E4DC1D" wp14:editId="5A550658">
                <wp:simplePos x="0" y="0"/>
                <wp:positionH relativeFrom="column">
                  <wp:posOffset>3911600</wp:posOffset>
                </wp:positionH>
                <wp:positionV relativeFrom="paragraph">
                  <wp:posOffset>1660525</wp:posOffset>
                </wp:positionV>
                <wp:extent cx="308610" cy="26352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A12E4" w14:textId="4FAE514F" w:rsidR="00E8200B" w:rsidRDefault="00E8200B" w:rsidP="006F23C1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4DC1D" id="Text Box 44" o:spid="_x0000_s1036" type="#_x0000_t202" style="position:absolute;margin-left:308pt;margin-top:130.75pt;width:24.3pt;height:20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" filled="f" stroked="f" strokeweight=".5pt">
                <v:textbox>
                  <w:txbxContent>
                    <w:p w14:paraId="78EA12E4" w14:textId="4FAE514F" w:rsidR="00E8200B" w:rsidRDefault="00E8200B" w:rsidP="006F23C1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DF6134" wp14:editId="2D86FC9A">
                <wp:simplePos x="0" y="0"/>
                <wp:positionH relativeFrom="column">
                  <wp:posOffset>3799205</wp:posOffset>
                </wp:positionH>
                <wp:positionV relativeFrom="paragraph">
                  <wp:posOffset>963295</wp:posOffset>
                </wp:positionV>
                <wp:extent cx="178435" cy="629285"/>
                <wp:effectExtent l="38100" t="25400" r="24765" b="184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00DFC" id="Straight Arrow Connector 45" o:spid="_x0000_s1026" type="#_x0000_t32" style="position:absolute;margin-left:299.15pt;margin-top:75.85pt;width:14.05pt;height:49.5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FB5765" wp14:editId="2E956DA6">
                <wp:simplePos x="0" y="0"/>
                <wp:positionH relativeFrom="column">
                  <wp:posOffset>3799476</wp:posOffset>
                </wp:positionH>
                <wp:positionV relativeFrom="paragraph">
                  <wp:posOffset>1763172</wp:posOffset>
                </wp:positionV>
                <wp:extent cx="178435" cy="372745"/>
                <wp:effectExtent l="25400" t="0" r="24765" b="336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C353" id="Straight Arrow Connector 46" o:spid="_x0000_s1026" type="#_x0000_t32" style="position:absolute;margin-left:299.15pt;margin-top:138.85pt;width:14.05pt;height:29.3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4AD08A3" wp14:editId="359C3AA5">
                <wp:simplePos x="0" y="0"/>
                <wp:positionH relativeFrom="column">
                  <wp:posOffset>3175000</wp:posOffset>
                </wp:positionH>
                <wp:positionV relativeFrom="paragraph">
                  <wp:posOffset>1760855</wp:posOffset>
                </wp:positionV>
                <wp:extent cx="178435" cy="372745"/>
                <wp:effectExtent l="25400" t="0" r="24765" b="336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45EC2" id="Straight Arrow Connector 43" o:spid="_x0000_s1026" type="#_x0000_t32" style="position:absolute;margin-left:250pt;margin-top:138.65pt;width:14.05pt;height:29.3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vhs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3i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C499FD" wp14:editId="77047DBF">
                <wp:simplePos x="0" y="0"/>
                <wp:positionH relativeFrom="column">
                  <wp:posOffset>3175000</wp:posOffset>
                </wp:positionH>
                <wp:positionV relativeFrom="paragraph">
                  <wp:posOffset>961390</wp:posOffset>
                </wp:positionV>
                <wp:extent cx="178435" cy="629285"/>
                <wp:effectExtent l="38100" t="25400" r="24765" b="184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325C" id="Straight Arrow Connector 42" o:spid="_x0000_s1026" type="#_x0000_t32" style="position:absolute;margin-left:250pt;margin-top:75.7pt;width:14.05pt;height:49.5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051C71" wp14:editId="4FB5BECE">
                <wp:simplePos x="0" y="0"/>
                <wp:positionH relativeFrom="column">
                  <wp:posOffset>1994535</wp:posOffset>
                </wp:positionH>
                <wp:positionV relativeFrom="paragraph">
                  <wp:posOffset>1632585</wp:posOffset>
                </wp:positionV>
                <wp:extent cx="308610" cy="2635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E03CBE" w14:textId="48CFEE0B" w:rsidR="00E8200B" w:rsidRDefault="00E8200B" w:rsidP="006F23C1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1C71" id="Text Box 35" o:spid="_x0000_s1037" type="#_x0000_t202" style="position:absolute;margin-left:157.05pt;margin-top:128.55pt;width:24.3pt;height:2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" filled="f" stroked="f" strokeweight=".5pt">
                <v:textbox>
                  <w:txbxContent>
                    <w:p w14:paraId="53E03CBE" w14:textId="48CFEE0B" w:rsidR="00E8200B" w:rsidRDefault="00E8200B" w:rsidP="006F23C1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262316" wp14:editId="4214F93E">
                <wp:simplePos x="0" y="0"/>
                <wp:positionH relativeFrom="column">
                  <wp:posOffset>1882140</wp:posOffset>
                </wp:positionH>
                <wp:positionV relativeFrom="paragraph">
                  <wp:posOffset>960120</wp:posOffset>
                </wp:positionV>
                <wp:extent cx="178435" cy="629285"/>
                <wp:effectExtent l="38100" t="25400" r="24765" b="184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B93B7" id="Straight Arrow Connector 36" o:spid="_x0000_s1026" type="#_x0000_t32" style="position:absolute;margin-left:148.2pt;margin-top:75.6pt;width:14.05pt;height:49.5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19E000" wp14:editId="39AAA3DA">
                <wp:simplePos x="0" y="0"/>
                <wp:positionH relativeFrom="column">
                  <wp:posOffset>1882148</wp:posOffset>
                </wp:positionH>
                <wp:positionV relativeFrom="paragraph">
                  <wp:posOffset>1759750</wp:posOffset>
                </wp:positionV>
                <wp:extent cx="178435" cy="372745"/>
                <wp:effectExtent l="25400" t="0" r="2476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F409C" id="Straight Arrow Connector 37" o:spid="_x0000_s1026" type="#_x0000_t32" style="position:absolute;margin-left:148.2pt;margin-top:138.55pt;width:14.05pt;height:29.3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48235" wp14:editId="1BE58897">
                <wp:simplePos x="0" y="0"/>
                <wp:positionH relativeFrom="column">
                  <wp:posOffset>1017905</wp:posOffset>
                </wp:positionH>
                <wp:positionV relativeFrom="paragraph">
                  <wp:posOffset>1630045</wp:posOffset>
                </wp:positionV>
                <wp:extent cx="308610" cy="2635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BB6A9" w14:textId="3F024788" w:rsidR="00E8200B" w:rsidRDefault="00E8200B" w:rsidP="006F23C1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48235" id="Text Box 32" o:spid="_x0000_s1038" type="#_x0000_t202" style="position:absolute;margin-left:80.15pt;margin-top:128.35pt;width:24.3pt;height: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" filled="f" stroked="f" strokeweight=".5pt">
                <v:textbox>
                  <w:txbxContent>
                    <w:p w14:paraId="568BB6A9" w14:textId="3F024788" w:rsidR="00E8200B" w:rsidRDefault="00E8200B" w:rsidP="006F23C1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380C27" wp14:editId="032ADF1B">
                <wp:simplePos x="0" y="0"/>
                <wp:positionH relativeFrom="column">
                  <wp:posOffset>905510</wp:posOffset>
                </wp:positionH>
                <wp:positionV relativeFrom="paragraph">
                  <wp:posOffset>935990</wp:posOffset>
                </wp:positionV>
                <wp:extent cx="178435" cy="629285"/>
                <wp:effectExtent l="38100" t="25400" r="24765" b="184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9561" id="Straight Arrow Connector 33" o:spid="_x0000_s1026" type="#_x0000_t32" style="position:absolute;margin-left:71.3pt;margin-top:73.7pt;width:14.05pt;height:49.5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83DE41" wp14:editId="1EBDBEEA">
                <wp:simplePos x="0" y="0"/>
                <wp:positionH relativeFrom="column">
                  <wp:posOffset>905510</wp:posOffset>
                </wp:positionH>
                <wp:positionV relativeFrom="paragraph">
                  <wp:posOffset>1761136</wp:posOffset>
                </wp:positionV>
                <wp:extent cx="178435" cy="372745"/>
                <wp:effectExtent l="25400" t="0" r="2476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7C46A" id="Straight Arrow Connector 34" o:spid="_x0000_s1026" type="#_x0000_t32" style="position:absolute;margin-left:71.3pt;margin-top:138.65pt;width:14.05pt;height:29.3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4Oh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Xm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w:drawing>
          <wp:inline distT="0" distB="0" distL="0" distR="0" wp14:anchorId="7D0E47E6" wp14:editId="7051E203">
            <wp:extent cx="6120765" cy="29718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hAI123_min_max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6CF" w14:textId="0635DEFB" w:rsidR="00211C60" w:rsidRDefault="00D32645" w:rsidP="009100F5">
      <w:pPr>
        <w:pStyle w:val="Caption"/>
        <w:rPr>
          <w:lang w:val="en-US"/>
        </w:rPr>
      </w:pPr>
      <w:bookmarkStart w:id="46" w:name="_Ref97724981"/>
      <w:bookmarkStart w:id="47" w:name="_Toc97737877"/>
      <w:r w:rsidRPr="00D32645">
        <w:rPr>
          <w:lang w:val="en-US"/>
        </w:rPr>
        <w:t xml:space="preserve">Figure </w:t>
      </w:r>
      <w:r>
        <w:fldChar w:fldCharType="begin"/>
      </w:r>
      <w:r w:rsidRPr="00D32645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13</w:t>
      </w:r>
      <w:r>
        <w:fldChar w:fldCharType="end"/>
      </w:r>
      <w:bookmarkEnd w:id="46"/>
      <w:r w:rsidRPr="00D32645">
        <w:rPr>
          <w:lang w:val="en-US"/>
        </w:rPr>
        <w:t>: Position measurements for horizontal sensors at 0</w:t>
      </w:r>
      <w:r w:rsidR="00EB491F">
        <w:rPr>
          <w:lang w:val="en-US"/>
        </w:rPr>
        <w:t>º</w:t>
      </w:r>
      <w:r>
        <w:rPr>
          <w:lang w:val="en-US"/>
        </w:rPr>
        <w:t>,</w:t>
      </w:r>
      <w:r w:rsidR="009534BE">
        <w:rPr>
          <w:lang w:val="en-US"/>
        </w:rPr>
        <w:t xml:space="preserve"> </w:t>
      </w:r>
      <w:r>
        <w:rPr>
          <w:lang w:val="en-US"/>
        </w:rPr>
        <w:t>120</w:t>
      </w:r>
      <w:r w:rsidR="00EB491F">
        <w:rPr>
          <w:lang w:val="en-US"/>
        </w:rPr>
        <w:t>º</w:t>
      </w:r>
      <w:r>
        <w:rPr>
          <w:lang w:val="en-US"/>
        </w:rPr>
        <w:t xml:space="preserve"> and 240</w:t>
      </w:r>
      <w:r w:rsidR="00EB491F">
        <w:rPr>
          <w:lang w:val="en-US"/>
        </w:rPr>
        <w:t>º</w:t>
      </w:r>
      <w:r w:rsidRPr="00D32645">
        <w:rPr>
          <w:lang w:val="en-US"/>
        </w:rPr>
        <w:t xml:space="preserve"> degrees over a 10h period. Upper graph shows maximum position values and lower graph shows minimum position values. Each value is a maximum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or minimum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47"/>
    </w:p>
    <w:p w14:paraId="119E99AC" w14:textId="77777777" w:rsidR="00AC50AF" w:rsidRPr="00AC50AF" w:rsidRDefault="00AC50AF" w:rsidP="00AC50AF">
      <w:pPr>
        <w:rPr>
          <w:lang w:val="en-US"/>
        </w:rPr>
      </w:pPr>
    </w:p>
    <w:p w14:paraId="4128D5F3" w14:textId="62F5502B" w:rsidR="00C50DB0" w:rsidRDefault="00C50DB0" w:rsidP="00C50DB0">
      <w:pPr>
        <w:rPr>
          <w:lang w:val="en-US"/>
        </w:rPr>
      </w:pPr>
      <w:bookmarkStart w:id="48" w:name="_Ref97721703"/>
      <w:r>
        <w:rPr>
          <w:lang w:val="en-US"/>
        </w:rPr>
        <w:t xml:space="preserve">In </w:t>
      </w:r>
      <w:r w:rsidR="00D32741">
        <w:rPr>
          <w:lang w:val="en-US"/>
        </w:rPr>
        <w:fldChar w:fldCharType="begin"/>
      </w:r>
      <w:r w:rsidR="00D32741">
        <w:rPr>
          <w:lang w:val="en-US"/>
        </w:rPr>
        <w:instrText xml:space="preserve"> REF _Ref97724981 \h </w:instrText>
      </w:r>
      <w:r w:rsidR="00D32741">
        <w:rPr>
          <w:lang w:val="en-US"/>
        </w:rPr>
      </w:r>
      <w:r w:rsidR="00D32741">
        <w:rPr>
          <w:lang w:val="en-US"/>
        </w:rPr>
        <w:fldChar w:fldCharType="separate"/>
      </w:r>
      <w:r w:rsidR="00D32741" w:rsidRPr="00D32645">
        <w:rPr>
          <w:lang w:val="en-US"/>
        </w:rPr>
        <w:t xml:space="preserve">Figure </w:t>
      </w:r>
      <w:r w:rsidR="00D32741" w:rsidRPr="00D32645">
        <w:rPr>
          <w:noProof/>
          <w:lang w:val="en-US"/>
        </w:rPr>
        <w:t>11</w:t>
      </w:r>
      <w:r w:rsidR="00D32741">
        <w:rPr>
          <w:lang w:val="en-US"/>
        </w:rPr>
        <w:fldChar w:fldCharType="end"/>
      </w:r>
      <w:r w:rsidR="008571F4">
        <w:rPr>
          <w:lang w:val="en-US"/>
        </w:rPr>
        <w:t>,</w:t>
      </w:r>
      <w:r w:rsidR="00D32741">
        <w:rPr>
          <w:lang w:val="en-US"/>
        </w:rPr>
        <w:t xml:space="preserve"> </w:t>
      </w:r>
      <w:r>
        <w:rPr>
          <w:lang w:val="en-US"/>
        </w:rPr>
        <w:t>a few things can be identified (see arrows in the figure):</w:t>
      </w:r>
    </w:p>
    <w:p w14:paraId="1965E4BC" w14:textId="781AB23C" w:rsidR="00C50DB0" w:rsidRDefault="00C50DB0" w:rsidP="00610CA1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Startup ramp</w:t>
      </w:r>
    </w:p>
    <w:p w14:paraId="665C97C0" w14:textId="409A80B2" w:rsidR="00C50DB0" w:rsidRDefault="00C50DB0" w:rsidP="00610CA1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73483">
        <w:rPr>
          <w:lang w:val="en-US"/>
        </w:rPr>
        <w:t>of all channels</w:t>
      </w:r>
      <w:r w:rsidR="00A82F19">
        <w:rPr>
          <w:lang w:val="en-US"/>
        </w:rPr>
        <w:t xml:space="preserve"> </w:t>
      </w:r>
      <w:r w:rsidR="006F23C1">
        <w:rPr>
          <w:lang w:val="en-US"/>
        </w:rPr>
        <w:t>(</w:t>
      </w:r>
      <w:r>
        <w:rPr>
          <w:lang w:val="en-US"/>
        </w:rPr>
        <w:t>short time</w:t>
      </w:r>
      <w:r w:rsidR="006F23C1">
        <w:rPr>
          <w:lang w:val="en-US"/>
        </w:rPr>
        <w:t>)</w:t>
      </w:r>
    </w:p>
    <w:p w14:paraId="7236C2B4" w14:textId="42910E4C" w:rsidR="00C50DB0" w:rsidRDefault="007A4B09" w:rsidP="00610CA1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</w:t>
      </w:r>
      <w:r w:rsidR="00C50DB0">
        <w:rPr>
          <w:lang w:val="en-US"/>
        </w:rPr>
        <w:t xml:space="preserve"> </w:t>
      </w:r>
      <w:r w:rsidR="00B114D7">
        <w:rPr>
          <w:lang w:val="en-US"/>
        </w:rPr>
        <w:t xml:space="preserve">step </w:t>
      </w:r>
      <w:r w:rsidR="00EB491F">
        <w:rPr>
          <w:lang w:val="en-US"/>
        </w:rPr>
        <w:t>change in sensor 0º and spike</w:t>
      </w:r>
      <w:r w:rsidR="00B16A0D">
        <w:rPr>
          <w:lang w:val="en-US"/>
        </w:rPr>
        <w:t>s</w:t>
      </w:r>
      <w:r w:rsidR="00EB491F">
        <w:rPr>
          <w:lang w:val="en-US"/>
        </w:rPr>
        <w:t xml:space="preserve"> in values for </w:t>
      </w:r>
      <w:r w:rsidR="00B16A0D">
        <w:rPr>
          <w:lang w:val="en-US"/>
        </w:rPr>
        <w:t xml:space="preserve">0º, </w:t>
      </w:r>
      <w:r w:rsidR="00EB491F">
        <w:rPr>
          <w:lang w:val="en-US"/>
        </w:rPr>
        <w:t>120º and 240º</w:t>
      </w:r>
    </w:p>
    <w:p w14:paraId="171AF0FB" w14:textId="2E343905" w:rsidR="00C50DB0" w:rsidRDefault="00C50DB0" w:rsidP="00610CA1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Data loss</w:t>
      </w:r>
    </w:p>
    <w:p w14:paraId="247C442B" w14:textId="0E00F9A9" w:rsidR="007A4B09" w:rsidRDefault="007A4B09" w:rsidP="00610CA1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 step change in all sensors</w:t>
      </w:r>
    </w:p>
    <w:p w14:paraId="6641E32C" w14:textId="478E8A56" w:rsidR="00C50DB0" w:rsidRDefault="00C50DB0" w:rsidP="00610CA1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Unintentional </w:t>
      </w:r>
      <w:r w:rsidR="006F23C1">
        <w:rPr>
          <w:lang w:val="en-US"/>
        </w:rPr>
        <w:t>non-planned</w:t>
      </w:r>
      <w:r w:rsidR="004A2DB9">
        <w:rPr>
          <w:lang w:val="en-US"/>
        </w:rPr>
        <w:t xml:space="preserve"> </w:t>
      </w:r>
      <w:r>
        <w:rPr>
          <w:lang w:val="en-US"/>
        </w:rPr>
        <w:t>stop and start of wheel</w:t>
      </w:r>
    </w:p>
    <w:p w14:paraId="5F85B055" w14:textId="215B8FD8" w:rsidR="00C50DB0" w:rsidRDefault="00C50DB0" w:rsidP="00610CA1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F23C1">
        <w:rPr>
          <w:lang w:val="en-US"/>
        </w:rPr>
        <w:t>(</w:t>
      </w:r>
      <w:r>
        <w:rPr>
          <w:lang w:val="en-US"/>
        </w:rPr>
        <w:t>long time</w:t>
      </w:r>
      <w:r w:rsidR="006F23C1">
        <w:rPr>
          <w:lang w:val="en-US"/>
        </w:rPr>
        <w:t>)</w:t>
      </w:r>
      <w:r>
        <w:rPr>
          <w:lang w:val="en-US"/>
        </w:rPr>
        <w:t xml:space="preserve"> </w:t>
      </w:r>
    </w:p>
    <w:p w14:paraId="05457084" w14:textId="4762E613" w:rsidR="00C50DB0" w:rsidRDefault="007A4B09" w:rsidP="00610CA1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Trends over time</w:t>
      </w:r>
    </w:p>
    <w:p w14:paraId="199E80D7" w14:textId="06366B63" w:rsidR="007C3AD5" w:rsidRDefault="007C3AD5" w:rsidP="007C3AD5">
      <w:pPr>
        <w:rPr>
          <w:lang w:val="en-US"/>
        </w:rPr>
      </w:pPr>
    </w:p>
    <w:p w14:paraId="70C2613F" w14:textId="0E8152B7" w:rsidR="007C3AD5" w:rsidRDefault="00BC0D53" w:rsidP="00610CA1">
      <w:pPr>
        <w:pStyle w:val="ListParagraph"/>
        <w:numPr>
          <w:ilvl w:val="0"/>
          <w:numId w:val="28"/>
        </w:numPr>
        <w:rPr>
          <w:b/>
          <w:lang w:val="en-US"/>
        </w:rPr>
      </w:pPr>
      <w:r>
        <w:rPr>
          <w:b/>
          <w:lang w:val="en-US"/>
        </w:rPr>
        <w:t>Velocity</w:t>
      </w:r>
      <w:r w:rsidR="007C3AD5" w:rsidRPr="007C3AD5">
        <w:rPr>
          <w:b/>
          <w:lang w:val="en-US"/>
        </w:rPr>
        <w:t xml:space="preserve"> ramp</w:t>
      </w:r>
      <w:r>
        <w:rPr>
          <w:b/>
          <w:lang w:val="en-US"/>
        </w:rPr>
        <w:t>s</w:t>
      </w:r>
      <w:r w:rsidR="007C3AD5" w:rsidRPr="007C3AD5">
        <w:rPr>
          <w:b/>
          <w:lang w:val="en-US"/>
        </w:rPr>
        <w:t>:</w:t>
      </w:r>
    </w:p>
    <w:p w14:paraId="62AC4B2C" w14:textId="640CB0C3" w:rsidR="007C3AD5" w:rsidRPr="007C3AD5" w:rsidRDefault="007C3AD5" w:rsidP="007C3AD5">
      <w:pPr>
        <w:ind w:left="360"/>
        <w:rPr>
          <w:lang w:val="en-US"/>
        </w:rPr>
      </w:pPr>
      <w:r>
        <w:rPr>
          <w:lang w:val="en-US"/>
        </w:rPr>
        <w:t xml:space="preserve">The position disturbance is highest during ramping of velocity. </w:t>
      </w:r>
    </w:p>
    <w:p w14:paraId="0F1057BE" w14:textId="44A6C07D" w:rsidR="007C3AD5" w:rsidRDefault="007C3AD5" w:rsidP="007C3AD5">
      <w:pPr>
        <w:rPr>
          <w:lang w:val="en-US"/>
        </w:rPr>
      </w:pPr>
    </w:p>
    <w:p w14:paraId="431AD3EB" w14:textId="53C4AB5C" w:rsidR="00985AA2" w:rsidRPr="005C75EE" w:rsidRDefault="00985AA2" w:rsidP="00610CA1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5C75EE">
        <w:rPr>
          <w:b/>
          <w:lang w:val="en-US"/>
        </w:rPr>
        <w:t>Disturbance in position (short time)</w:t>
      </w:r>
      <w:r w:rsidR="00EB491F">
        <w:rPr>
          <w:b/>
          <w:lang w:val="en-US"/>
        </w:rPr>
        <w:t>:</w:t>
      </w:r>
    </w:p>
    <w:p w14:paraId="6DC90820" w14:textId="26CECC60" w:rsidR="00A8328B" w:rsidRPr="00AC50AF" w:rsidRDefault="005C75EE" w:rsidP="00AC50AF">
      <w:pPr>
        <w:pStyle w:val="ListParagraph"/>
        <w:ind w:left="360"/>
        <w:rPr>
          <w:lang w:val="en-US"/>
        </w:rPr>
      </w:pPr>
      <w:r>
        <w:rPr>
          <w:lang w:val="en-US"/>
        </w:rPr>
        <w:t>A sudden disturbance</w:t>
      </w:r>
      <w:r w:rsidR="00B50EA1">
        <w:rPr>
          <w:lang w:val="en-US"/>
        </w:rPr>
        <w:t xml:space="preserve"> happened just before 12:00. The reason for this is not known.</w:t>
      </w:r>
      <w:r w:rsidR="00390746">
        <w:rPr>
          <w:lang w:val="en-US"/>
        </w:rPr>
        <w:t xml:space="preserve"> Could be someone climbing the structure to reach the drive unit resulting in a disturbance.</w:t>
      </w:r>
      <w:r w:rsidR="00B50EA1">
        <w:rPr>
          <w:lang w:val="en-US"/>
        </w:rPr>
        <w:t xml:space="preserve"> </w:t>
      </w:r>
    </w:p>
    <w:p w14:paraId="06850557" w14:textId="73E33083" w:rsidR="00EB491F" w:rsidRDefault="00EB491F" w:rsidP="00610CA1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EB491F">
        <w:rPr>
          <w:b/>
          <w:lang w:val="en-US"/>
        </w:rPr>
        <w:lastRenderedPageBreak/>
        <w:t>Small step change in sensor 0º and spikes in values for 120º and 240º</w:t>
      </w:r>
      <w:r>
        <w:rPr>
          <w:b/>
          <w:lang w:val="en-US"/>
        </w:rPr>
        <w:t>:</w:t>
      </w:r>
    </w:p>
    <w:p w14:paraId="04C9D833" w14:textId="0B5A8F7D" w:rsidR="00FC5777" w:rsidRDefault="00A8328B" w:rsidP="005B2D4A">
      <w:pPr>
        <w:pStyle w:val="ListParagraph"/>
        <w:keepNext/>
        <w:ind w:left="360"/>
        <w:rPr>
          <w:lang w:val="en-US"/>
        </w:rPr>
      </w:pPr>
      <w:r w:rsidRPr="00A8328B">
        <w:rPr>
          <w:lang w:val="en-US"/>
        </w:rPr>
        <w:t xml:space="preserve">Just before </w:t>
      </w:r>
      <w:r>
        <w:rPr>
          <w:lang w:val="en-US"/>
        </w:rPr>
        <w:t xml:space="preserve">14:00 a change in the movement of the wheel can be identified. The values from </w:t>
      </w:r>
      <w:r w:rsidRPr="00A8328B">
        <w:rPr>
          <w:lang w:val="en-US"/>
        </w:rPr>
        <w:t>sensor 0º sensor</w:t>
      </w:r>
      <w:r w:rsidR="00E5091E">
        <w:rPr>
          <w:lang w:val="en-US"/>
        </w:rPr>
        <w:t xml:space="preserve"> shifts and noise level increase slightly.</w:t>
      </w:r>
      <w:r w:rsidR="00C27410">
        <w:rPr>
          <w:lang w:val="en-US"/>
        </w:rPr>
        <w:t xml:space="preserve"> This coincides with the time of a torque increase</w:t>
      </w:r>
      <w:r w:rsidR="00D25E48">
        <w:rPr>
          <w:lang w:val="en-US"/>
        </w:rPr>
        <w:t xml:space="preserve">, </w:t>
      </w:r>
      <w:r w:rsidR="00D25E48">
        <w:rPr>
          <w:lang w:val="en-US"/>
        </w:rPr>
        <w:fldChar w:fldCharType="begin"/>
      </w:r>
      <w:r w:rsidR="00D25E48">
        <w:rPr>
          <w:lang w:val="en-US"/>
        </w:rPr>
        <w:instrText xml:space="preserve"> REF _Ref97792303 \h </w:instrText>
      </w:r>
      <w:r w:rsidR="00D25E48">
        <w:rPr>
          <w:lang w:val="en-US"/>
        </w:rPr>
      </w:r>
      <w:r w:rsidR="00D25E48">
        <w:rPr>
          <w:lang w:val="en-US"/>
        </w:rPr>
        <w:fldChar w:fldCharType="separate"/>
      </w:r>
      <w:r w:rsidR="00D25E48" w:rsidRPr="00040B25">
        <w:rPr>
          <w:lang w:val="en-US"/>
        </w:rPr>
        <w:t xml:space="preserve">Figure </w:t>
      </w:r>
      <w:r w:rsidR="00D25E48" w:rsidRPr="00040B25">
        <w:rPr>
          <w:noProof/>
          <w:lang w:val="en-US"/>
        </w:rPr>
        <w:t>10</w:t>
      </w:r>
      <w:r w:rsidR="00D25E48">
        <w:rPr>
          <w:lang w:val="en-US"/>
        </w:rPr>
        <w:fldChar w:fldCharType="end"/>
      </w:r>
      <w:r w:rsidR="00C27410">
        <w:rPr>
          <w:lang w:val="en-US"/>
        </w:rPr>
        <w:t>.</w:t>
      </w:r>
      <w:r w:rsidR="00BC0D53">
        <w:rPr>
          <w:lang w:val="en-US"/>
        </w:rPr>
        <w:t xml:space="preserve"> </w:t>
      </w:r>
      <w:r w:rsidR="00FC5777">
        <w:rPr>
          <w:lang w:val="en-US"/>
        </w:rPr>
        <w:t xml:space="preserve">Note that there can be a few minutes shift in the data since the timestamp is from two </w:t>
      </w:r>
      <w:r w:rsidR="003415B2">
        <w:rPr>
          <w:lang w:val="en-US"/>
        </w:rPr>
        <w:t xml:space="preserve">different </w:t>
      </w:r>
      <w:r w:rsidR="00FC5777">
        <w:rPr>
          <w:lang w:val="en-US"/>
        </w:rPr>
        <w:t>stand-alone computers</w:t>
      </w:r>
      <w:r w:rsidR="00E60C8B">
        <w:rPr>
          <w:lang w:val="en-US"/>
        </w:rPr>
        <w:t xml:space="preserve"> without access to network</w:t>
      </w:r>
      <w:r w:rsidR="00FC5777">
        <w:rPr>
          <w:lang w:val="en-US"/>
        </w:rPr>
        <w:t>.</w:t>
      </w:r>
      <w:r w:rsidR="0065329E">
        <w:rPr>
          <w:lang w:val="en-US"/>
        </w:rPr>
        <w:t xml:space="preserve"> The reason for this increase in torque is not known.</w:t>
      </w:r>
    </w:p>
    <w:p w14:paraId="20CD0064" w14:textId="4D4A909C" w:rsidR="005B2D4A" w:rsidRDefault="00CC0926" w:rsidP="005B2D4A">
      <w:pPr>
        <w:pStyle w:val="ListParagraph"/>
        <w:keepNext/>
        <w:ind w:left="360"/>
        <w:rPr>
          <w:lang w:val="en-US"/>
        </w:rPr>
      </w:pPr>
      <w:r>
        <w:rPr>
          <w:lang w:val="en-US"/>
        </w:rPr>
        <w:t>A few minutes later a spike occurs in all three sensors.</w:t>
      </w:r>
      <w:r w:rsidR="00A82F19">
        <w:rPr>
          <w:lang w:val="en-US"/>
        </w:rPr>
        <w:t xml:space="preserve"> </w:t>
      </w:r>
    </w:p>
    <w:p w14:paraId="76CA1D0C" w14:textId="12771406" w:rsidR="00EB491F" w:rsidRPr="00040B25" w:rsidRDefault="003C5C34" w:rsidP="00040B25">
      <w:pPr>
        <w:pStyle w:val="ListParagraph"/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50C6F3" wp14:editId="650AEA25">
                <wp:simplePos x="0" y="0"/>
                <wp:positionH relativeFrom="column">
                  <wp:posOffset>-8254</wp:posOffset>
                </wp:positionH>
                <wp:positionV relativeFrom="paragraph">
                  <wp:posOffset>1198977</wp:posOffset>
                </wp:positionV>
                <wp:extent cx="1637414" cy="260498"/>
                <wp:effectExtent l="2540" t="0" r="3810" b="381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637414" cy="2604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016B20" w14:textId="7986738D" w:rsidR="00E8200B" w:rsidRPr="00226437" w:rsidRDefault="00E8200B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226437">
                              <w:rPr>
                                <w:sz w:val="18"/>
                              </w:rPr>
                              <w:t>Torque</w:t>
                            </w:r>
                            <w:proofErr w:type="spellEnd"/>
                            <w:r w:rsidRPr="00226437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</w:t>
                            </w:r>
                            <w:r w:rsidRPr="00226437">
                              <w:rPr>
                                <w:sz w:val="18"/>
                              </w:rPr>
                              <w:t>vg</w:t>
                            </w:r>
                            <w:proofErr w:type="spellEnd"/>
                            <w:r w:rsidRPr="00226437">
                              <w:rPr>
                                <w:sz w:val="18"/>
                              </w:rPr>
                              <w:t xml:space="preserve"> [%]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0C6F3" id="Text Box 56" o:spid="_x0000_s1039" type="#_x0000_t202" style="position:absolute;left:0;text-align:left;margin-left:-.65pt;margin-top:94.4pt;width:128.95pt;height:20.5pt;rotation:-90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" fillcolor="white [3201]" stroked="f" strokeweight=".5pt">
                <v:textbox>
                  <w:txbxContent>
                    <w:p w14:paraId="47016B20" w14:textId="7986738D" w:rsidR="00E8200B" w:rsidRPr="00226437" w:rsidRDefault="00E8200B">
                      <w:pPr>
                        <w:rPr>
                          <w:sz w:val="18"/>
                        </w:rPr>
                      </w:pPr>
                      <w:proofErr w:type="spellStart"/>
                      <w:r w:rsidRPr="00226437">
                        <w:rPr>
                          <w:sz w:val="18"/>
                        </w:rPr>
                        <w:t>Torque</w:t>
                      </w:r>
                      <w:proofErr w:type="spellEnd"/>
                      <w:r w:rsidRPr="00226437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A</w:t>
                      </w:r>
                      <w:r w:rsidRPr="00226437">
                        <w:rPr>
                          <w:sz w:val="18"/>
                        </w:rPr>
                        <w:t>vg</w:t>
                      </w:r>
                      <w:proofErr w:type="spellEnd"/>
                      <w:r w:rsidRPr="00226437">
                        <w:rPr>
                          <w:sz w:val="18"/>
                        </w:rPr>
                        <w:t xml:space="preserve"> [%]</w:t>
                      </w:r>
                    </w:p>
                  </w:txbxContent>
                </v:textbox>
              </v:shape>
            </w:pict>
          </mc:Fallback>
        </mc:AlternateContent>
      </w:r>
    </w:p>
    <w:p w14:paraId="7C33CE79" w14:textId="3E9C8164" w:rsidR="00E467FF" w:rsidRDefault="007A4B09" w:rsidP="00610CA1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7A4B09">
        <w:rPr>
          <w:b/>
          <w:lang w:val="en-US"/>
        </w:rPr>
        <w:t>Data loss:</w:t>
      </w:r>
    </w:p>
    <w:p w14:paraId="151CBAAA" w14:textId="14FE795B" w:rsidR="007A4B09" w:rsidRDefault="007A4B09" w:rsidP="007A4B09">
      <w:pPr>
        <w:pStyle w:val="ListParagraph"/>
        <w:ind w:left="360"/>
        <w:rPr>
          <w:lang w:val="en-US"/>
        </w:rPr>
      </w:pPr>
      <w:r>
        <w:rPr>
          <w:lang w:val="en-US"/>
        </w:rPr>
        <w:t>No data during this period.</w:t>
      </w:r>
    </w:p>
    <w:p w14:paraId="018261DE" w14:textId="77777777" w:rsidR="00D658B2" w:rsidRPr="007A4B09" w:rsidRDefault="00D658B2" w:rsidP="007A4B09">
      <w:pPr>
        <w:pStyle w:val="ListParagraph"/>
        <w:ind w:left="360"/>
        <w:rPr>
          <w:b/>
          <w:lang w:val="en-US"/>
        </w:rPr>
      </w:pPr>
    </w:p>
    <w:p w14:paraId="5DC2CB4F" w14:textId="7244751E" w:rsidR="00D658B2" w:rsidRDefault="00D658B2" w:rsidP="00610CA1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D658B2">
        <w:rPr>
          <w:b/>
          <w:lang w:val="en-US"/>
        </w:rPr>
        <w:t>Minor step change in all sensors</w:t>
      </w:r>
      <w:r w:rsidR="00316963">
        <w:rPr>
          <w:b/>
          <w:lang w:val="en-US"/>
        </w:rPr>
        <w:t>:</w:t>
      </w:r>
    </w:p>
    <w:p w14:paraId="0EABF1A8" w14:textId="312ACBAE" w:rsidR="00D658B2" w:rsidRDefault="00316963" w:rsidP="00D658B2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minor change in position for all sensors can be seen. This coincides with torque going back to original level again,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_Ref97732697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0C196B">
        <w:rPr>
          <w:lang w:val="en-US"/>
        </w:rPr>
        <w:t xml:space="preserve">Figure </w:t>
      </w:r>
      <w:r w:rsidRPr="000C196B">
        <w:rPr>
          <w:noProof/>
          <w:lang w:val="en-US"/>
        </w:rPr>
        <w:t>12</w:t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0EEF14C6" w14:textId="77777777" w:rsidR="00316963" w:rsidRPr="00D658B2" w:rsidRDefault="00316963" w:rsidP="00D658B2">
      <w:pPr>
        <w:pStyle w:val="ListParagraph"/>
        <w:ind w:left="360"/>
        <w:rPr>
          <w:lang w:val="en-US"/>
        </w:rPr>
      </w:pPr>
    </w:p>
    <w:p w14:paraId="23819798" w14:textId="34426293" w:rsidR="00316963" w:rsidRPr="00316963" w:rsidRDefault="00316963" w:rsidP="00610CA1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316963">
        <w:rPr>
          <w:b/>
          <w:lang w:val="en-US"/>
        </w:rPr>
        <w:t xml:space="preserve">Unintentional non-planned stop and </w:t>
      </w:r>
      <w:r w:rsidR="00DC523E">
        <w:rPr>
          <w:b/>
          <w:lang w:val="en-US"/>
        </w:rPr>
        <w:t>re-</w:t>
      </w:r>
      <w:r w:rsidRPr="00316963">
        <w:rPr>
          <w:b/>
          <w:lang w:val="en-US"/>
        </w:rPr>
        <w:t>start of wheel:</w:t>
      </w:r>
    </w:p>
    <w:p w14:paraId="1389B819" w14:textId="51798A5C" w:rsidR="00316963" w:rsidRDefault="006E6CDD" w:rsidP="00316963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An unintentional stop </w:t>
      </w:r>
      <w:r w:rsidR="004A050A">
        <w:rPr>
          <w:lang w:val="en-US"/>
        </w:rPr>
        <w:t>occurred</w:t>
      </w:r>
      <w:r>
        <w:rPr>
          <w:lang w:val="en-US"/>
        </w:rPr>
        <w:t>. The wheel was re-started again.</w:t>
      </w:r>
    </w:p>
    <w:p w14:paraId="1E22CC23" w14:textId="5CD3CAC9" w:rsidR="006E6CDD" w:rsidRDefault="006E6CDD" w:rsidP="00316963">
      <w:pPr>
        <w:pStyle w:val="ListParagraph"/>
        <w:ind w:left="360"/>
        <w:rPr>
          <w:lang w:val="en-US"/>
        </w:rPr>
      </w:pPr>
      <w:r>
        <w:rPr>
          <w:lang w:val="en-US"/>
        </w:rPr>
        <w:t>During the velocity ramps, large deviations in the position sensors can be seen. After restart the wheel seems to stabilize in a slightly different location than before the stop.</w:t>
      </w:r>
    </w:p>
    <w:p w14:paraId="4417644D" w14:textId="77777777" w:rsidR="006E6CDD" w:rsidRDefault="006E6CDD" w:rsidP="00316963">
      <w:pPr>
        <w:pStyle w:val="ListParagraph"/>
        <w:ind w:left="360"/>
        <w:rPr>
          <w:lang w:val="en-US"/>
        </w:rPr>
      </w:pPr>
    </w:p>
    <w:p w14:paraId="506FAB4C" w14:textId="26F10F33" w:rsidR="006E6CDD" w:rsidRPr="006E6CDD" w:rsidRDefault="006E6CDD" w:rsidP="00610CA1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6E6CDD">
        <w:rPr>
          <w:b/>
          <w:lang w:val="en-US"/>
        </w:rPr>
        <w:t>Disturbance in position (long time)</w:t>
      </w:r>
      <w:r>
        <w:rPr>
          <w:b/>
          <w:lang w:val="en-US"/>
        </w:rPr>
        <w:t>:</w:t>
      </w:r>
      <w:r w:rsidRPr="006E6CDD">
        <w:rPr>
          <w:b/>
          <w:lang w:val="en-US"/>
        </w:rPr>
        <w:t xml:space="preserve"> </w:t>
      </w:r>
    </w:p>
    <w:p w14:paraId="4EB88975" w14:textId="1E906AF3" w:rsidR="007A4B09" w:rsidRDefault="004A050A" w:rsidP="006E6CDD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</w:t>
      </w:r>
      <w:r w:rsidR="00F551D7">
        <w:rPr>
          <w:lang w:val="en-US"/>
        </w:rPr>
        <w:t>significant</w:t>
      </w:r>
      <w:r>
        <w:rPr>
          <w:lang w:val="en-US"/>
        </w:rPr>
        <w:t xml:space="preserve"> disturbance in rotor position can be identified.</w:t>
      </w:r>
      <w:r w:rsidR="00590BD6">
        <w:rPr>
          <w:lang w:val="en-US"/>
        </w:rPr>
        <w:t xml:space="preserve"> The rotor </w:t>
      </w:r>
      <w:r w:rsidR="0065329E">
        <w:rPr>
          <w:lang w:val="en-US"/>
        </w:rPr>
        <w:t>position</w:t>
      </w:r>
      <w:r w:rsidR="00590BD6">
        <w:rPr>
          <w:lang w:val="en-US"/>
        </w:rPr>
        <w:t xml:space="preserve"> moves closer to the </w:t>
      </w:r>
      <w:r w:rsidR="0070639F">
        <w:rPr>
          <w:lang w:val="en-US"/>
        </w:rPr>
        <w:t>120-degree</w:t>
      </w:r>
      <w:r w:rsidR="00590BD6">
        <w:rPr>
          <w:lang w:val="en-US"/>
        </w:rPr>
        <w:t xml:space="preserve"> sensor. The disturbance lasts for approx. 15 minutes and the rotor position returns to more or less the same position as before the disturbance.</w:t>
      </w:r>
    </w:p>
    <w:p w14:paraId="2AEA9837" w14:textId="317F6CF2" w:rsidR="0023586B" w:rsidRDefault="0023586B">
      <w:pPr>
        <w:rPr>
          <w:b/>
          <w:lang w:val="en-US"/>
        </w:rPr>
      </w:pPr>
    </w:p>
    <w:p w14:paraId="64703B31" w14:textId="745CE5D8" w:rsidR="006E6CDD" w:rsidRPr="0023586B" w:rsidRDefault="00F551D7" w:rsidP="00610CA1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23586B">
        <w:rPr>
          <w:b/>
          <w:lang w:val="en-US"/>
        </w:rPr>
        <w:t>Trends over time</w:t>
      </w:r>
    </w:p>
    <w:p w14:paraId="1476535F" w14:textId="13CDC48B" w:rsidR="00F551D7" w:rsidRDefault="00246A0B" w:rsidP="00246A0B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The rotor moves slightly towards the </w:t>
      </w:r>
      <w:r w:rsidR="00E50F56">
        <w:rPr>
          <w:lang w:val="en-US"/>
        </w:rPr>
        <w:t>120-degree</w:t>
      </w:r>
      <w:r>
        <w:rPr>
          <w:lang w:val="en-US"/>
        </w:rPr>
        <w:t xml:space="preserve"> sensor during</w:t>
      </w:r>
      <w:r w:rsidR="00F95E89">
        <w:rPr>
          <w:lang w:val="en-US"/>
        </w:rPr>
        <w:t xml:space="preserve"> the </w:t>
      </w:r>
      <w:r w:rsidR="000A3751">
        <w:rPr>
          <w:lang w:val="en-US"/>
        </w:rPr>
        <w:t>test</w:t>
      </w:r>
      <w:r>
        <w:rPr>
          <w:lang w:val="en-US"/>
        </w:rPr>
        <w:t xml:space="preserve"> and might take even longer than 10h to stabilize.</w:t>
      </w:r>
    </w:p>
    <w:p w14:paraId="4371F4A6" w14:textId="77777777" w:rsidR="00C50DB0" w:rsidRPr="00C50DB0" w:rsidRDefault="00C50DB0" w:rsidP="00C50DB0">
      <w:pPr>
        <w:rPr>
          <w:lang w:val="en-US"/>
        </w:rPr>
      </w:pPr>
    </w:p>
    <w:p w14:paraId="30643258" w14:textId="0F8EA58A" w:rsidR="009609E1" w:rsidRPr="009609E1" w:rsidRDefault="009609E1" w:rsidP="009609E1">
      <w:pPr>
        <w:pStyle w:val="Caption"/>
        <w:rPr>
          <w:lang w:val="en-US"/>
        </w:rPr>
      </w:pPr>
      <w:bookmarkStart w:id="49" w:name="_Ref97721764"/>
      <w:bookmarkStart w:id="50" w:name="_Toc97737860"/>
      <w:r w:rsidRPr="009609E1">
        <w:rPr>
          <w:lang w:val="en-US"/>
        </w:rPr>
        <w:t xml:space="preserve">Table </w:t>
      </w:r>
      <w:r>
        <w:fldChar w:fldCharType="begin"/>
      </w:r>
      <w:r w:rsidRPr="009609E1">
        <w:rPr>
          <w:lang w:val="en-US"/>
        </w:rPr>
        <w:instrText xml:space="preserve"> SEQ Table \* ARABIC </w:instrText>
      </w:r>
      <w:r>
        <w:fldChar w:fldCharType="separate"/>
      </w:r>
      <w:r w:rsidR="00465A26">
        <w:rPr>
          <w:noProof/>
          <w:lang w:val="en-US"/>
        </w:rPr>
        <w:t>1</w:t>
      </w:r>
      <w:r>
        <w:fldChar w:fldCharType="end"/>
      </w:r>
      <w:bookmarkEnd w:id="48"/>
      <w:bookmarkEnd w:id="49"/>
      <w:r w:rsidRPr="009609E1">
        <w:rPr>
          <w:lang w:val="en-US"/>
        </w:rPr>
        <w:t xml:space="preserve">: Statistics for </w:t>
      </w:r>
      <w:r w:rsidRPr="00211C60">
        <w:rPr>
          <w:lang w:val="en-US"/>
        </w:rPr>
        <w:t xml:space="preserve">horizontal </w:t>
      </w:r>
      <w:r w:rsidR="00401A48">
        <w:rPr>
          <w:lang w:val="en-US"/>
        </w:rPr>
        <w:t xml:space="preserve">pedestal </w:t>
      </w:r>
      <w:r w:rsidRPr="00211C60">
        <w:rPr>
          <w:lang w:val="en-US"/>
        </w:rPr>
        <w:t>sensor</w:t>
      </w:r>
      <w:r w:rsidR="00401A48">
        <w:rPr>
          <w:lang w:val="en-US"/>
        </w:rPr>
        <w:t>s</w:t>
      </w:r>
      <w:r w:rsidRPr="00211C60">
        <w:rPr>
          <w:lang w:val="en-US"/>
        </w:rPr>
        <w:t xml:space="preserve"> over a 10h period</w:t>
      </w:r>
      <w:r>
        <w:rPr>
          <w:lang w:val="en-US"/>
        </w:rPr>
        <w:t>.</w:t>
      </w:r>
      <w:bookmarkEnd w:id="5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  <w:gridCol w:w="992"/>
        <w:gridCol w:w="992"/>
        <w:gridCol w:w="992"/>
        <w:gridCol w:w="993"/>
      </w:tblGrid>
      <w:tr w:rsidR="00446931" w14:paraId="1DBACF67" w14:textId="5C43A87F" w:rsidTr="00E10570">
        <w:tc>
          <w:tcPr>
            <w:tcW w:w="1696" w:type="dxa"/>
            <w:shd w:val="clear" w:color="auto" w:fill="D9D9D9" w:themeFill="background1" w:themeFillShade="D9"/>
          </w:tcPr>
          <w:p w14:paraId="3EE5EDCE" w14:textId="77777777" w:rsidR="00446931" w:rsidRPr="009609E1" w:rsidRDefault="00446931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2A1138FF" w14:textId="7BECFCCE" w:rsidR="00446931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0º</w:t>
            </w:r>
          </w:p>
          <w:p w14:paraId="15E0DC2B" w14:textId="1FF900BB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4D697617" w14:textId="4DAB5CBA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 w:rsidRPr="004364D9">
              <w:rPr>
                <w:b/>
                <w:color w:val="548DD4" w:themeColor="text2" w:themeTint="99"/>
                <w:lang w:val="en-US"/>
              </w:rPr>
              <w:t>0</w:t>
            </w:r>
            <w:r>
              <w:rPr>
                <w:b/>
                <w:color w:val="548DD4" w:themeColor="text2" w:themeTint="99"/>
                <w:lang w:val="en-US"/>
              </w:rPr>
              <w:t>º</w:t>
            </w:r>
          </w:p>
          <w:p w14:paraId="6E6B1969" w14:textId="78C40A6D" w:rsidR="00446931" w:rsidRPr="009609E1" w:rsidRDefault="00446931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4581450" w14:textId="42112902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03B5F5DD" w14:textId="0210070D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max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BEB23DD" w14:textId="275EF89C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5C716911" w14:textId="1BD2F2FE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BE84B63" w14:textId="01744C12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0033F1B6" w14:textId="69A0BDCC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69E3B16" w14:textId="65970862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3F36D5B6" w14:textId="6390026E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min</w:t>
            </w:r>
          </w:p>
        </w:tc>
      </w:tr>
      <w:tr w:rsidR="00446931" w14:paraId="16AA77F8" w14:textId="6FE35001" w:rsidTr="00E10570">
        <w:tc>
          <w:tcPr>
            <w:tcW w:w="1696" w:type="dxa"/>
          </w:tcPr>
          <w:p w14:paraId="22B35872" w14:textId="61AFAEBA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5554BF77" w14:textId="76657C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3" w:type="dxa"/>
          </w:tcPr>
          <w:p w14:paraId="2F421EF5" w14:textId="072A5B8F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2" w:type="dxa"/>
          </w:tcPr>
          <w:p w14:paraId="53064F56" w14:textId="092E303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62ACC3D8" w14:textId="7F003D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388244D3" w14:textId="2CD3B70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3" w:type="dxa"/>
          </w:tcPr>
          <w:p w14:paraId="7379A205" w14:textId="405AC016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</w:tr>
      <w:tr w:rsidR="00446931" w14:paraId="21BCDB94" w14:textId="3B318BCA" w:rsidTr="00E10570">
        <w:tc>
          <w:tcPr>
            <w:tcW w:w="1696" w:type="dxa"/>
          </w:tcPr>
          <w:p w14:paraId="24C92C34" w14:textId="160CE37F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54B188D4" w14:textId="26BB6C16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2.01</w:t>
            </w:r>
          </w:p>
        </w:tc>
        <w:tc>
          <w:tcPr>
            <w:tcW w:w="993" w:type="dxa"/>
          </w:tcPr>
          <w:p w14:paraId="39DB00DC" w14:textId="0F669ACF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1.27</w:t>
            </w:r>
          </w:p>
        </w:tc>
        <w:tc>
          <w:tcPr>
            <w:tcW w:w="992" w:type="dxa"/>
          </w:tcPr>
          <w:p w14:paraId="12BDF944" w14:textId="11C01BB0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2.16</w:t>
            </w:r>
          </w:p>
        </w:tc>
        <w:tc>
          <w:tcPr>
            <w:tcW w:w="992" w:type="dxa"/>
          </w:tcPr>
          <w:p w14:paraId="348BCEB3" w14:textId="639C161E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0.52</w:t>
            </w:r>
          </w:p>
        </w:tc>
        <w:tc>
          <w:tcPr>
            <w:tcW w:w="992" w:type="dxa"/>
          </w:tcPr>
          <w:p w14:paraId="588786FB" w14:textId="307700DF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1.97</w:t>
            </w:r>
          </w:p>
        </w:tc>
        <w:tc>
          <w:tcPr>
            <w:tcW w:w="993" w:type="dxa"/>
          </w:tcPr>
          <w:p w14:paraId="4EE5C0B8" w14:textId="602B9D53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</w:tr>
      <w:tr w:rsidR="00446931" w14:paraId="6A0F394F" w14:textId="223809E2" w:rsidTr="00E10570">
        <w:tc>
          <w:tcPr>
            <w:tcW w:w="1696" w:type="dxa"/>
          </w:tcPr>
          <w:p w14:paraId="65408691" w14:textId="40714303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777765A7" w14:textId="7F2E6127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0.73</w:t>
            </w:r>
          </w:p>
        </w:tc>
        <w:tc>
          <w:tcPr>
            <w:tcW w:w="993" w:type="dxa"/>
          </w:tcPr>
          <w:p w14:paraId="3A83B6F9" w14:textId="6E4DB829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-2.01</w:t>
            </w:r>
          </w:p>
        </w:tc>
        <w:tc>
          <w:tcPr>
            <w:tcW w:w="992" w:type="dxa"/>
          </w:tcPr>
          <w:p w14:paraId="15C45C33" w14:textId="03894544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-0.98</w:t>
            </w:r>
          </w:p>
        </w:tc>
        <w:tc>
          <w:tcPr>
            <w:tcW w:w="992" w:type="dxa"/>
          </w:tcPr>
          <w:p w14:paraId="03E0F405" w14:textId="093FA4BD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-2.05</w:t>
            </w:r>
          </w:p>
        </w:tc>
        <w:tc>
          <w:tcPr>
            <w:tcW w:w="992" w:type="dxa"/>
          </w:tcPr>
          <w:p w14:paraId="077C8529" w14:textId="31087F3B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993" w:type="dxa"/>
          </w:tcPr>
          <w:p w14:paraId="48E5740D" w14:textId="53DF5AFC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-1.86</w:t>
            </w:r>
          </w:p>
        </w:tc>
      </w:tr>
      <w:tr w:rsidR="00446931" w14:paraId="115110E7" w14:textId="5979AEF4" w:rsidTr="00E10570">
        <w:tc>
          <w:tcPr>
            <w:tcW w:w="1696" w:type="dxa"/>
          </w:tcPr>
          <w:p w14:paraId="3C3923C3" w14:textId="2470CBAD" w:rsidR="00446931" w:rsidRPr="009609E1" w:rsidRDefault="00446931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771DD30B" w14:textId="0667959C" w:rsidR="00446931" w:rsidRPr="000B26F9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0.06</w:t>
            </w:r>
          </w:p>
        </w:tc>
        <w:tc>
          <w:tcPr>
            <w:tcW w:w="993" w:type="dxa"/>
          </w:tcPr>
          <w:p w14:paraId="4E3639B7" w14:textId="37EA59D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0.10</w:t>
            </w:r>
          </w:p>
        </w:tc>
        <w:tc>
          <w:tcPr>
            <w:tcW w:w="992" w:type="dxa"/>
          </w:tcPr>
          <w:p w14:paraId="29542F24" w14:textId="27BFD3DA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992" w:type="dxa"/>
          </w:tcPr>
          <w:p w14:paraId="17BF81B7" w14:textId="5F26A755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0.07</w:t>
            </w:r>
          </w:p>
        </w:tc>
        <w:tc>
          <w:tcPr>
            <w:tcW w:w="992" w:type="dxa"/>
          </w:tcPr>
          <w:p w14:paraId="48ED1CAE" w14:textId="7780B89D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0.11</w:t>
            </w:r>
          </w:p>
        </w:tc>
        <w:tc>
          <w:tcPr>
            <w:tcW w:w="993" w:type="dxa"/>
          </w:tcPr>
          <w:p w14:paraId="4E6BCEF2" w14:textId="4992767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E10570" w14:paraId="5F7F5247" w14:textId="77777777" w:rsidTr="00E10570">
        <w:tc>
          <w:tcPr>
            <w:tcW w:w="1696" w:type="dxa"/>
          </w:tcPr>
          <w:p w14:paraId="58EE0AEA" w14:textId="47DEA56B" w:rsidR="00E10570" w:rsidRPr="009609E1" w:rsidRDefault="00E10570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22BB02EA" w14:textId="624BB3BF" w:rsidR="00E10570" w:rsidRPr="000B26F9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+-2.01</w:t>
            </w:r>
          </w:p>
        </w:tc>
        <w:tc>
          <w:tcPr>
            <w:tcW w:w="1984" w:type="dxa"/>
            <w:gridSpan w:val="2"/>
          </w:tcPr>
          <w:p w14:paraId="6880CE74" w14:textId="56791931" w:rsidR="00E10570" w:rsidRPr="002C3EE3" w:rsidRDefault="00E10570" w:rsidP="00E10570">
            <w:pPr>
              <w:keepNext/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+-2.16</w:t>
            </w:r>
          </w:p>
        </w:tc>
        <w:tc>
          <w:tcPr>
            <w:tcW w:w="1985" w:type="dxa"/>
            <w:gridSpan w:val="2"/>
          </w:tcPr>
          <w:p w14:paraId="4E0CE378" w14:textId="0CF68D6B" w:rsidR="00E10570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+-1.97</w:t>
            </w:r>
          </w:p>
        </w:tc>
      </w:tr>
    </w:tbl>
    <w:p w14:paraId="149FB295" w14:textId="4D8A11F6" w:rsidR="00330C90" w:rsidRDefault="00330C90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665944B2" w14:textId="5FF04AB5" w:rsidR="00AD43CA" w:rsidRDefault="00AD43CA" w:rsidP="00AD43CA">
      <w:pPr>
        <w:rPr>
          <w:b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_Ref97721764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609E1">
        <w:rPr>
          <w:lang w:val="en-US"/>
        </w:rPr>
        <w:t xml:space="preserve">Table </w:t>
      </w:r>
      <w:r w:rsidRPr="009609E1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summarizes some statistics from the data in</w:t>
      </w:r>
      <w:r w:rsidR="0058109D">
        <w:rPr>
          <w:lang w:val="en-US"/>
        </w:rPr>
        <w:t xml:space="preserve"> </w:t>
      </w:r>
      <w:r w:rsidR="0058109D">
        <w:rPr>
          <w:lang w:val="en-US"/>
        </w:rPr>
        <w:fldChar w:fldCharType="begin"/>
      </w:r>
      <w:r w:rsidR="0058109D">
        <w:rPr>
          <w:lang w:val="en-US"/>
        </w:rPr>
        <w:instrText xml:space="preserve"> REF _Ref97724981 \h </w:instrText>
      </w:r>
      <w:r w:rsidR="0058109D">
        <w:rPr>
          <w:lang w:val="en-US"/>
        </w:rPr>
      </w:r>
      <w:r w:rsidR="0058109D">
        <w:rPr>
          <w:lang w:val="en-US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US"/>
        </w:rPr>
        <w:fldChar w:fldCharType="end"/>
      </w:r>
      <w:r>
        <w:rPr>
          <w:lang w:val="en-US"/>
        </w:rPr>
        <w:t xml:space="preserve">. The total position displacement range </w:t>
      </w:r>
      <w:r w:rsidR="00C50DB0">
        <w:rPr>
          <w:lang w:val="en-US"/>
        </w:rPr>
        <w:t xml:space="preserve">over 10h </w:t>
      </w:r>
      <w:r>
        <w:rPr>
          <w:lang w:val="en-US"/>
        </w:rPr>
        <w:t xml:space="preserve">can be calculated to </w:t>
      </w:r>
      <w:r w:rsidRPr="0008625C">
        <w:rPr>
          <w:b/>
          <w:lang w:val="en-US"/>
        </w:rPr>
        <w:t>+-2.</w:t>
      </w:r>
      <w:r w:rsidR="00E10570">
        <w:rPr>
          <w:b/>
          <w:lang w:val="en-US"/>
        </w:rPr>
        <w:t>16</w:t>
      </w:r>
      <w:r w:rsidRPr="0008625C">
        <w:rPr>
          <w:b/>
          <w:lang w:val="en-US"/>
        </w:rPr>
        <w:t xml:space="preserve"> </w:t>
      </w:r>
      <w:r w:rsidRPr="007874A9">
        <w:rPr>
          <w:lang w:val="en-US"/>
        </w:rPr>
        <w:t>mm</w:t>
      </w:r>
      <w:r w:rsidR="007874A9" w:rsidRPr="007874A9">
        <w:rPr>
          <w:lang w:val="en-US"/>
        </w:rPr>
        <w:t xml:space="preserve"> for the </w:t>
      </w:r>
      <w:r w:rsidR="000E793C" w:rsidRPr="007874A9">
        <w:rPr>
          <w:lang w:val="en-US"/>
        </w:rPr>
        <w:t>pedestal</w:t>
      </w:r>
      <w:r w:rsidR="007874A9" w:rsidRPr="007874A9">
        <w:rPr>
          <w:lang w:val="en-US"/>
        </w:rPr>
        <w:t xml:space="preserve"> sensors</w:t>
      </w:r>
      <w:r>
        <w:rPr>
          <w:b/>
          <w:lang w:val="en-US"/>
        </w:rPr>
        <w:t>.</w:t>
      </w:r>
      <w:r w:rsidR="00776DBD">
        <w:rPr>
          <w:b/>
          <w:lang w:val="en-US"/>
        </w:rPr>
        <w:t xml:space="preserve"> </w:t>
      </w:r>
    </w:p>
    <w:p w14:paraId="5FD08BAE" w14:textId="77777777" w:rsidR="00776DBD" w:rsidRDefault="00776DBD" w:rsidP="00AD43CA">
      <w:pPr>
        <w:rPr>
          <w:b/>
          <w:lang w:val="en-US"/>
        </w:rPr>
      </w:pPr>
    </w:p>
    <w:p w14:paraId="206EE436" w14:textId="252A4F70" w:rsidR="00776DBD" w:rsidRDefault="00776DBD" w:rsidP="00AD43CA">
      <w:pPr>
        <w:rPr>
          <w:b/>
          <w:lang w:val="en-US"/>
        </w:rPr>
      </w:pPr>
      <w:r>
        <w:rPr>
          <w:b/>
          <w:lang w:val="en-US"/>
        </w:rPr>
        <w:lastRenderedPageBreak/>
        <w:t>Note: The raw data was sampled at 10Hz resulting in that the actual movement can be slightly larger.</w:t>
      </w:r>
    </w:p>
    <w:p w14:paraId="63363F45" w14:textId="33263420" w:rsidR="000373F8" w:rsidRDefault="000373F8" w:rsidP="00AD43CA">
      <w:pPr>
        <w:rPr>
          <w:b/>
          <w:lang w:val="en-US"/>
        </w:rPr>
      </w:pPr>
    </w:p>
    <w:p w14:paraId="13DF50A1" w14:textId="77777777" w:rsidR="00EB2DB4" w:rsidRDefault="00EB2DB4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bookmarkStart w:id="51" w:name="_Toc97736103"/>
      <w:r>
        <w:br w:type="page"/>
      </w:r>
    </w:p>
    <w:p w14:paraId="5BAA8557" w14:textId="7DB8EDB2" w:rsidR="000373F8" w:rsidRPr="00BA3244" w:rsidRDefault="000373F8" w:rsidP="00AD43CA">
      <w:pPr>
        <w:pStyle w:val="Heading3"/>
      </w:pPr>
      <w:r>
        <w:lastRenderedPageBreak/>
        <w:t>Rotor circumference displacement over 10h (</w:t>
      </w:r>
      <w:r w:rsidR="00036A30">
        <w:t xml:space="preserve">horizontal </w:t>
      </w:r>
      <w:r>
        <w:t>optical sensor)</w:t>
      </w:r>
      <w:bookmarkEnd w:id="51"/>
    </w:p>
    <w:p w14:paraId="777AD94A" w14:textId="77777777" w:rsidR="000F5BEA" w:rsidRDefault="00BA3244" w:rsidP="00AD43CA">
      <w:pPr>
        <w:rPr>
          <w:lang w:val="en-GB"/>
        </w:rPr>
      </w:pPr>
      <w:r>
        <w:rPr>
          <w:lang w:val="en-GB"/>
        </w:rPr>
        <w:t>The data collected from the optical sensor, mounted to measure on the circumference of the wheel is presented in</w:t>
      </w:r>
      <w:r w:rsidR="00B35DD7">
        <w:rPr>
          <w:lang w:val="en-GB"/>
        </w:rPr>
        <w:t xml:space="preserve"> </w:t>
      </w:r>
      <w:r w:rsidR="00B35DD7">
        <w:rPr>
          <w:lang w:val="en-GB"/>
        </w:rPr>
        <w:fldChar w:fldCharType="begin"/>
      </w:r>
      <w:r w:rsidR="00B35DD7">
        <w:rPr>
          <w:lang w:val="en-GB"/>
        </w:rPr>
        <w:instrText xml:space="preserve"> REF _Ref97736382 \h </w:instrText>
      </w:r>
      <w:r w:rsidR="00B35DD7">
        <w:rPr>
          <w:lang w:val="en-GB"/>
        </w:rPr>
      </w:r>
      <w:r w:rsidR="00B35DD7">
        <w:rPr>
          <w:lang w:val="en-GB"/>
        </w:rPr>
        <w:fldChar w:fldCharType="separate"/>
      </w:r>
      <w:r w:rsidR="00B35DD7" w:rsidRPr="00BA3244">
        <w:rPr>
          <w:lang w:val="en-US"/>
        </w:rPr>
        <w:t xml:space="preserve">Figure </w:t>
      </w:r>
      <w:r w:rsidR="00B35DD7" w:rsidRPr="00BA3244">
        <w:rPr>
          <w:noProof/>
          <w:lang w:val="en-US"/>
        </w:rPr>
        <w:t>13</w:t>
      </w:r>
      <w:r w:rsidR="00B35DD7">
        <w:rPr>
          <w:lang w:val="en-GB"/>
        </w:rPr>
        <w:fldChar w:fldCharType="end"/>
      </w:r>
      <w:r w:rsidR="00B35DD7">
        <w:rPr>
          <w:lang w:val="en-GB"/>
        </w:rPr>
        <w:t>.The data show slow oscillations</w:t>
      </w:r>
      <w:r w:rsidR="00A82A58">
        <w:rPr>
          <w:lang w:val="en-GB"/>
        </w:rPr>
        <w:t xml:space="preserve"> with a frequency at approx. four oscillations per hour.</w:t>
      </w:r>
      <w:r w:rsidR="00602D7D">
        <w:rPr>
          <w:lang w:val="en-GB"/>
        </w:rPr>
        <w:t xml:space="preserve"> This could be related to aliasing</w:t>
      </w:r>
      <w:r w:rsidR="00B84EDB">
        <w:rPr>
          <w:lang w:val="en-GB"/>
        </w:rPr>
        <w:t xml:space="preserve"> generated by sampling</w:t>
      </w:r>
      <w:r w:rsidR="00FE748F">
        <w:rPr>
          <w:lang w:val="en-GB"/>
        </w:rPr>
        <w:t xml:space="preserve"> rate</w:t>
      </w:r>
      <w:r w:rsidR="00B84EDB">
        <w:rPr>
          <w:lang w:val="en-GB"/>
        </w:rPr>
        <w:t>.</w:t>
      </w:r>
      <w:r w:rsidR="00E8200B">
        <w:rPr>
          <w:lang w:val="en-GB"/>
        </w:rPr>
        <w:t xml:space="preserve"> </w:t>
      </w:r>
    </w:p>
    <w:p w14:paraId="182598B0" w14:textId="6485AE41" w:rsidR="00BA3244" w:rsidRPr="00BA3244" w:rsidRDefault="00E8200B" w:rsidP="00AD43CA">
      <w:pPr>
        <w:rPr>
          <w:lang w:val="en-GB"/>
        </w:rPr>
      </w:pPr>
      <w:r>
        <w:rPr>
          <w:lang w:val="en-GB"/>
        </w:rPr>
        <w:t xml:space="preserve">A slow trend </w:t>
      </w:r>
      <w:r w:rsidR="00F06C6A">
        <w:rPr>
          <w:lang w:val="en-GB"/>
        </w:rPr>
        <w:t>that the wheel is moving closer to the sensor over time can be observed.</w:t>
      </w:r>
      <w:r w:rsidR="00036A30">
        <w:rPr>
          <w:lang w:val="en-GB"/>
        </w:rPr>
        <w:t xml:space="preserve">  </w:t>
      </w:r>
    </w:p>
    <w:p w14:paraId="2A7B7232" w14:textId="77777777" w:rsidR="00BA3244" w:rsidRDefault="00363E5C" w:rsidP="00BA3244">
      <w:pPr>
        <w:keepNext/>
      </w:pPr>
      <w:r>
        <w:rPr>
          <w:noProof/>
          <w:lang w:val="en-US"/>
        </w:rPr>
        <w:drawing>
          <wp:inline distT="0" distB="0" distL="0" distR="0" wp14:anchorId="5AA4CD77" wp14:editId="3687984D">
            <wp:extent cx="6120765" cy="29718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hOpto_min_max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BE7B" w14:textId="36401690" w:rsidR="00BA3244" w:rsidRDefault="00BA3244" w:rsidP="00BA3244">
      <w:pPr>
        <w:pStyle w:val="Caption"/>
        <w:rPr>
          <w:lang w:val="en-US"/>
        </w:rPr>
      </w:pPr>
      <w:bookmarkStart w:id="52" w:name="_Ref97736382"/>
      <w:bookmarkStart w:id="53" w:name="_Toc97737879"/>
      <w:r w:rsidRPr="00BA3244">
        <w:rPr>
          <w:lang w:val="en-US"/>
        </w:rPr>
        <w:t xml:space="preserve">Figure </w:t>
      </w:r>
      <w:r>
        <w:fldChar w:fldCharType="begin"/>
      </w:r>
      <w:r w:rsidRPr="00BA3244">
        <w:rPr>
          <w:lang w:val="en-US"/>
        </w:rPr>
        <w:instrText xml:space="preserve"> SEQ Figure \* ARABIC </w:instrText>
      </w:r>
      <w:r>
        <w:fldChar w:fldCharType="separate"/>
      </w:r>
      <w:r w:rsidR="002245D5">
        <w:rPr>
          <w:noProof/>
          <w:lang w:val="en-US"/>
        </w:rPr>
        <w:t>14</w:t>
      </w:r>
      <w:r>
        <w:fldChar w:fldCharType="end"/>
      </w:r>
      <w:bookmarkEnd w:id="52"/>
      <w:r w:rsidRPr="00BA3244">
        <w:rPr>
          <w:lang w:val="en-US"/>
        </w:rPr>
        <w:t xml:space="preserve">: </w:t>
      </w:r>
      <w:r w:rsidRPr="00D32645">
        <w:rPr>
          <w:lang w:val="en-US"/>
        </w:rPr>
        <w:t xml:space="preserve">Position measurements for </w:t>
      </w:r>
      <w:r>
        <w:rPr>
          <w:lang w:val="en-US"/>
        </w:rPr>
        <w:t>the optical</w:t>
      </w:r>
      <w:r w:rsidRPr="00D32645">
        <w:rPr>
          <w:lang w:val="en-US"/>
        </w:rPr>
        <w:t xml:space="preserve"> </w:t>
      </w:r>
      <w:r w:rsidR="00465A26">
        <w:rPr>
          <w:lang w:val="en-US"/>
        </w:rPr>
        <w:t xml:space="preserve">sensor measuring circumference deviation </w:t>
      </w:r>
      <w:r w:rsidRPr="00D32645">
        <w:rPr>
          <w:lang w:val="en-US"/>
        </w:rPr>
        <w:t>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53"/>
    </w:p>
    <w:p w14:paraId="0652814A" w14:textId="5422B7D4" w:rsidR="00465A26" w:rsidRPr="00465A26" w:rsidRDefault="00465A26" w:rsidP="00465A26">
      <w:pPr>
        <w:pStyle w:val="Caption"/>
        <w:keepNext/>
        <w:rPr>
          <w:lang w:val="en-US"/>
        </w:rPr>
      </w:pPr>
      <w:bookmarkStart w:id="54" w:name="_Toc97737861"/>
      <w:r w:rsidRPr="00465A26">
        <w:rPr>
          <w:lang w:val="en-US"/>
        </w:rPr>
        <w:t xml:space="preserve">Table </w:t>
      </w:r>
      <w:r>
        <w:fldChar w:fldCharType="begin"/>
      </w:r>
      <w:r w:rsidRPr="00465A26">
        <w:rPr>
          <w:lang w:val="en-US"/>
        </w:rPr>
        <w:instrText xml:space="preserve"> SEQ Table \* ARABIC </w:instrText>
      </w:r>
      <w:r>
        <w:fldChar w:fldCharType="separate"/>
      </w:r>
      <w:r w:rsidRPr="00465A26">
        <w:rPr>
          <w:noProof/>
          <w:lang w:val="en-US"/>
        </w:rPr>
        <w:t>2</w:t>
      </w:r>
      <w:r>
        <w:fldChar w:fldCharType="end"/>
      </w:r>
      <w:r w:rsidRPr="00465A26">
        <w:rPr>
          <w:lang w:val="en-US"/>
        </w:rPr>
        <w:t xml:space="preserve">: Statistics for horizontal </w:t>
      </w:r>
      <w:r>
        <w:rPr>
          <w:lang w:val="en-US"/>
        </w:rPr>
        <w:t>optical</w:t>
      </w:r>
      <w:r w:rsidRPr="00D32645">
        <w:rPr>
          <w:lang w:val="en-US"/>
        </w:rPr>
        <w:t xml:space="preserve"> </w:t>
      </w:r>
      <w:r>
        <w:rPr>
          <w:lang w:val="en-US"/>
        </w:rPr>
        <w:t xml:space="preserve">sensor measuring circumference </w:t>
      </w:r>
      <w:r w:rsidR="000165D3">
        <w:rPr>
          <w:lang w:val="en-US"/>
        </w:rPr>
        <w:t xml:space="preserve">position </w:t>
      </w:r>
      <w:r>
        <w:rPr>
          <w:lang w:val="en-US"/>
        </w:rPr>
        <w:t>deviation</w:t>
      </w:r>
      <w:r w:rsidRPr="00465A26">
        <w:rPr>
          <w:lang w:val="en-US"/>
        </w:rPr>
        <w:t xml:space="preserve"> over a 10h period</w:t>
      </w:r>
      <w:bookmarkEnd w:id="5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2F1ECF" w14:paraId="391D752D" w14:textId="77777777" w:rsidTr="00EB5CB9">
        <w:tc>
          <w:tcPr>
            <w:tcW w:w="1696" w:type="dxa"/>
            <w:shd w:val="clear" w:color="auto" w:fill="D9D9D9" w:themeFill="background1" w:themeFillShade="D9"/>
          </w:tcPr>
          <w:p w14:paraId="5AAA4DDA" w14:textId="77777777" w:rsidR="002F1ECF" w:rsidRPr="009609E1" w:rsidRDefault="002F1ECF" w:rsidP="00EB5CB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2799AFE" w14:textId="4CF822E1" w:rsidR="002F1ECF" w:rsidRDefault="002F1ECF" w:rsidP="00EB5CB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1E3BEEEC" w14:textId="77777777" w:rsidR="002F1ECF" w:rsidRPr="004364D9" w:rsidRDefault="002F1ECF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7C4995BE" w14:textId="30E08A44" w:rsidR="002F1ECF" w:rsidRPr="004364D9" w:rsidRDefault="002F1ECF" w:rsidP="00EB5CB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2E029B34" w14:textId="77777777" w:rsidR="002F1ECF" w:rsidRPr="009609E1" w:rsidRDefault="002F1ECF" w:rsidP="00EB5CB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2F1ECF" w14:paraId="27247F94" w14:textId="77777777" w:rsidTr="00EB5CB9">
        <w:tc>
          <w:tcPr>
            <w:tcW w:w="1696" w:type="dxa"/>
          </w:tcPr>
          <w:p w14:paraId="3A251FC8" w14:textId="77777777" w:rsidR="002F1ECF" w:rsidRPr="009609E1" w:rsidRDefault="002F1ECF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3D410CBB" w14:textId="53EF2C74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  <w:r>
              <w:rPr>
                <w:lang w:val="en-US"/>
              </w:rPr>
              <w:t>73</w:t>
            </w:r>
          </w:p>
        </w:tc>
        <w:tc>
          <w:tcPr>
            <w:tcW w:w="993" w:type="dxa"/>
          </w:tcPr>
          <w:p w14:paraId="039229F2" w14:textId="79517BB8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  <w:r>
              <w:rPr>
                <w:lang w:val="en-US"/>
              </w:rPr>
              <w:t>73</w:t>
            </w:r>
          </w:p>
        </w:tc>
      </w:tr>
      <w:tr w:rsidR="002F1ECF" w14:paraId="660D3258" w14:textId="77777777" w:rsidTr="00EB5CB9">
        <w:tc>
          <w:tcPr>
            <w:tcW w:w="1696" w:type="dxa"/>
          </w:tcPr>
          <w:p w14:paraId="3E3F19D2" w14:textId="77777777" w:rsidR="002F1ECF" w:rsidRPr="009609E1" w:rsidRDefault="002F1ECF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15CE6AF4" w14:textId="21B56FA3" w:rsidR="002F1ECF" w:rsidRPr="002C3EE3" w:rsidRDefault="002F1ECF" w:rsidP="00EB5CB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  <w:r w:rsidRPr="002C3EE3">
              <w:rPr>
                <w:b/>
                <w:lang w:val="en-US"/>
              </w:rPr>
              <w:t>.</w:t>
            </w:r>
            <w:r>
              <w:rPr>
                <w:b/>
                <w:lang w:val="en-US"/>
              </w:rPr>
              <w:t>76</w:t>
            </w:r>
          </w:p>
        </w:tc>
        <w:tc>
          <w:tcPr>
            <w:tcW w:w="993" w:type="dxa"/>
          </w:tcPr>
          <w:p w14:paraId="2AE9C811" w14:textId="2F56A993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0.16</w:t>
            </w:r>
          </w:p>
        </w:tc>
      </w:tr>
      <w:tr w:rsidR="002F1ECF" w14:paraId="69EEBBC9" w14:textId="77777777" w:rsidTr="00EB5CB9">
        <w:tc>
          <w:tcPr>
            <w:tcW w:w="1696" w:type="dxa"/>
          </w:tcPr>
          <w:p w14:paraId="23514531" w14:textId="77777777" w:rsidR="002F1ECF" w:rsidRPr="009609E1" w:rsidRDefault="002F1ECF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7FD83FDD" w14:textId="27A9BF00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-1.32</w:t>
            </w:r>
          </w:p>
        </w:tc>
        <w:tc>
          <w:tcPr>
            <w:tcW w:w="993" w:type="dxa"/>
          </w:tcPr>
          <w:p w14:paraId="26170409" w14:textId="19BC7EE1" w:rsidR="002F1ECF" w:rsidRDefault="002F1ECF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3.15</w:t>
            </w:r>
          </w:p>
        </w:tc>
      </w:tr>
      <w:tr w:rsidR="002F1ECF" w14:paraId="15AF9E7B" w14:textId="77777777" w:rsidTr="00EB5CB9">
        <w:tc>
          <w:tcPr>
            <w:tcW w:w="1696" w:type="dxa"/>
          </w:tcPr>
          <w:p w14:paraId="06A70680" w14:textId="77777777" w:rsidR="002F1ECF" w:rsidRPr="009609E1" w:rsidRDefault="002F1ECF" w:rsidP="00EB5CB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50B103B0" w14:textId="0531DABD" w:rsidR="002F1ECF" w:rsidRPr="000B26F9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0.35</w:t>
            </w:r>
          </w:p>
        </w:tc>
        <w:tc>
          <w:tcPr>
            <w:tcW w:w="993" w:type="dxa"/>
          </w:tcPr>
          <w:p w14:paraId="31E750B4" w14:textId="092878D7" w:rsidR="002F1ECF" w:rsidRPr="000B26F9" w:rsidRDefault="002F1ECF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</w:tr>
      <w:tr w:rsidR="002F1ECF" w14:paraId="06F17E45" w14:textId="77777777" w:rsidTr="00EB5CB9">
        <w:tc>
          <w:tcPr>
            <w:tcW w:w="1696" w:type="dxa"/>
          </w:tcPr>
          <w:p w14:paraId="0D5F9B45" w14:textId="77777777" w:rsidR="002F1ECF" w:rsidRPr="009609E1" w:rsidRDefault="002F1ECF" w:rsidP="00EB5CB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27D45D97" w14:textId="2D91F30E" w:rsidR="002F1ECF" w:rsidRPr="00085A9F" w:rsidRDefault="002F1ECF" w:rsidP="00EB5CB9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</w:t>
            </w:r>
            <w:r w:rsidRPr="00085A9F">
              <w:rPr>
                <w:b/>
                <w:lang w:val="en-US"/>
              </w:rPr>
              <w:t>3.76</w:t>
            </w:r>
          </w:p>
        </w:tc>
      </w:tr>
    </w:tbl>
    <w:p w14:paraId="214A6D63" w14:textId="5BBA14CF" w:rsidR="00BF7205" w:rsidRDefault="00BF7205">
      <w:pPr>
        <w:rPr>
          <w:lang w:val="en-US"/>
        </w:rPr>
      </w:pPr>
      <w:r w:rsidRPr="009458B8">
        <w:rPr>
          <w:lang w:val="en-US"/>
        </w:rPr>
        <w:br w:type="page"/>
      </w:r>
    </w:p>
    <w:p w14:paraId="4EDC2978" w14:textId="2F867523" w:rsidR="00D6080C" w:rsidRDefault="00D6080C" w:rsidP="00D6080C">
      <w:pPr>
        <w:pStyle w:val="Heading3"/>
      </w:pPr>
      <w:r>
        <w:lastRenderedPageBreak/>
        <w:t xml:space="preserve">Rotor </w:t>
      </w:r>
      <w:r>
        <w:t>vertical movement</w:t>
      </w:r>
      <w:r>
        <w:t xml:space="preserve"> over 10h</w:t>
      </w:r>
    </w:p>
    <w:p w14:paraId="544889AB" w14:textId="7DD649AC" w:rsidR="00746C33" w:rsidRDefault="00746C33" w:rsidP="00746C33">
      <w:pPr>
        <w:rPr>
          <w:lang w:val="en-GB"/>
        </w:rPr>
      </w:pPr>
    </w:p>
    <w:p w14:paraId="20D5428C" w14:textId="77777777" w:rsidR="00746C33" w:rsidRPr="00746C33" w:rsidRDefault="00746C33" w:rsidP="00746C33">
      <w:pPr>
        <w:rPr>
          <w:lang w:val="en-GB"/>
        </w:rPr>
      </w:pPr>
    </w:p>
    <w:p w14:paraId="0CBD225E" w14:textId="77777777" w:rsidR="00D6080C" w:rsidRPr="00D6080C" w:rsidRDefault="00D6080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55" w:name="_Ref59116215"/>
      <w:bookmarkStart w:id="56" w:name="_Toc97736104"/>
      <w:r w:rsidRPr="009458B8">
        <w:rPr>
          <w:lang w:val="en-US"/>
        </w:rPr>
        <w:t>Results</w:t>
      </w:r>
      <w:bookmarkEnd w:id="55"/>
      <w:bookmarkEnd w:id="56"/>
    </w:p>
    <w:p w14:paraId="3AE6C9A8" w14:textId="19E12428" w:rsidR="00B84EDB" w:rsidRDefault="00B84EDB">
      <w:pPr>
        <w:rPr>
          <w:lang w:val="en-US"/>
        </w:rPr>
      </w:pPr>
      <w:r>
        <w:rPr>
          <w:lang w:val="en-US"/>
        </w:rPr>
        <w:t>Sample faster next time (100hz)</w:t>
      </w:r>
    </w:p>
    <w:p w14:paraId="6D34D8A9" w14:textId="1F68CC33" w:rsidR="00B91248" w:rsidRDefault="00B91248">
      <w:pPr>
        <w:rPr>
          <w:lang w:val="en-US"/>
        </w:rPr>
      </w:pPr>
    </w:p>
    <w:p w14:paraId="126E7D4C" w14:textId="3C4D023B" w:rsidR="00B91248" w:rsidRDefault="00B91248">
      <w:pPr>
        <w:rPr>
          <w:lang w:val="en-US"/>
        </w:rPr>
      </w:pPr>
      <w:r>
        <w:rPr>
          <w:lang w:val="en-US"/>
        </w:rPr>
        <w:t>Rotor displacements:</w:t>
      </w:r>
    </w:p>
    <w:p w14:paraId="715B6CB2" w14:textId="45BDEEAF" w:rsidR="00B91248" w:rsidRDefault="00B91248">
      <w:pPr>
        <w:rPr>
          <w:lang w:val="en-US"/>
        </w:rPr>
      </w:pPr>
      <w:r>
        <w:rPr>
          <w:lang w:val="en-US"/>
        </w:rPr>
        <w:tab/>
        <w:t>Horizontal Circumference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>
        <w:rPr>
          <w:lang w:val="en-US"/>
        </w:rPr>
        <w:t xml:space="preserve"> +-3.76mm</w:t>
      </w:r>
    </w:p>
    <w:p w14:paraId="5C9BEC24" w14:textId="6A38B653" w:rsidR="00B91248" w:rsidRDefault="00B91248">
      <w:pPr>
        <w:rPr>
          <w:lang w:val="en-US"/>
        </w:rPr>
      </w:pPr>
      <w:r>
        <w:rPr>
          <w:lang w:val="en-US"/>
        </w:rPr>
        <w:tab/>
        <w:t>Horizontal pedestal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 w:rsidR="00852A28">
        <w:rPr>
          <w:lang w:val="en-US"/>
        </w:rPr>
        <w:tab/>
      </w:r>
      <w:r>
        <w:rPr>
          <w:lang w:val="en-US"/>
        </w:rPr>
        <w:t xml:space="preserve"> +-2.16mm</w:t>
      </w:r>
    </w:p>
    <w:p w14:paraId="7D2C2F73" w14:textId="511C0302" w:rsidR="00852A28" w:rsidRDefault="00852A28" w:rsidP="00852A28">
      <w:pPr>
        <w:ind w:firstLine="720"/>
        <w:rPr>
          <w:lang w:val="en-US"/>
        </w:rPr>
      </w:pPr>
      <w:r>
        <w:rPr>
          <w:lang w:val="en-US"/>
        </w:rPr>
        <w:t>Vertical pedestal: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08DE1122" w14:textId="66EC7B9B" w:rsidR="00B91248" w:rsidRDefault="00B91248">
      <w:pPr>
        <w:rPr>
          <w:lang w:val="en-US"/>
        </w:rPr>
      </w:pPr>
      <w:r>
        <w:rPr>
          <w:lang w:val="en-US"/>
        </w:rPr>
        <w:t xml:space="preserve">        </w:t>
      </w:r>
    </w:p>
    <w:p w14:paraId="42DF4825" w14:textId="3B8D684B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57" w:name="_Toc97736105"/>
      <w:r w:rsidRPr="009458B8">
        <w:rPr>
          <w:lang w:val="en-US"/>
        </w:rPr>
        <w:lastRenderedPageBreak/>
        <w:t>11359 Axis 1</w:t>
      </w:r>
      <w:bookmarkEnd w:id="57"/>
    </w:p>
    <w:p w14:paraId="12FAE7D8" w14:textId="0DC44834" w:rsidR="007D21B2" w:rsidRPr="009458B8" w:rsidRDefault="007D21B2" w:rsidP="007D21B2">
      <w:pPr>
        <w:pStyle w:val="Caption"/>
        <w:keepNext/>
        <w:rPr>
          <w:lang w:val="en-US"/>
        </w:rPr>
      </w:pPr>
      <w:bookmarkStart w:id="58" w:name="_Toc97737862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465A26">
        <w:rPr>
          <w:noProof/>
          <w:lang w:val="en-US"/>
        </w:rPr>
        <w:t>3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58"/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59" w:name="_Toc30500568"/>
      <w:bookmarkStart w:id="60" w:name="_Toc97736106"/>
      <w:r w:rsidRPr="009458B8">
        <w:rPr>
          <w:lang w:val="en-US"/>
        </w:rPr>
        <w:t>CONCLUSIONS</w:t>
      </w:r>
      <w:bookmarkEnd w:id="60"/>
    </w:p>
    <w:p w14:paraId="23DBACCB" w14:textId="791ECAA5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EB68C0">
        <w:rPr>
          <w:lang w:val="en-US"/>
        </w:rPr>
        <w:t xml:space="preserve">of this second SAT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3139CC">
        <w:rPr>
          <w:lang w:val="en-US"/>
        </w:rPr>
        <w:t>6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71E41D1C" w:rsidR="001C1102" w:rsidRDefault="00246C4F" w:rsidP="00610CA1">
      <w:pPr>
        <w:pStyle w:val="ListParagraph"/>
        <w:numPr>
          <w:ilvl w:val="0"/>
          <w:numId w:val="24"/>
        </w:numPr>
      </w:pPr>
      <w:r w:rsidRPr="00EB68C0">
        <w:rPr>
          <w:lang w:val="en-US"/>
        </w:rPr>
        <w:t>Accuracy</w:t>
      </w:r>
      <w:r w:rsidR="00EB68C0">
        <w:t xml:space="preserve"> and </w:t>
      </w:r>
      <w:proofErr w:type="spellStart"/>
      <w:r w:rsidR="00EB68C0">
        <w:t>repeatability</w:t>
      </w:r>
      <w:proofErr w:type="spellEnd"/>
      <w:r w:rsidR="00EB68C0">
        <w:t>:</w:t>
      </w:r>
    </w:p>
    <w:p w14:paraId="66A04F37" w14:textId="04114E3E" w:rsidR="00EB68C0" w:rsidRPr="00EB68C0" w:rsidRDefault="00EB68C0" w:rsidP="00610CA1">
      <w:pPr>
        <w:pStyle w:val="ListParagraph"/>
        <w:numPr>
          <w:ilvl w:val="1"/>
          <w:numId w:val="24"/>
        </w:numPr>
        <w:rPr>
          <w:lang w:val="en-US"/>
        </w:rPr>
      </w:pPr>
      <w:r w:rsidRPr="00EB68C0">
        <w:rPr>
          <w:lang w:val="en-US"/>
        </w:rPr>
        <w:t>All axes fulfill the requirements with good margin</w:t>
      </w:r>
      <w:r>
        <w:rPr>
          <w:lang w:val="en-US"/>
        </w:rPr>
        <w:t>.</w:t>
      </w:r>
      <w:r w:rsidRPr="00EB68C0">
        <w:rPr>
          <w:lang w:val="en-US"/>
        </w:rPr>
        <w:t xml:space="preserve"> </w:t>
      </w:r>
    </w:p>
    <w:p w14:paraId="0DBE2F79" w14:textId="572BAD9A" w:rsidR="00EB68C0" w:rsidRDefault="00EB68C0" w:rsidP="00610CA1">
      <w:pPr>
        <w:pStyle w:val="ListParagraph"/>
        <w:numPr>
          <w:ilvl w:val="0"/>
          <w:numId w:val="24"/>
        </w:numPr>
        <w:rPr>
          <w:lang w:val="en-US"/>
        </w:rPr>
      </w:pPr>
      <w:r w:rsidRPr="00EB68C0">
        <w:rPr>
          <w:lang w:val="en-US"/>
        </w:rPr>
        <w:t>Switches:</w:t>
      </w:r>
    </w:p>
    <w:p w14:paraId="41AFC416" w14:textId="4D7CAA91" w:rsidR="00EB68C0" w:rsidRDefault="00EB68C0" w:rsidP="00610CA1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The switches </w:t>
      </w:r>
      <w:r w:rsidR="0050688B">
        <w:rPr>
          <w:lang w:val="en-US"/>
        </w:rPr>
        <w:t xml:space="preserve">identified with </w:t>
      </w:r>
      <w:r>
        <w:rPr>
          <w:lang w:val="en-US"/>
        </w:rPr>
        <w:t>bent</w:t>
      </w:r>
      <w:r w:rsidR="00432B01">
        <w:rPr>
          <w:lang w:val="en-US"/>
        </w:rPr>
        <w:t xml:space="preserve"> actuation brackets had been </w:t>
      </w:r>
      <w:r>
        <w:rPr>
          <w:lang w:val="en-US"/>
        </w:rPr>
        <w:t>fixed/replaced.</w:t>
      </w:r>
    </w:p>
    <w:p w14:paraId="28F8AEB3" w14:textId="1D7AF1F1" w:rsidR="00EB68C0" w:rsidRPr="00EB68C0" w:rsidRDefault="000E4BA5" w:rsidP="00610CA1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11358, axis 1 was found to have worse </w:t>
      </w:r>
      <w:r w:rsidR="00CA42C9">
        <w:rPr>
          <w:lang w:val="en-US"/>
        </w:rPr>
        <w:t xml:space="preserve">performance of the low limit switch compared to what was found </w:t>
      </w:r>
      <w:r w:rsidR="0050688B">
        <w:rPr>
          <w:lang w:val="en-US"/>
        </w:rPr>
        <w:t>during</w:t>
      </w:r>
      <w:r w:rsidR="00CA42C9">
        <w:rPr>
          <w:lang w:val="en-US"/>
        </w:rPr>
        <w:t xml:space="preserve"> the first SAT test. </w:t>
      </w:r>
      <w:r>
        <w:rPr>
          <w:lang w:val="en-US"/>
        </w:rPr>
        <w:t xml:space="preserve"> </w:t>
      </w:r>
    </w:p>
    <w:p w14:paraId="667A31F7" w14:textId="63203014" w:rsidR="001C1102" w:rsidRDefault="00305445" w:rsidP="00610CA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Noise:</w:t>
      </w:r>
    </w:p>
    <w:p w14:paraId="6F098019" w14:textId="3CF757E0" w:rsidR="00305445" w:rsidRDefault="00EB68C0" w:rsidP="00610CA1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M</w:t>
      </w:r>
      <w:r w:rsidR="00305445">
        <w:rPr>
          <w:lang w:val="en-US"/>
        </w:rPr>
        <w:t xml:space="preserve">echanical </w:t>
      </w:r>
      <w:r>
        <w:rPr>
          <w:lang w:val="en-US"/>
        </w:rPr>
        <w:t xml:space="preserve">grinding </w:t>
      </w:r>
      <w:r w:rsidR="00305445">
        <w:rPr>
          <w:lang w:val="en-US"/>
        </w:rPr>
        <w:t xml:space="preserve">noise </w:t>
      </w:r>
      <w:r>
        <w:rPr>
          <w:lang w:val="en-US"/>
        </w:rPr>
        <w:t xml:space="preserve">was still observed </w:t>
      </w:r>
      <w:r w:rsidR="00305445">
        <w:rPr>
          <w:lang w:val="en-US"/>
        </w:rPr>
        <w:t xml:space="preserve">from </w:t>
      </w:r>
      <w:r>
        <w:rPr>
          <w:lang w:val="en-US"/>
        </w:rPr>
        <w:t>most</w:t>
      </w:r>
      <w:r w:rsidR="00305445">
        <w:rPr>
          <w:lang w:val="en-US"/>
        </w:rPr>
        <w:t xml:space="preserve"> of the axes.</w:t>
      </w:r>
      <w:r w:rsidR="00662448">
        <w:rPr>
          <w:lang w:val="en-US"/>
        </w:rPr>
        <w:t xml:space="preserve"> </w:t>
      </w:r>
      <w:r>
        <w:rPr>
          <w:lang w:val="en-US"/>
        </w:rPr>
        <w:t>However, t</w:t>
      </w:r>
      <w:r w:rsidR="00662448">
        <w:rPr>
          <w:lang w:val="en-US"/>
        </w:rPr>
        <w:t>he situation</w:t>
      </w:r>
      <w:r>
        <w:rPr>
          <w:lang w:val="en-US"/>
        </w:rPr>
        <w:t xml:space="preserve"> has improved a lot since the first SAT.</w:t>
      </w:r>
    </w:p>
    <w:p w14:paraId="15090D19" w14:textId="0DED9A29" w:rsidR="00EB68C0" w:rsidRPr="00EB68C0" w:rsidRDefault="00EB68C0" w:rsidP="00610CA1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Two of the axes was almost silent.</w:t>
      </w:r>
    </w:p>
    <w:p w14:paraId="6CE1F01C" w14:textId="5A6FC886" w:rsidR="00EB68C0" w:rsidRDefault="00EB68C0" w:rsidP="00610CA1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11360 slit set: </w:t>
      </w:r>
    </w:p>
    <w:p w14:paraId="7894A9AA" w14:textId="5829E62A" w:rsidR="00EB68C0" w:rsidRDefault="00EB68C0" w:rsidP="00610CA1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Electrical connection was fixed and could now be tested for the first time. </w:t>
      </w:r>
    </w:p>
    <w:p w14:paraId="47251D6C" w14:textId="0EE2B34B" w:rsidR="00EB68C0" w:rsidRDefault="00EB68C0" w:rsidP="00610CA1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axis 1: Mechanical grinding noise, the worst numbers of accuracy and performance of all the axes but still within spec.</w:t>
      </w:r>
    </w:p>
    <w:p w14:paraId="2C6E4555" w14:textId="0892F72B" w:rsidR="00305445" w:rsidRPr="00A35F0B" w:rsidRDefault="00EB68C0" w:rsidP="00610CA1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axis2: No mechanical noise and well within spec for accuracy and repeatability. </w:t>
      </w: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61" w:name="_Toc97736107"/>
      <w:r w:rsidRPr="009458B8">
        <w:rPr>
          <w:lang w:val="en-US"/>
        </w:rPr>
        <w:lastRenderedPageBreak/>
        <w:t>references</w:t>
      </w:r>
      <w:bookmarkEnd w:id="59"/>
      <w:bookmarkEnd w:id="61"/>
    </w:p>
    <w:p w14:paraId="1776DAE6" w14:textId="77777777" w:rsidR="00437CCA" w:rsidRPr="009458B8" w:rsidRDefault="00437CCA" w:rsidP="00610CA1">
      <w:pPr>
        <w:pStyle w:val="ListParagraph"/>
        <w:numPr>
          <w:ilvl w:val="0"/>
          <w:numId w:val="1"/>
        </w:numPr>
        <w:rPr>
          <w:lang w:val="en-US"/>
        </w:rPr>
      </w:pPr>
      <w:bookmarkStart w:id="62" w:name="_Ref58931755"/>
      <w:bookmarkStart w:id="63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62"/>
    </w:p>
    <w:p w14:paraId="45B8729C" w14:textId="77777777" w:rsidR="00C06A3F" w:rsidRPr="009458B8" w:rsidRDefault="00437CCA" w:rsidP="00610CA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64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64"/>
      <w:r w:rsidRPr="009458B8">
        <w:rPr>
          <w:lang w:val="en-US"/>
        </w:rPr>
        <w:fldChar w:fldCharType="end"/>
      </w:r>
      <w:bookmarkEnd w:id="63"/>
    </w:p>
    <w:p w14:paraId="4A5E6285" w14:textId="67CCFB83" w:rsidR="00E53E58" w:rsidRDefault="00591D31" w:rsidP="00610CA1">
      <w:pPr>
        <w:pStyle w:val="ListParagraph"/>
        <w:numPr>
          <w:ilvl w:val="0"/>
          <w:numId w:val="1"/>
        </w:numPr>
        <w:rPr>
          <w:lang w:val="en-US"/>
        </w:rPr>
      </w:pPr>
      <w:bookmarkStart w:id="65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23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610CA1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66" w:name="_Ref58933352"/>
      <w:bookmarkStart w:id="67" w:name="_Ref58934706"/>
      <w:bookmarkEnd w:id="65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4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66"/>
      <w:bookmarkEnd w:id="67"/>
    </w:p>
    <w:p w14:paraId="62EBB7C4" w14:textId="5D9F4522" w:rsidR="00D355EA" w:rsidRDefault="00D355EA" w:rsidP="00610CA1">
      <w:pPr>
        <w:pStyle w:val="ListParagraph"/>
        <w:numPr>
          <w:ilvl w:val="0"/>
          <w:numId w:val="1"/>
        </w:numPr>
        <w:rPr>
          <w:lang w:val="en-US"/>
        </w:rPr>
      </w:pPr>
      <w:bookmarkStart w:id="68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25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68"/>
    </w:p>
    <w:p w14:paraId="422C22CF" w14:textId="1F4A21AE" w:rsidR="00C32AA9" w:rsidRDefault="00C32AA9" w:rsidP="00610CA1">
      <w:pPr>
        <w:pStyle w:val="ListParagraph"/>
        <w:numPr>
          <w:ilvl w:val="0"/>
          <w:numId w:val="1"/>
        </w:numPr>
        <w:rPr>
          <w:lang w:val="en-US"/>
        </w:rPr>
      </w:pPr>
      <w:bookmarkStart w:id="69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26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69"/>
    </w:p>
    <w:p w14:paraId="79FAE03B" w14:textId="45A34202" w:rsidR="00024906" w:rsidRDefault="00024906" w:rsidP="00610CA1">
      <w:pPr>
        <w:pStyle w:val="ListParagraph"/>
        <w:numPr>
          <w:ilvl w:val="0"/>
          <w:numId w:val="1"/>
        </w:numPr>
        <w:rPr>
          <w:lang w:val="en-US"/>
        </w:rPr>
      </w:pPr>
      <w:bookmarkStart w:id="70" w:name="_Ref97731689"/>
      <w:r>
        <w:rPr>
          <w:lang w:val="en-US"/>
        </w:rPr>
        <w:t xml:space="preserve">Manual torque and temperature measurements by AVS, </w:t>
      </w:r>
      <w:hyperlink r:id="rId27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https://gitlab.esss.lu.se/mcag/target/target_fat_galicia_analysis/-/blob/master/doc/N046_TorqueDataRecord_16_02_2022_final.xlsm</w:t>
        </w:r>
      </w:hyperlink>
      <w:bookmarkEnd w:id="70"/>
    </w:p>
    <w:p w14:paraId="4E0755F0" w14:textId="77777777" w:rsidR="00024906" w:rsidRDefault="00024906" w:rsidP="00024906">
      <w:pPr>
        <w:pStyle w:val="ListParagraph"/>
        <w:ind w:left="998"/>
        <w:rPr>
          <w:lang w:val="en-US"/>
        </w:rPr>
      </w:pPr>
    </w:p>
    <w:p w14:paraId="20574957" w14:textId="5E2FE0AD" w:rsidR="00C32AA9" w:rsidRPr="00C32AA9" w:rsidRDefault="00C32AA9" w:rsidP="00C32AA9">
      <w:pPr>
        <w:pStyle w:val="ListParagraph"/>
        <w:ind w:left="998"/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71" w:name="_Toc30500569"/>
      <w:r w:rsidRPr="009458B8">
        <w:rPr>
          <w:lang w:val="en-US"/>
        </w:rPr>
        <w:t>Document Revision history</w:t>
      </w:r>
      <w:bookmarkEnd w:id="71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72" w:name="_Ref59111983"/>
      <w:bookmarkStart w:id="73" w:name="_Ref90899619"/>
      <w:bookmarkStart w:id="74" w:name="_Toc97736108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72"/>
      <w:r w:rsidR="007F2E5B">
        <w:rPr>
          <w:noProof/>
          <w:lang w:val="en-US"/>
        </w:rPr>
        <w:t xml:space="preserve"> REPORT</w:t>
      </w:r>
      <w:bookmarkEnd w:id="73"/>
      <w:bookmarkEnd w:id="74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75" w:name="_Ref97710292"/>
      <w:bookmarkStart w:id="76" w:name="_Toc97736109"/>
      <w:r w:rsidR="008041D4">
        <w:t>Appendix B: Telemess A30-S01</w:t>
      </w:r>
      <w:bookmarkEnd w:id="75"/>
      <w:bookmarkEnd w:id="76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77" w:name="_Ref97710352"/>
      <w:bookmarkStart w:id="78" w:name="_Toc97736110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77"/>
      <w:bookmarkEnd w:id="78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31"/>
      <w:headerReference w:type="default" r:id="rId32"/>
      <w:footerReference w:type="default" r:id="rId33"/>
      <w:headerReference w:type="first" r:id="rId34"/>
      <w:footerReference w:type="first" r:id="rId35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61B6E1" w14:textId="77777777" w:rsidR="00610CA1" w:rsidRDefault="00610CA1" w:rsidP="00D84B5E">
      <w:r>
        <w:separator/>
      </w:r>
    </w:p>
  </w:endnote>
  <w:endnote w:type="continuationSeparator" w:id="0">
    <w:p w14:paraId="05E8FB1B" w14:textId="77777777" w:rsidR="00610CA1" w:rsidRDefault="00610CA1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E8200B" w:rsidRPr="00A114BB" w:rsidRDefault="00E8200B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E8200B" w:rsidRDefault="00E8200B"/>
  <w:p w14:paraId="31E2BD91" w14:textId="77777777" w:rsidR="00E8200B" w:rsidRDefault="00E8200B"/>
  <w:p w14:paraId="628F3379" w14:textId="77777777" w:rsidR="00E8200B" w:rsidRDefault="00E8200B"/>
  <w:p w14:paraId="2AB693F5" w14:textId="77777777" w:rsidR="00E8200B" w:rsidRDefault="00E8200B"/>
  <w:p w14:paraId="3956E02B" w14:textId="77777777" w:rsidR="00E8200B" w:rsidRDefault="00E8200B"/>
  <w:p w14:paraId="54E29402" w14:textId="77777777" w:rsidR="00E8200B" w:rsidRDefault="00E8200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E8200B" w:rsidRPr="00A114BB" w:rsidRDefault="00E8200B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E8200B" w:rsidRPr="001F1C18" w:rsidRDefault="00E8200B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4D4284" w14:textId="77777777" w:rsidR="00610CA1" w:rsidRDefault="00610CA1" w:rsidP="00D84B5E">
      <w:r>
        <w:separator/>
      </w:r>
    </w:p>
  </w:footnote>
  <w:footnote w:type="continuationSeparator" w:id="0">
    <w:p w14:paraId="14C4671E" w14:textId="77777777" w:rsidR="00610CA1" w:rsidRDefault="00610CA1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E8200B" w:rsidRDefault="00E8200B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E8200B" w:rsidRDefault="00E820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E8200B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E8200B" w:rsidRPr="00A114BB" w:rsidRDefault="00E8200B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E8200B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E8200B" w:rsidRPr="00A114BB" w:rsidRDefault="00E8200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E8200B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E8200B" w:rsidRPr="00A114BB" w:rsidRDefault="00E8200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E8200B" w:rsidRDefault="00E8200B" w:rsidP="0020113A"/>
  <w:p w14:paraId="7A4D5BB5" w14:textId="77777777" w:rsidR="00E8200B" w:rsidRDefault="00E8200B" w:rsidP="0020113A"/>
  <w:p w14:paraId="04C43029" w14:textId="77777777" w:rsidR="00E8200B" w:rsidRDefault="00E8200B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E8200B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E8200B" w:rsidRPr="00A114BB" w:rsidRDefault="00E8200B">
    <w:pPr>
      <w:rPr>
        <w:rFonts w:cs="Times New Roman (Body CS)"/>
        <w:sz w:val="16"/>
        <w:szCs w:val="16"/>
      </w:rPr>
    </w:pPr>
  </w:p>
  <w:p w14:paraId="1A34EED4" w14:textId="77777777" w:rsidR="00E8200B" w:rsidRDefault="00E8200B"/>
  <w:p w14:paraId="7BBB0531" w14:textId="77777777" w:rsidR="00E8200B" w:rsidRDefault="00E8200B"/>
  <w:p w14:paraId="50C32242" w14:textId="77777777" w:rsidR="00E8200B" w:rsidRDefault="00E8200B"/>
  <w:p w14:paraId="690628BF" w14:textId="77777777" w:rsidR="00E8200B" w:rsidRDefault="00E8200B"/>
  <w:p w14:paraId="2C56215F" w14:textId="77777777" w:rsidR="00E8200B" w:rsidRDefault="00E8200B"/>
  <w:p w14:paraId="7F4B0842" w14:textId="77777777" w:rsidR="00E8200B" w:rsidRDefault="00E8200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5D5B25"/>
    <w:multiLevelType w:val="hybridMultilevel"/>
    <w:tmpl w:val="8FC4ED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5E3995"/>
    <w:multiLevelType w:val="hybridMultilevel"/>
    <w:tmpl w:val="815620F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2F4E21"/>
    <w:multiLevelType w:val="hybridMultilevel"/>
    <w:tmpl w:val="9A1E1654"/>
    <w:lvl w:ilvl="0" w:tplc="B19C4BEC">
      <w:start w:val="4"/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035398"/>
    <w:multiLevelType w:val="hybridMultilevel"/>
    <w:tmpl w:val="7284B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8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9"/>
  </w:num>
  <w:num w:numId="12">
    <w:abstractNumId w:val="14"/>
  </w:num>
  <w:num w:numId="13">
    <w:abstractNumId w:val="23"/>
  </w:num>
  <w:num w:numId="14">
    <w:abstractNumId w:val="25"/>
  </w:num>
  <w:num w:numId="15">
    <w:abstractNumId w:val="21"/>
  </w:num>
  <w:num w:numId="16">
    <w:abstractNumId w:val="18"/>
  </w:num>
  <w:num w:numId="17">
    <w:abstractNumId w:val="12"/>
  </w:num>
  <w:num w:numId="18">
    <w:abstractNumId w:val="10"/>
  </w:num>
  <w:num w:numId="19">
    <w:abstractNumId w:val="16"/>
  </w:num>
  <w:num w:numId="20">
    <w:abstractNumId w:val="26"/>
  </w:num>
  <w:num w:numId="21">
    <w:abstractNumId w:val="13"/>
  </w:num>
  <w:num w:numId="22">
    <w:abstractNumId w:val="15"/>
  </w:num>
  <w:num w:numId="23">
    <w:abstractNumId w:val="22"/>
  </w:num>
  <w:num w:numId="24">
    <w:abstractNumId w:val="20"/>
  </w:num>
  <w:num w:numId="2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24"/>
  </w:num>
  <w:num w:numId="28">
    <w:abstractNumId w:val="1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5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3239"/>
    <w:rsid w:val="00014A63"/>
    <w:rsid w:val="0001647E"/>
    <w:rsid w:val="000164B6"/>
    <w:rsid w:val="000165D3"/>
    <w:rsid w:val="00016E88"/>
    <w:rsid w:val="00016EC5"/>
    <w:rsid w:val="00020815"/>
    <w:rsid w:val="000223C1"/>
    <w:rsid w:val="000237A6"/>
    <w:rsid w:val="000240B4"/>
    <w:rsid w:val="00024427"/>
    <w:rsid w:val="00024906"/>
    <w:rsid w:val="00025BB9"/>
    <w:rsid w:val="00026727"/>
    <w:rsid w:val="00027593"/>
    <w:rsid w:val="00035015"/>
    <w:rsid w:val="00035994"/>
    <w:rsid w:val="00036A30"/>
    <w:rsid w:val="000373F8"/>
    <w:rsid w:val="00040B25"/>
    <w:rsid w:val="000415A5"/>
    <w:rsid w:val="00042AFD"/>
    <w:rsid w:val="00043FCC"/>
    <w:rsid w:val="00046134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77D35"/>
    <w:rsid w:val="00082CFE"/>
    <w:rsid w:val="00084360"/>
    <w:rsid w:val="00085008"/>
    <w:rsid w:val="000858CE"/>
    <w:rsid w:val="00085A9F"/>
    <w:rsid w:val="0008625C"/>
    <w:rsid w:val="00086C6B"/>
    <w:rsid w:val="00086F0D"/>
    <w:rsid w:val="000A273C"/>
    <w:rsid w:val="000A2AFF"/>
    <w:rsid w:val="000A3751"/>
    <w:rsid w:val="000A3ED0"/>
    <w:rsid w:val="000A6833"/>
    <w:rsid w:val="000B26F9"/>
    <w:rsid w:val="000B3A4F"/>
    <w:rsid w:val="000B4679"/>
    <w:rsid w:val="000C196B"/>
    <w:rsid w:val="000C1FC0"/>
    <w:rsid w:val="000C239C"/>
    <w:rsid w:val="000C41A3"/>
    <w:rsid w:val="000C5AF2"/>
    <w:rsid w:val="000C5D1F"/>
    <w:rsid w:val="000C7F57"/>
    <w:rsid w:val="000E209D"/>
    <w:rsid w:val="000E4BA5"/>
    <w:rsid w:val="000E4C84"/>
    <w:rsid w:val="000E5F28"/>
    <w:rsid w:val="000E793C"/>
    <w:rsid w:val="000E7D2D"/>
    <w:rsid w:val="000F55D3"/>
    <w:rsid w:val="000F5BEA"/>
    <w:rsid w:val="00101C8B"/>
    <w:rsid w:val="00101C8D"/>
    <w:rsid w:val="00101CE2"/>
    <w:rsid w:val="00106B26"/>
    <w:rsid w:val="00106EE6"/>
    <w:rsid w:val="00120421"/>
    <w:rsid w:val="001306FF"/>
    <w:rsid w:val="00131A81"/>
    <w:rsid w:val="00134F00"/>
    <w:rsid w:val="001362D8"/>
    <w:rsid w:val="0013654D"/>
    <w:rsid w:val="00136CE7"/>
    <w:rsid w:val="001409E0"/>
    <w:rsid w:val="0014521E"/>
    <w:rsid w:val="00146218"/>
    <w:rsid w:val="0014729C"/>
    <w:rsid w:val="00147315"/>
    <w:rsid w:val="00147911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5F2C"/>
    <w:rsid w:val="00186FA9"/>
    <w:rsid w:val="00190F62"/>
    <w:rsid w:val="00191EB0"/>
    <w:rsid w:val="001929A2"/>
    <w:rsid w:val="001931B2"/>
    <w:rsid w:val="0019599A"/>
    <w:rsid w:val="00197B0F"/>
    <w:rsid w:val="00197F94"/>
    <w:rsid w:val="001A008D"/>
    <w:rsid w:val="001A0CF8"/>
    <w:rsid w:val="001A248B"/>
    <w:rsid w:val="001A2DB4"/>
    <w:rsid w:val="001B1D51"/>
    <w:rsid w:val="001B3DF9"/>
    <w:rsid w:val="001C1102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2FE0"/>
    <w:rsid w:val="001D39DE"/>
    <w:rsid w:val="001D4E9D"/>
    <w:rsid w:val="001E3B27"/>
    <w:rsid w:val="001E3F3C"/>
    <w:rsid w:val="001E4DA2"/>
    <w:rsid w:val="001E6EDA"/>
    <w:rsid w:val="001F1C18"/>
    <w:rsid w:val="001F2FE6"/>
    <w:rsid w:val="0020113A"/>
    <w:rsid w:val="00201A94"/>
    <w:rsid w:val="0020221E"/>
    <w:rsid w:val="0020595C"/>
    <w:rsid w:val="00207FA6"/>
    <w:rsid w:val="00211880"/>
    <w:rsid w:val="00211C60"/>
    <w:rsid w:val="0021268A"/>
    <w:rsid w:val="0021693E"/>
    <w:rsid w:val="00217411"/>
    <w:rsid w:val="00217B77"/>
    <w:rsid w:val="0022446E"/>
    <w:rsid w:val="002245D5"/>
    <w:rsid w:val="00225344"/>
    <w:rsid w:val="00226437"/>
    <w:rsid w:val="0022707B"/>
    <w:rsid w:val="0023025B"/>
    <w:rsid w:val="0023026B"/>
    <w:rsid w:val="002304E2"/>
    <w:rsid w:val="0023114C"/>
    <w:rsid w:val="002334DC"/>
    <w:rsid w:val="0023586B"/>
    <w:rsid w:val="00235F4E"/>
    <w:rsid w:val="00241BD7"/>
    <w:rsid w:val="00243088"/>
    <w:rsid w:val="00243E47"/>
    <w:rsid w:val="002458BE"/>
    <w:rsid w:val="00246A0B"/>
    <w:rsid w:val="00246C4F"/>
    <w:rsid w:val="00252360"/>
    <w:rsid w:val="00252975"/>
    <w:rsid w:val="00253AE6"/>
    <w:rsid w:val="002546C9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C1EEC"/>
    <w:rsid w:val="002C3EE3"/>
    <w:rsid w:val="002D0D06"/>
    <w:rsid w:val="002D2343"/>
    <w:rsid w:val="002D2750"/>
    <w:rsid w:val="002D5EBC"/>
    <w:rsid w:val="002D66D2"/>
    <w:rsid w:val="002D7D8B"/>
    <w:rsid w:val="002E0C60"/>
    <w:rsid w:val="002E10AA"/>
    <w:rsid w:val="002E1761"/>
    <w:rsid w:val="002E6B70"/>
    <w:rsid w:val="002F076C"/>
    <w:rsid w:val="002F1ECF"/>
    <w:rsid w:val="002F6535"/>
    <w:rsid w:val="002F7E58"/>
    <w:rsid w:val="00300FEE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16963"/>
    <w:rsid w:val="00322D08"/>
    <w:rsid w:val="00322D29"/>
    <w:rsid w:val="00330C90"/>
    <w:rsid w:val="00332475"/>
    <w:rsid w:val="003348F7"/>
    <w:rsid w:val="00335112"/>
    <w:rsid w:val="00336B47"/>
    <w:rsid w:val="00340D87"/>
    <w:rsid w:val="00340EC5"/>
    <w:rsid w:val="003415B2"/>
    <w:rsid w:val="0034257A"/>
    <w:rsid w:val="003437BA"/>
    <w:rsid w:val="00343C30"/>
    <w:rsid w:val="0034671F"/>
    <w:rsid w:val="00347453"/>
    <w:rsid w:val="0035616A"/>
    <w:rsid w:val="003604A3"/>
    <w:rsid w:val="0036298A"/>
    <w:rsid w:val="00363E5C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0746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232E"/>
    <w:rsid w:val="003C57FC"/>
    <w:rsid w:val="003C5C34"/>
    <w:rsid w:val="003D12B8"/>
    <w:rsid w:val="003D211C"/>
    <w:rsid w:val="003D3160"/>
    <w:rsid w:val="003D37C7"/>
    <w:rsid w:val="003D5671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3F7D4F"/>
    <w:rsid w:val="004007B3"/>
    <w:rsid w:val="00401A48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5D19"/>
    <w:rsid w:val="004364D9"/>
    <w:rsid w:val="004369D4"/>
    <w:rsid w:val="00437CCA"/>
    <w:rsid w:val="00440232"/>
    <w:rsid w:val="00442837"/>
    <w:rsid w:val="0044474C"/>
    <w:rsid w:val="00446931"/>
    <w:rsid w:val="0045462D"/>
    <w:rsid w:val="00461534"/>
    <w:rsid w:val="00461888"/>
    <w:rsid w:val="00465A26"/>
    <w:rsid w:val="00472992"/>
    <w:rsid w:val="00472EAE"/>
    <w:rsid w:val="00476481"/>
    <w:rsid w:val="004773BD"/>
    <w:rsid w:val="0048324E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96D3A"/>
    <w:rsid w:val="004A050A"/>
    <w:rsid w:val="004A2DB9"/>
    <w:rsid w:val="004A3103"/>
    <w:rsid w:val="004A47A8"/>
    <w:rsid w:val="004A4F05"/>
    <w:rsid w:val="004A5205"/>
    <w:rsid w:val="004B1D92"/>
    <w:rsid w:val="004B7D65"/>
    <w:rsid w:val="004C195F"/>
    <w:rsid w:val="004C3548"/>
    <w:rsid w:val="004C432A"/>
    <w:rsid w:val="004C469D"/>
    <w:rsid w:val="004C4AA1"/>
    <w:rsid w:val="004C4D4E"/>
    <w:rsid w:val="004C5047"/>
    <w:rsid w:val="004C7FCA"/>
    <w:rsid w:val="004D0124"/>
    <w:rsid w:val="004D1766"/>
    <w:rsid w:val="004D3673"/>
    <w:rsid w:val="004D3F27"/>
    <w:rsid w:val="004E0754"/>
    <w:rsid w:val="004E2866"/>
    <w:rsid w:val="004F0B9D"/>
    <w:rsid w:val="004F4C8F"/>
    <w:rsid w:val="004F739A"/>
    <w:rsid w:val="0050034A"/>
    <w:rsid w:val="00501132"/>
    <w:rsid w:val="00503CF8"/>
    <w:rsid w:val="0050688B"/>
    <w:rsid w:val="00506A8F"/>
    <w:rsid w:val="00512DDD"/>
    <w:rsid w:val="00517B04"/>
    <w:rsid w:val="00522636"/>
    <w:rsid w:val="005226FB"/>
    <w:rsid w:val="00522F2F"/>
    <w:rsid w:val="00527BF6"/>
    <w:rsid w:val="00531295"/>
    <w:rsid w:val="0053682A"/>
    <w:rsid w:val="00542EDB"/>
    <w:rsid w:val="00543315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109D"/>
    <w:rsid w:val="005847F6"/>
    <w:rsid w:val="00584BD7"/>
    <w:rsid w:val="00586BC4"/>
    <w:rsid w:val="00586D81"/>
    <w:rsid w:val="00590145"/>
    <w:rsid w:val="005903CB"/>
    <w:rsid w:val="00590BD6"/>
    <w:rsid w:val="005912DF"/>
    <w:rsid w:val="00591D31"/>
    <w:rsid w:val="00592EC6"/>
    <w:rsid w:val="005A28E7"/>
    <w:rsid w:val="005A3841"/>
    <w:rsid w:val="005A632B"/>
    <w:rsid w:val="005A70F8"/>
    <w:rsid w:val="005B2D4A"/>
    <w:rsid w:val="005B3269"/>
    <w:rsid w:val="005B773A"/>
    <w:rsid w:val="005C2C8D"/>
    <w:rsid w:val="005C5D4D"/>
    <w:rsid w:val="005C75EE"/>
    <w:rsid w:val="005D029D"/>
    <w:rsid w:val="005D09FB"/>
    <w:rsid w:val="005D68D8"/>
    <w:rsid w:val="005E0EE1"/>
    <w:rsid w:val="005E1F83"/>
    <w:rsid w:val="005E2224"/>
    <w:rsid w:val="005E30BC"/>
    <w:rsid w:val="005E3756"/>
    <w:rsid w:val="005E3C39"/>
    <w:rsid w:val="005E6F4B"/>
    <w:rsid w:val="005F3988"/>
    <w:rsid w:val="005F4240"/>
    <w:rsid w:val="005F6F5A"/>
    <w:rsid w:val="005F7DA5"/>
    <w:rsid w:val="00601BDC"/>
    <w:rsid w:val="00602D7D"/>
    <w:rsid w:val="00610820"/>
    <w:rsid w:val="00610A9B"/>
    <w:rsid w:val="00610CA1"/>
    <w:rsid w:val="0061113E"/>
    <w:rsid w:val="00611BA2"/>
    <w:rsid w:val="00611DAA"/>
    <w:rsid w:val="00612DD8"/>
    <w:rsid w:val="0061309D"/>
    <w:rsid w:val="00613364"/>
    <w:rsid w:val="00617056"/>
    <w:rsid w:val="00620841"/>
    <w:rsid w:val="00622831"/>
    <w:rsid w:val="00622886"/>
    <w:rsid w:val="00623BE0"/>
    <w:rsid w:val="006272CA"/>
    <w:rsid w:val="00631914"/>
    <w:rsid w:val="00640F7A"/>
    <w:rsid w:val="00642197"/>
    <w:rsid w:val="00642A5B"/>
    <w:rsid w:val="00642EDE"/>
    <w:rsid w:val="006434CA"/>
    <w:rsid w:val="006502E3"/>
    <w:rsid w:val="00651807"/>
    <w:rsid w:val="0065329E"/>
    <w:rsid w:val="00654066"/>
    <w:rsid w:val="0065441B"/>
    <w:rsid w:val="006552DD"/>
    <w:rsid w:val="006559B9"/>
    <w:rsid w:val="00657C3E"/>
    <w:rsid w:val="00662448"/>
    <w:rsid w:val="00663368"/>
    <w:rsid w:val="00663E4D"/>
    <w:rsid w:val="00673483"/>
    <w:rsid w:val="00674201"/>
    <w:rsid w:val="00674519"/>
    <w:rsid w:val="00677EDD"/>
    <w:rsid w:val="0068101C"/>
    <w:rsid w:val="006928C7"/>
    <w:rsid w:val="00694A24"/>
    <w:rsid w:val="00697DD3"/>
    <w:rsid w:val="006A00FF"/>
    <w:rsid w:val="006A1956"/>
    <w:rsid w:val="006A2465"/>
    <w:rsid w:val="006A2549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E6666"/>
    <w:rsid w:val="006E6CDD"/>
    <w:rsid w:val="006F0BF6"/>
    <w:rsid w:val="006F23C1"/>
    <w:rsid w:val="006F3EF7"/>
    <w:rsid w:val="006F3F3A"/>
    <w:rsid w:val="006F438E"/>
    <w:rsid w:val="006F708E"/>
    <w:rsid w:val="006F7BD6"/>
    <w:rsid w:val="0070639F"/>
    <w:rsid w:val="00712018"/>
    <w:rsid w:val="007123E9"/>
    <w:rsid w:val="00715CF6"/>
    <w:rsid w:val="00720902"/>
    <w:rsid w:val="00722A3E"/>
    <w:rsid w:val="00722FE4"/>
    <w:rsid w:val="007254F4"/>
    <w:rsid w:val="00727F1C"/>
    <w:rsid w:val="007305EC"/>
    <w:rsid w:val="00732415"/>
    <w:rsid w:val="007349A0"/>
    <w:rsid w:val="007406E1"/>
    <w:rsid w:val="00740FDD"/>
    <w:rsid w:val="0074260A"/>
    <w:rsid w:val="00743909"/>
    <w:rsid w:val="00746C33"/>
    <w:rsid w:val="00750C8C"/>
    <w:rsid w:val="007635AC"/>
    <w:rsid w:val="00764D04"/>
    <w:rsid w:val="007710BA"/>
    <w:rsid w:val="00776DBD"/>
    <w:rsid w:val="00776DCF"/>
    <w:rsid w:val="007776B0"/>
    <w:rsid w:val="0077787D"/>
    <w:rsid w:val="00781D67"/>
    <w:rsid w:val="00783D02"/>
    <w:rsid w:val="007840C5"/>
    <w:rsid w:val="0078423D"/>
    <w:rsid w:val="0078563E"/>
    <w:rsid w:val="007874A9"/>
    <w:rsid w:val="00790989"/>
    <w:rsid w:val="00791B26"/>
    <w:rsid w:val="00791C24"/>
    <w:rsid w:val="00793358"/>
    <w:rsid w:val="00794CEC"/>
    <w:rsid w:val="0079682C"/>
    <w:rsid w:val="00797251"/>
    <w:rsid w:val="007976B2"/>
    <w:rsid w:val="00797F07"/>
    <w:rsid w:val="007A0F21"/>
    <w:rsid w:val="007A42D7"/>
    <w:rsid w:val="007A4B09"/>
    <w:rsid w:val="007B020A"/>
    <w:rsid w:val="007B0FCB"/>
    <w:rsid w:val="007B2408"/>
    <w:rsid w:val="007B2E6E"/>
    <w:rsid w:val="007B401F"/>
    <w:rsid w:val="007B47A4"/>
    <w:rsid w:val="007B662E"/>
    <w:rsid w:val="007B75F4"/>
    <w:rsid w:val="007C2084"/>
    <w:rsid w:val="007C3AD5"/>
    <w:rsid w:val="007C791A"/>
    <w:rsid w:val="007D21B2"/>
    <w:rsid w:val="007D2CBD"/>
    <w:rsid w:val="007E0A70"/>
    <w:rsid w:val="007E0EA3"/>
    <w:rsid w:val="007E1EC1"/>
    <w:rsid w:val="007E3CA2"/>
    <w:rsid w:val="007E5B32"/>
    <w:rsid w:val="007E5FAB"/>
    <w:rsid w:val="007E63B6"/>
    <w:rsid w:val="007E6D3A"/>
    <w:rsid w:val="007F2E5B"/>
    <w:rsid w:val="007F52E0"/>
    <w:rsid w:val="007F5EF1"/>
    <w:rsid w:val="008038E7"/>
    <w:rsid w:val="008041D4"/>
    <w:rsid w:val="00805D22"/>
    <w:rsid w:val="00814AB9"/>
    <w:rsid w:val="00816028"/>
    <w:rsid w:val="008204CD"/>
    <w:rsid w:val="00820D79"/>
    <w:rsid w:val="008228B4"/>
    <w:rsid w:val="00824C3E"/>
    <w:rsid w:val="008269F0"/>
    <w:rsid w:val="00830BF7"/>
    <w:rsid w:val="00831DA9"/>
    <w:rsid w:val="008326CB"/>
    <w:rsid w:val="00833B66"/>
    <w:rsid w:val="00835F28"/>
    <w:rsid w:val="00836C97"/>
    <w:rsid w:val="00837508"/>
    <w:rsid w:val="00840275"/>
    <w:rsid w:val="008408AA"/>
    <w:rsid w:val="00843A62"/>
    <w:rsid w:val="00847D55"/>
    <w:rsid w:val="00851C56"/>
    <w:rsid w:val="00852A28"/>
    <w:rsid w:val="00856794"/>
    <w:rsid w:val="0085707D"/>
    <w:rsid w:val="008571F4"/>
    <w:rsid w:val="008630DB"/>
    <w:rsid w:val="008638D6"/>
    <w:rsid w:val="00867BCF"/>
    <w:rsid w:val="0087043A"/>
    <w:rsid w:val="00874B95"/>
    <w:rsid w:val="0087714A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C136B"/>
    <w:rsid w:val="008D25BA"/>
    <w:rsid w:val="008D48ED"/>
    <w:rsid w:val="008E054A"/>
    <w:rsid w:val="008E155D"/>
    <w:rsid w:val="008E4433"/>
    <w:rsid w:val="008E445D"/>
    <w:rsid w:val="008E60A1"/>
    <w:rsid w:val="008F066F"/>
    <w:rsid w:val="008F2346"/>
    <w:rsid w:val="008F3F0D"/>
    <w:rsid w:val="008F4FBD"/>
    <w:rsid w:val="00900E2B"/>
    <w:rsid w:val="00901A43"/>
    <w:rsid w:val="00903D9C"/>
    <w:rsid w:val="0090693E"/>
    <w:rsid w:val="009100F5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34BE"/>
    <w:rsid w:val="0095445C"/>
    <w:rsid w:val="00955DFC"/>
    <w:rsid w:val="009609E1"/>
    <w:rsid w:val="00961D21"/>
    <w:rsid w:val="0096259C"/>
    <w:rsid w:val="00962ACC"/>
    <w:rsid w:val="0096316C"/>
    <w:rsid w:val="00964EB8"/>
    <w:rsid w:val="00967098"/>
    <w:rsid w:val="00967E2F"/>
    <w:rsid w:val="00970530"/>
    <w:rsid w:val="0097304E"/>
    <w:rsid w:val="0097409D"/>
    <w:rsid w:val="009753BF"/>
    <w:rsid w:val="009755CA"/>
    <w:rsid w:val="00982EC8"/>
    <w:rsid w:val="00982FA1"/>
    <w:rsid w:val="0098326A"/>
    <w:rsid w:val="00985131"/>
    <w:rsid w:val="00985AA2"/>
    <w:rsid w:val="00992B68"/>
    <w:rsid w:val="00997398"/>
    <w:rsid w:val="00997AAA"/>
    <w:rsid w:val="00997ADE"/>
    <w:rsid w:val="009A0E33"/>
    <w:rsid w:val="009A164E"/>
    <w:rsid w:val="009A246A"/>
    <w:rsid w:val="009B1475"/>
    <w:rsid w:val="009B18C2"/>
    <w:rsid w:val="009B2736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D6DE6"/>
    <w:rsid w:val="009E3C83"/>
    <w:rsid w:val="009E61E5"/>
    <w:rsid w:val="009E69A9"/>
    <w:rsid w:val="009F49EE"/>
    <w:rsid w:val="00A009A5"/>
    <w:rsid w:val="00A066B2"/>
    <w:rsid w:val="00A069ED"/>
    <w:rsid w:val="00A10104"/>
    <w:rsid w:val="00A114BB"/>
    <w:rsid w:val="00A17B74"/>
    <w:rsid w:val="00A20022"/>
    <w:rsid w:val="00A21F3D"/>
    <w:rsid w:val="00A23434"/>
    <w:rsid w:val="00A264BE"/>
    <w:rsid w:val="00A308C2"/>
    <w:rsid w:val="00A35F0B"/>
    <w:rsid w:val="00A41FA8"/>
    <w:rsid w:val="00A44EF2"/>
    <w:rsid w:val="00A46A46"/>
    <w:rsid w:val="00A50DBF"/>
    <w:rsid w:val="00A515B5"/>
    <w:rsid w:val="00A537AF"/>
    <w:rsid w:val="00A5477A"/>
    <w:rsid w:val="00A57A46"/>
    <w:rsid w:val="00A60016"/>
    <w:rsid w:val="00A63B27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58D"/>
    <w:rsid w:val="00A808D3"/>
    <w:rsid w:val="00A81E98"/>
    <w:rsid w:val="00A81F40"/>
    <w:rsid w:val="00A82A58"/>
    <w:rsid w:val="00A82AAA"/>
    <w:rsid w:val="00A82F19"/>
    <w:rsid w:val="00A8328B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B532A"/>
    <w:rsid w:val="00AC50AF"/>
    <w:rsid w:val="00AC6606"/>
    <w:rsid w:val="00AC7DE0"/>
    <w:rsid w:val="00AD43CA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4D7"/>
    <w:rsid w:val="00B11F2E"/>
    <w:rsid w:val="00B12C9A"/>
    <w:rsid w:val="00B135B4"/>
    <w:rsid w:val="00B148F2"/>
    <w:rsid w:val="00B14F94"/>
    <w:rsid w:val="00B16A0D"/>
    <w:rsid w:val="00B16F3C"/>
    <w:rsid w:val="00B20D50"/>
    <w:rsid w:val="00B21F04"/>
    <w:rsid w:val="00B22411"/>
    <w:rsid w:val="00B25652"/>
    <w:rsid w:val="00B271E9"/>
    <w:rsid w:val="00B32E85"/>
    <w:rsid w:val="00B35DD7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0EA1"/>
    <w:rsid w:val="00B519D4"/>
    <w:rsid w:val="00B52468"/>
    <w:rsid w:val="00B55C5C"/>
    <w:rsid w:val="00B62515"/>
    <w:rsid w:val="00B6279E"/>
    <w:rsid w:val="00B62E3B"/>
    <w:rsid w:val="00B63A0E"/>
    <w:rsid w:val="00B64AAB"/>
    <w:rsid w:val="00B73D2B"/>
    <w:rsid w:val="00B74605"/>
    <w:rsid w:val="00B74BD6"/>
    <w:rsid w:val="00B77611"/>
    <w:rsid w:val="00B805A1"/>
    <w:rsid w:val="00B83C46"/>
    <w:rsid w:val="00B83EF7"/>
    <w:rsid w:val="00B84C2D"/>
    <w:rsid w:val="00B84EDB"/>
    <w:rsid w:val="00B85CD4"/>
    <w:rsid w:val="00B91186"/>
    <w:rsid w:val="00B91248"/>
    <w:rsid w:val="00B919DD"/>
    <w:rsid w:val="00B943D0"/>
    <w:rsid w:val="00B94D3C"/>
    <w:rsid w:val="00B9629C"/>
    <w:rsid w:val="00BA2C44"/>
    <w:rsid w:val="00BA3244"/>
    <w:rsid w:val="00BA6710"/>
    <w:rsid w:val="00BA6D7B"/>
    <w:rsid w:val="00BB2834"/>
    <w:rsid w:val="00BC0D53"/>
    <w:rsid w:val="00BD145B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0B99"/>
    <w:rsid w:val="00C11551"/>
    <w:rsid w:val="00C11E3A"/>
    <w:rsid w:val="00C13F62"/>
    <w:rsid w:val="00C163D8"/>
    <w:rsid w:val="00C24222"/>
    <w:rsid w:val="00C27410"/>
    <w:rsid w:val="00C27EBD"/>
    <w:rsid w:val="00C310CF"/>
    <w:rsid w:val="00C32AA9"/>
    <w:rsid w:val="00C33064"/>
    <w:rsid w:val="00C3328D"/>
    <w:rsid w:val="00C4047C"/>
    <w:rsid w:val="00C437AB"/>
    <w:rsid w:val="00C50DB0"/>
    <w:rsid w:val="00C5152B"/>
    <w:rsid w:val="00C53183"/>
    <w:rsid w:val="00C53B52"/>
    <w:rsid w:val="00C63132"/>
    <w:rsid w:val="00C64CF7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18F4"/>
    <w:rsid w:val="00CA1B4C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DA4"/>
    <w:rsid w:val="00CB61A5"/>
    <w:rsid w:val="00CC035B"/>
    <w:rsid w:val="00CC0926"/>
    <w:rsid w:val="00CC1C32"/>
    <w:rsid w:val="00CC775B"/>
    <w:rsid w:val="00CC79EC"/>
    <w:rsid w:val="00CD61CF"/>
    <w:rsid w:val="00CD7B48"/>
    <w:rsid w:val="00CE1793"/>
    <w:rsid w:val="00CE2333"/>
    <w:rsid w:val="00CF3641"/>
    <w:rsid w:val="00CF4DAD"/>
    <w:rsid w:val="00CF5BE6"/>
    <w:rsid w:val="00D01FED"/>
    <w:rsid w:val="00D0314F"/>
    <w:rsid w:val="00D06FB7"/>
    <w:rsid w:val="00D14FF3"/>
    <w:rsid w:val="00D22B92"/>
    <w:rsid w:val="00D23EC2"/>
    <w:rsid w:val="00D25E48"/>
    <w:rsid w:val="00D26BCE"/>
    <w:rsid w:val="00D30F55"/>
    <w:rsid w:val="00D32645"/>
    <w:rsid w:val="00D32741"/>
    <w:rsid w:val="00D32F38"/>
    <w:rsid w:val="00D355EA"/>
    <w:rsid w:val="00D35FE2"/>
    <w:rsid w:val="00D41902"/>
    <w:rsid w:val="00D44FF5"/>
    <w:rsid w:val="00D50579"/>
    <w:rsid w:val="00D54213"/>
    <w:rsid w:val="00D56C95"/>
    <w:rsid w:val="00D57679"/>
    <w:rsid w:val="00D57877"/>
    <w:rsid w:val="00D6055C"/>
    <w:rsid w:val="00D6080C"/>
    <w:rsid w:val="00D60BB8"/>
    <w:rsid w:val="00D614C9"/>
    <w:rsid w:val="00D63F95"/>
    <w:rsid w:val="00D658B2"/>
    <w:rsid w:val="00D67BCD"/>
    <w:rsid w:val="00D70360"/>
    <w:rsid w:val="00D70B48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B6368"/>
    <w:rsid w:val="00DC3004"/>
    <w:rsid w:val="00DC37F5"/>
    <w:rsid w:val="00DC523E"/>
    <w:rsid w:val="00DC6D62"/>
    <w:rsid w:val="00DD104D"/>
    <w:rsid w:val="00DD5F44"/>
    <w:rsid w:val="00DD76B7"/>
    <w:rsid w:val="00DE0391"/>
    <w:rsid w:val="00DE1AD0"/>
    <w:rsid w:val="00DE2290"/>
    <w:rsid w:val="00DE3E0A"/>
    <w:rsid w:val="00DE7554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0570"/>
    <w:rsid w:val="00E11CF2"/>
    <w:rsid w:val="00E136AE"/>
    <w:rsid w:val="00E13F3D"/>
    <w:rsid w:val="00E142D5"/>
    <w:rsid w:val="00E1676D"/>
    <w:rsid w:val="00E17340"/>
    <w:rsid w:val="00E222C4"/>
    <w:rsid w:val="00E24022"/>
    <w:rsid w:val="00E25E4F"/>
    <w:rsid w:val="00E27D3D"/>
    <w:rsid w:val="00E30E32"/>
    <w:rsid w:val="00E312D6"/>
    <w:rsid w:val="00E314AF"/>
    <w:rsid w:val="00E31FC8"/>
    <w:rsid w:val="00E34AB6"/>
    <w:rsid w:val="00E356B2"/>
    <w:rsid w:val="00E36D78"/>
    <w:rsid w:val="00E374BD"/>
    <w:rsid w:val="00E40A91"/>
    <w:rsid w:val="00E4341F"/>
    <w:rsid w:val="00E4373F"/>
    <w:rsid w:val="00E467FF"/>
    <w:rsid w:val="00E46913"/>
    <w:rsid w:val="00E476AB"/>
    <w:rsid w:val="00E47CB6"/>
    <w:rsid w:val="00E5091E"/>
    <w:rsid w:val="00E50F56"/>
    <w:rsid w:val="00E5214B"/>
    <w:rsid w:val="00E5291F"/>
    <w:rsid w:val="00E53751"/>
    <w:rsid w:val="00E53E58"/>
    <w:rsid w:val="00E54A1F"/>
    <w:rsid w:val="00E60C8B"/>
    <w:rsid w:val="00E63994"/>
    <w:rsid w:val="00E648C5"/>
    <w:rsid w:val="00E66615"/>
    <w:rsid w:val="00E70420"/>
    <w:rsid w:val="00E738ED"/>
    <w:rsid w:val="00E779A7"/>
    <w:rsid w:val="00E80715"/>
    <w:rsid w:val="00E81101"/>
    <w:rsid w:val="00E8200B"/>
    <w:rsid w:val="00E829E8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265E"/>
    <w:rsid w:val="00EB2DB4"/>
    <w:rsid w:val="00EB491F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2588"/>
    <w:rsid w:val="00ED456F"/>
    <w:rsid w:val="00ED50D2"/>
    <w:rsid w:val="00EE03D9"/>
    <w:rsid w:val="00EE39AF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2BFD"/>
    <w:rsid w:val="00F03A22"/>
    <w:rsid w:val="00F05775"/>
    <w:rsid w:val="00F06008"/>
    <w:rsid w:val="00F06C6A"/>
    <w:rsid w:val="00F113BD"/>
    <w:rsid w:val="00F12CB4"/>
    <w:rsid w:val="00F13777"/>
    <w:rsid w:val="00F245C1"/>
    <w:rsid w:val="00F2477E"/>
    <w:rsid w:val="00F2728F"/>
    <w:rsid w:val="00F27658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375B"/>
    <w:rsid w:val="00F551D7"/>
    <w:rsid w:val="00F5659E"/>
    <w:rsid w:val="00F6069F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83CAA"/>
    <w:rsid w:val="00F9152F"/>
    <w:rsid w:val="00F95E89"/>
    <w:rsid w:val="00FA0700"/>
    <w:rsid w:val="00FA1461"/>
    <w:rsid w:val="00FA47B0"/>
    <w:rsid w:val="00FB2CB6"/>
    <w:rsid w:val="00FB4FD0"/>
    <w:rsid w:val="00FC37B5"/>
    <w:rsid w:val="00FC3FEF"/>
    <w:rsid w:val="00FC41F2"/>
    <w:rsid w:val="00FC5777"/>
    <w:rsid w:val="00FD020B"/>
    <w:rsid w:val="00FD3BE8"/>
    <w:rsid w:val="00FE1008"/>
    <w:rsid w:val="00FE1AA6"/>
    <w:rsid w:val="00FE748F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CF4DAD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22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22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22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2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3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1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3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2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4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7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5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6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s://github.com/anderssandstrom/ecmc_target_muts_logger/blob/master/src/bptTypeTelemessCalib.dbd" TargetMode="External"/><Relationship Id="rId21" Type="http://schemas.openxmlformats.org/officeDocument/2006/relationships/image" Target="media/image13.png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www.telemess.de" TargetMode="External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yperlink" Target="https://www.micro-epsilon.com/displacement-position-sensors/laser-sensor/optoNCDT_2300_basic/" TargetMode="External"/><Relationship Id="rId32" Type="http://schemas.openxmlformats.org/officeDocument/2006/relationships/header" Target="header2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anderssandstrom/ecmc_target_muts_logger" TargetMode="External"/><Relationship Id="rId28" Type="http://schemas.openxmlformats.org/officeDocument/2006/relationships/image" Target="media/image14.JP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www.ethercat.org" TargetMode="External"/><Relationship Id="rId27" Type="http://schemas.openxmlformats.org/officeDocument/2006/relationships/hyperlink" Target="https://gitlab.esss.lu.se/mcag/target/target_fat_galicia_analysis/-/blob/master/doc/N046_TorqueDataRecord_16_02_2022_final.xlsm" TargetMode="External"/><Relationship Id="rId30" Type="http://schemas.openxmlformats.org/officeDocument/2006/relationships/image" Target="media/image16.png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7779CE91-7057-FD44-AA10-5D6E6E12E4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486</TotalTime>
  <Pages>25</Pages>
  <Words>3275</Words>
  <Characters>18674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21906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272</cp:revision>
  <cp:lastPrinted>2022-03-07T07:26:00Z</cp:lastPrinted>
  <dcterms:created xsi:type="dcterms:W3CDTF">2022-02-28T13:30:00Z</dcterms:created>
  <dcterms:modified xsi:type="dcterms:W3CDTF">2022-03-10T11:35:00Z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