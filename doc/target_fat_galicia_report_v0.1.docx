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7CE123F4" w:rsidR="00CC775B" w:rsidRPr="009458B8" w:rsidRDefault="00BA2C44" w:rsidP="008A3FA3">
            <w:pPr>
              <w:pStyle w:val="Documenttitle"/>
              <w:rPr>
                <w:lang w:val="en-US"/>
              </w:rPr>
            </w:pPr>
            <w:r>
              <w:rPr>
                <w:lang w:val="en-US"/>
              </w:rPr>
              <w:t>TARGET FAT GALIC</w:t>
            </w:r>
            <w:r w:rsidR="00493722">
              <w:rPr>
                <w:lang w:val="en-US"/>
              </w:rPr>
              <w:t>IA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3139CC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8269F0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236758DA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4EC8710C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  <w:tr w:rsidR="00F13777" w:rsidRPr="00F62EB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42C82F05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06C50171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0AEB42B5" w14:textId="71FF5BE7" w:rsidR="004E4FE2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97816476" w:history="1">
        <w:r w:rsidR="004E4FE2" w:rsidRPr="00B9509D">
          <w:rPr>
            <w:rStyle w:val="Hyperlink"/>
            <w:lang w:val="en-US"/>
          </w:rPr>
          <w:t>1.</w:t>
        </w:r>
        <w:r w:rsidR="004E4FE2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4E4FE2" w:rsidRPr="00B9509D">
          <w:rPr>
            <w:rStyle w:val="Hyperlink"/>
            <w:lang w:val="en-US"/>
          </w:rPr>
          <w:t>Background</w:t>
        </w:r>
        <w:r w:rsidR="004E4FE2">
          <w:rPr>
            <w:webHidden/>
          </w:rPr>
          <w:tab/>
        </w:r>
        <w:r w:rsidR="004E4FE2">
          <w:rPr>
            <w:webHidden/>
          </w:rPr>
          <w:fldChar w:fldCharType="begin"/>
        </w:r>
        <w:r w:rsidR="004E4FE2">
          <w:rPr>
            <w:webHidden/>
          </w:rPr>
          <w:instrText xml:space="preserve"> PAGEREF _Toc97816476 \h </w:instrText>
        </w:r>
        <w:r w:rsidR="004E4FE2">
          <w:rPr>
            <w:webHidden/>
          </w:rPr>
        </w:r>
        <w:r w:rsidR="004E4FE2">
          <w:rPr>
            <w:webHidden/>
          </w:rPr>
          <w:fldChar w:fldCharType="separate"/>
        </w:r>
        <w:r w:rsidR="004E4FE2">
          <w:rPr>
            <w:webHidden/>
          </w:rPr>
          <w:t>4</w:t>
        </w:r>
        <w:r w:rsidR="004E4FE2">
          <w:rPr>
            <w:webHidden/>
          </w:rPr>
          <w:fldChar w:fldCharType="end"/>
        </w:r>
      </w:hyperlink>
    </w:p>
    <w:p w14:paraId="7E6ADAB7" w14:textId="7BA06278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77" w:history="1">
        <w:r w:rsidRPr="00B9509D">
          <w:rPr>
            <w:rStyle w:val="Hyperlink"/>
            <w:lang w:val="en-US"/>
          </w:rPr>
          <w:t>1.1.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Equipment in scope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4558AD3" w14:textId="30B15BED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478" w:history="1">
        <w:r w:rsidRPr="00B9509D">
          <w:rPr>
            <w:rStyle w:val="Hyperlink"/>
            <w:lang w:val="en-US"/>
          </w:rPr>
          <w:t>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Requirements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0BBB3AB" w14:textId="321EB0FD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479" w:history="1">
        <w:r w:rsidRPr="00B9509D">
          <w:rPr>
            <w:rStyle w:val="Hyperlink"/>
            <w:lang w:val="en-US"/>
          </w:rPr>
          <w:t>3.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CONTROL SYSTEM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7BE879FD" w14:textId="45A0BAE5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0" w:history="1">
        <w:r w:rsidRPr="00B9509D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09CDB12" w14:textId="677A26C2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1" w:history="1">
        <w:r w:rsidRPr="00B9509D">
          <w:rPr>
            <w:rStyle w:val="Hyperlink"/>
            <w:lang w:val="en-US"/>
          </w:rPr>
          <w:t>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EL5021 Encoder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C8CF444" w14:textId="54D7FFCF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2" w:history="1">
        <w:r w:rsidRPr="00B9509D">
          <w:rPr>
            <w:rStyle w:val="Hyperlink"/>
            <w:lang w:val="en-US"/>
          </w:rPr>
          <w:t>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EL3174 Analog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0683AD6C" w14:textId="785822DD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3" w:history="1">
        <w:r w:rsidRPr="00B9509D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ILD2300 Position sensor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4A0BE1D" w14:textId="34A77D5D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484" w:history="1">
        <w:r w:rsidRPr="00B9509D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Test Execution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5AA02A7" w14:textId="51AD233C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485" w:history="1">
        <w:r w:rsidRPr="00B9509D">
          <w:rPr>
            <w:rStyle w:val="Hyperlink"/>
            <w:lang w:val="en-US"/>
          </w:rPr>
          <w:t>5.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METHOD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6348947" w14:textId="43E80E6E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6" w:history="1">
        <w:r w:rsidRPr="00B9509D">
          <w:rPr>
            <w:rStyle w:val="Hyperlink"/>
          </w:rPr>
          <w:t>5.1.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Rotation velocity stability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8831CA5" w14:textId="1C25A72D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7" w:history="1">
        <w:r w:rsidRPr="00B9509D">
          <w:rPr>
            <w:rStyle w:val="Hyperlink"/>
          </w:rPr>
          <w:t>5.2.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Rotation traction difference over revolution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48EEB417" w14:textId="1BDDFD6B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8" w:history="1">
        <w:r w:rsidRPr="00B9509D">
          <w:rPr>
            <w:rStyle w:val="Hyperlink"/>
          </w:rPr>
          <w:t>5.3.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displacement amplitude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87FC182" w14:textId="0ECF50B3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9" w:history="1">
        <w:r w:rsidRPr="00B9509D">
          <w:rPr>
            <w:rStyle w:val="Hyperlink"/>
          </w:rPr>
          <w:t>5.3.1.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82F41F7" w14:textId="5D3B8B69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0" w:history="1">
        <w:r w:rsidRPr="00B9509D">
          <w:rPr>
            <w:rStyle w:val="Hyperlink"/>
          </w:rPr>
          <w:t>5.3.2.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Steady state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38025AE0" w14:textId="1016AC8B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1" w:history="1">
        <w:r w:rsidRPr="00B9509D">
          <w:rPr>
            <w:rStyle w:val="Hyperlink"/>
          </w:rPr>
          <w:t>5.3.3.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4D651B6A" w14:textId="5673F60D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2" w:history="1">
        <w:r w:rsidRPr="00B9509D">
          <w:rPr>
            <w:rStyle w:val="Hyperlink"/>
          </w:rPr>
          <w:t>5.3.4.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Rampdown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AD99BC2" w14:textId="01AC885C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3" w:history="1">
        <w:r w:rsidRPr="00B9509D">
          <w:rPr>
            <w:rStyle w:val="Hyperlink"/>
          </w:rPr>
          <w:t>5.3.5.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49392AAE" w14:textId="0CC3D1D2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494" w:history="1">
        <w:r w:rsidRPr="00B9509D">
          <w:rPr>
            <w:rStyle w:val="Hyperlink"/>
          </w:rPr>
          <w:t>6.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Analysis: Rotation 10h test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12740CF" w14:textId="486C14F2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5" w:history="1">
        <w:r w:rsidRPr="00B9509D">
          <w:rPr>
            <w:rStyle w:val="Hyperlink"/>
          </w:rPr>
          <w:t>6.1.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Torque and temperature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9EE18BE" w14:textId="0D916854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6" w:history="1">
        <w:r w:rsidRPr="00B9509D">
          <w:rPr>
            <w:rStyle w:val="Hyperlink"/>
          </w:rPr>
          <w:t>6.2.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Displacement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4E381F2B" w14:textId="71CDA3F7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7" w:history="1">
        <w:r w:rsidRPr="00B9509D">
          <w:rPr>
            <w:rStyle w:val="Hyperlink"/>
          </w:rPr>
          <w:t>6.2.1.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displacement over 10h (horizontal pedestal sensors)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5A108EE9" w14:textId="2328E43D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8" w:history="1">
        <w:r w:rsidRPr="00B9509D">
          <w:rPr>
            <w:rStyle w:val="Hyperlink"/>
          </w:rPr>
          <w:t>6.2.2.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circumference displacement over 10h (horizontal optical sensor)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84755C3" w14:textId="381CFCB1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9" w:history="1">
        <w:r w:rsidRPr="00B9509D">
          <w:rPr>
            <w:rStyle w:val="Hyperlink"/>
          </w:rPr>
          <w:t>6.2.3.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vertical movement over 10h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73B200DD" w14:textId="07064993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0" w:history="1">
        <w:r w:rsidRPr="00B9509D">
          <w:rPr>
            <w:rStyle w:val="Hyperlink"/>
          </w:rPr>
          <w:t>7.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Analysis: Rotation velocity RampS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ED81520" w14:textId="409888C8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501" w:history="1">
        <w:r w:rsidRPr="00B9509D">
          <w:rPr>
            <w:rStyle w:val="Hyperlink"/>
          </w:rPr>
          <w:t>7.1.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Torque during velocity ramps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2AF2367" w14:textId="16BA8274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502" w:history="1">
        <w:r w:rsidRPr="00B9509D">
          <w:rPr>
            <w:rStyle w:val="Hyperlink"/>
          </w:rPr>
          <w:t>7.2.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Displacement during velocity ramp 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63EDD16D" w14:textId="735C0A5D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3" w:history="1">
        <w:r w:rsidRPr="00B9509D">
          <w:rPr>
            <w:rStyle w:val="Hyperlink"/>
            <w:lang w:val="en-US"/>
          </w:rPr>
          <w:t>8.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3588267A" w14:textId="59F7240A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504" w:history="1">
        <w:r w:rsidRPr="00B9509D">
          <w:rPr>
            <w:rStyle w:val="Hyperlink"/>
            <w:lang w:val="en-US"/>
          </w:rPr>
          <w:t>8.1.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11359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4338F508" w14:textId="2A6F974E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5" w:history="1">
        <w:r w:rsidRPr="00B9509D">
          <w:rPr>
            <w:rStyle w:val="Hyperlink"/>
            <w:lang w:val="en-US"/>
          </w:rPr>
          <w:t>9.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7B1CFE28" w14:textId="07B87139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6" w:history="1">
        <w:r w:rsidRPr="00B9509D">
          <w:rPr>
            <w:rStyle w:val="Hyperlink"/>
            <w:lang w:val="en-US"/>
          </w:rPr>
          <w:t>10.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224F44F6" w14:textId="1744301F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7" w:history="1">
        <w:r w:rsidRPr="00B9509D">
          <w:rPr>
            <w:rStyle w:val="Hyperlink"/>
            <w:lang w:val="en-US"/>
          </w:rPr>
          <w:t>11.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Appendix A Micro Epsilon ILD2300 Calibration REPORT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561551BB" w14:textId="334ACBAC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8" w:history="1">
        <w:r w:rsidRPr="00B9509D">
          <w:rPr>
            <w:rStyle w:val="Hyperlink"/>
          </w:rPr>
          <w:t>12.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Appendix B: Telemess A30-S01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0AED4DE6" w14:textId="413D74DA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9" w:history="1">
        <w:r w:rsidRPr="00B9509D">
          <w:rPr>
            <w:rStyle w:val="Hyperlink"/>
          </w:rPr>
          <w:t>13.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Appendix C: Telemess A42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11C856C9" w14:textId="70CD315A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tables</w:t>
      </w:r>
    </w:p>
    <w:p w14:paraId="47258FC6" w14:textId="47ECFE28" w:rsidR="004E4FE2" w:rsidRPr="004E4FE2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4E4FE2" w:rsidRPr="005819B3">
        <w:rPr>
          <w:noProof/>
          <w:lang w:val="en-US"/>
        </w:rPr>
        <w:t>Table 1: Statistics for horizontal pedestal sensors over a 10h period.</w:t>
      </w:r>
      <w:r w:rsidR="004E4FE2">
        <w:rPr>
          <w:noProof/>
        </w:rPr>
        <w:tab/>
      </w:r>
      <w:r w:rsidR="004E4FE2">
        <w:rPr>
          <w:noProof/>
        </w:rPr>
        <w:fldChar w:fldCharType="begin"/>
      </w:r>
      <w:r w:rsidR="004E4FE2">
        <w:rPr>
          <w:noProof/>
        </w:rPr>
        <w:instrText xml:space="preserve"> PAGEREF _Toc97816516 \h </w:instrText>
      </w:r>
      <w:r w:rsidR="004E4FE2">
        <w:rPr>
          <w:noProof/>
        </w:rPr>
      </w:r>
      <w:r w:rsidR="004E4FE2">
        <w:rPr>
          <w:noProof/>
        </w:rPr>
        <w:fldChar w:fldCharType="separate"/>
      </w:r>
      <w:r w:rsidR="004E4FE2">
        <w:rPr>
          <w:noProof/>
        </w:rPr>
        <w:t>15</w:t>
      </w:r>
      <w:r w:rsidR="004E4FE2">
        <w:rPr>
          <w:noProof/>
        </w:rPr>
        <w:fldChar w:fldCharType="end"/>
      </w:r>
    </w:p>
    <w:p w14:paraId="07097EFE" w14:textId="1F90F130" w:rsidR="004E4FE2" w:rsidRPr="004E4FE2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5819B3">
        <w:rPr>
          <w:noProof/>
          <w:lang w:val="en-US"/>
        </w:rPr>
        <w:t>Table 2: Statistics for horizontal optical sensor measuring circumference position deviation over a 10h period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2598482" w14:textId="7AC6AE25" w:rsidR="004E4FE2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sv-SE"/>
        </w:rPr>
      </w:pPr>
      <w:r w:rsidRPr="005819B3">
        <w:rPr>
          <w:noProof/>
          <w:lang w:val="en-US"/>
        </w:rPr>
        <w:t>Table 3: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727CBA7" w14:textId="4C3923F7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4A1062AB" w14:textId="56B0CFFD" w:rsidR="004E4FE2" w:rsidRPr="004E4FE2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4E4FE2" w:rsidRPr="00E93875">
        <w:rPr>
          <w:noProof/>
          <w:lang w:val="en-US"/>
        </w:rPr>
        <w:t>Figure 1: Target wheel, shaft and drive unit</w:t>
      </w:r>
      <w:r w:rsidR="004E4FE2">
        <w:rPr>
          <w:noProof/>
        </w:rPr>
        <w:tab/>
      </w:r>
      <w:r w:rsidR="004E4FE2">
        <w:rPr>
          <w:noProof/>
        </w:rPr>
        <w:fldChar w:fldCharType="begin"/>
      </w:r>
      <w:r w:rsidR="004E4FE2">
        <w:rPr>
          <w:noProof/>
        </w:rPr>
        <w:instrText xml:space="preserve"> PAGEREF _Toc97816520 \h </w:instrText>
      </w:r>
      <w:r w:rsidR="004E4FE2">
        <w:rPr>
          <w:noProof/>
        </w:rPr>
      </w:r>
      <w:r w:rsidR="004E4FE2">
        <w:rPr>
          <w:noProof/>
        </w:rPr>
        <w:fldChar w:fldCharType="separate"/>
      </w:r>
      <w:r w:rsidR="004E4FE2">
        <w:rPr>
          <w:noProof/>
        </w:rPr>
        <w:t>5</w:t>
      </w:r>
      <w:r w:rsidR="004E4FE2">
        <w:rPr>
          <w:noProof/>
        </w:rPr>
        <w:fldChar w:fldCharType="end"/>
      </w:r>
    </w:p>
    <w:p w14:paraId="71A60618" w14:textId="5DA220E0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2: Control hardware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944CDF8" w14:textId="6A054D45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3: Amo rotational sin/cos encoder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F9E5153" w14:textId="19B396C9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4: Telemess eddy current sensor positions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7A2B9C3" w14:textId="4AF6162F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5: ILD2300 triangulation sensor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8BD5B28" w14:textId="74AC3888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6: Upper: Manual recorded rotation drive torque [7]. Lower: Temperatures for motor and bearings.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35F0E42" w14:textId="03B39EC9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7: Upper: Manual recorded rotation drive torque [7]. Lower: maximum and minimum velocities for 10s periods.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0B2D611" w14:textId="623E6F24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12: Rotor positions measured with the 5 position sensors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7CB06B7" w14:textId="6628AA27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13: Position measurements for horizontal sensors at 0º, 120º and 240º degrees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2CD91B2" w14:textId="77CD3F3D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14: Position measurements for the optical sensor measuring circumference deviation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35B0CC4" w14:textId="41A02E7F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8: Ramp down from 23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7059066" w14:textId="11090972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9: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B8160B0" w14:textId="6DC86841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10: Ramp down from 28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D670C4A" w14:textId="7F533A95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11: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AF52F1E" w14:textId="19616FF2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lastRenderedPageBreak/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30500562"/>
      <w:bookmarkStart w:id="1" w:name="_Toc97816476"/>
      <w:r w:rsidRPr="009458B8">
        <w:rPr>
          <w:lang w:val="en-US"/>
        </w:rPr>
        <w:lastRenderedPageBreak/>
        <w:t>Background</w:t>
      </w:r>
      <w:bookmarkEnd w:id="1"/>
    </w:p>
    <w:p w14:paraId="0E88C825" w14:textId="5EE4A09C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24022">
        <w:rPr>
          <w:lang w:val="en-US"/>
        </w:rPr>
        <w:t>target wheel and drive unit</w:t>
      </w:r>
      <w:r w:rsidR="00DE3E0A">
        <w:rPr>
          <w:lang w:val="en-US"/>
        </w:rPr>
        <w:t xml:space="preserve"> FAT took place week 7 2022 at Thune Eureka premises in Galicia Spain</w:t>
      </w:r>
      <w:r w:rsidRPr="009458B8">
        <w:rPr>
          <w:lang w:val="en-US"/>
        </w:rPr>
        <w:t>.</w:t>
      </w:r>
      <w:r w:rsidR="0001647E" w:rsidRPr="009458B8">
        <w:rPr>
          <w:lang w:val="en-US"/>
        </w:rPr>
        <w:t xml:space="preserve"> </w:t>
      </w:r>
      <w:r w:rsidR="00DE3E0A">
        <w:rPr>
          <w:lang w:val="en-US"/>
        </w:rPr>
        <w:t>This report contains analysis of some data acquired during the FAT</w:t>
      </w:r>
      <w:r w:rsidR="002C0FAA">
        <w:rPr>
          <w:lang w:val="en-US"/>
        </w:rPr>
        <w:t xml:space="preserve"> tests. Another report covering the FAT will be written by ESS Bilbao or AVS.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97816477"/>
      <w:r w:rsidRPr="009458B8">
        <w:rPr>
          <w:lang w:val="en-US"/>
        </w:rPr>
        <w:t>Equipment in scope</w:t>
      </w:r>
      <w:bookmarkEnd w:id="2"/>
    </w:p>
    <w:p w14:paraId="29BB500A" w14:textId="08F56D67" w:rsidR="00F63A72" w:rsidRDefault="00A23434" w:rsidP="008F3F0D">
      <w:pPr>
        <w:rPr>
          <w:lang w:val="en-US"/>
        </w:rPr>
      </w:pPr>
      <w:r>
        <w:rPr>
          <w:lang w:val="en-US"/>
        </w:rPr>
        <w:t xml:space="preserve">The target wheel and shaft assembly </w:t>
      </w:r>
      <w:r w:rsidR="00D0257F">
        <w:rPr>
          <w:lang w:val="en-US"/>
        </w:rPr>
        <w:t>as</w:t>
      </w:r>
      <w:r>
        <w:rPr>
          <w:lang w:val="en-US"/>
        </w:rPr>
        <w:t xml:space="preserve"> seen in</w:t>
      </w:r>
      <w:r w:rsidR="00F63A72">
        <w:rPr>
          <w:lang w:val="en-US"/>
        </w:rPr>
        <w:t xml:space="preserve"> </w:t>
      </w:r>
      <w:r w:rsidR="00F63A72">
        <w:rPr>
          <w:lang w:val="en-US"/>
        </w:rPr>
        <w:fldChar w:fldCharType="begin"/>
      </w:r>
      <w:r w:rsidR="00F63A72">
        <w:rPr>
          <w:lang w:val="en-US"/>
        </w:rPr>
        <w:instrText xml:space="preserve"> REF _Ref97709231 \h </w:instrText>
      </w:r>
      <w:r w:rsidR="00F63A72">
        <w:rPr>
          <w:lang w:val="en-US"/>
        </w:rPr>
      </w:r>
      <w:r w:rsidR="00F63A72">
        <w:rPr>
          <w:lang w:val="en-US"/>
        </w:rPr>
        <w:fldChar w:fldCharType="separate"/>
      </w:r>
      <w:r w:rsidR="00F63A72" w:rsidRPr="00A23434">
        <w:rPr>
          <w:lang w:val="en-US"/>
        </w:rPr>
        <w:t xml:space="preserve">Figure </w:t>
      </w:r>
      <w:r w:rsidR="00F63A72">
        <w:rPr>
          <w:noProof/>
          <w:lang w:val="en-US"/>
        </w:rPr>
        <w:t>1</w:t>
      </w:r>
      <w:r w:rsidR="00F63A72">
        <w:rPr>
          <w:lang w:val="en-US"/>
        </w:rPr>
        <w:fldChar w:fldCharType="end"/>
      </w:r>
      <w:r w:rsidR="00F63A72">
        <w:rPr>
          <w:lang w:val="en-US"/>
        </w:rPr>
        <w:t>.</w:t>
      </w:r>
    </w:p>
    <w:p w14:paraId="27E92746" w14:textId="58720875" w:rsidR="00C66453" w:rsidRPr="009458B8" w:rsidRDefault="00A23434" w:rsidP="008F3F0D">
      <w:pPr>
        <w:rPr>
          <w:lang w:val="en-US"/>
        </w:rPr>
      </w:pPr>
      <w:r>
        <w:rPr>
          <w:lang w:val="en-US"/>
        </w:rPr>
        <w:t xml:space="preserve"> </w:t>
      </w:r>
    </w:p>
    <w:p w14:paraId="120E976C" w14:textId="77777777" w:rsidR="00A23434" w:rsidRPr="00A23434" w:rsidRDefault="008F3F0D" w:rsidP="00A23434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23434">
        <w:rPr>
          <w:noProof/>
          <w:lang w:val="en-US"/>
        </w:rPr>
        <w:drawing>
          <wp:inline distT="0" distB="0" distL="0" distR="0" wp14:anchorId="3C9E177D" wp14:editId="144CD837">
            <wp:extent cx="3891915" cy="5189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480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2549" cy="51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8AA" w14:textId="1313D0F3" w:rsidR="00A749F7" w:rsidRPr="009458B8" w:rsidRDefault="00A23434" w:rsidP="00A23434">
      <w:pPr>
        <w:pStyle w:val="Caption"/>
        <w:rPr>
          <w:lang w:val="en-US"/>
        </w:rPr>
      </w:pPr>
      <w:bookmarkStart w:id="3" w:name="_Ref97709231"/>
      <w:bookmarkStart w:id="4" w:name="_Toc97816520"/>
      <w:r w:rsidRPr="00A23434">
        <w:rPr>
          <w:lang w:val="en-US"/>
        </w:rPr>
        <w:t xml:space="preserve">Figure </w:t>
      </w:r>
      <w:r>
        <w:fldChar w:fldCharType="begin"/>
      </w:r>
      <w:r w:rsidRPr="00A23434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</w:t>
      </w:r>
      <w:r>
        <w:fldChar w:fldCharType="end"/>
      </w:r>
      <w:bookmarkEnd w:id="3"/>
      <w:r w:rsidRPr="00A23434">
        <w:rPr>
          <w:lang w:val="en-US"/>
        </w:rPr>
        <w:t>: Target wheel, shaft and drive unit</w:t>
      </w:r>
      <w:bookmarkEnd w:id="4"/>
    </w:p>
    <w:p w14:paraId="4A191844" w14:textId="77777777" w:rsidR="00101CE2" w:rsidRDefault="00101CE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35537441" w14:textId="44D21269" w:rsidR="00A749F7" w:rsidRPr="002E1761" w:rsidRDefault="00A749F7" w:rsidP="00A749F7">
      <w:pPr>
        <w:pStyle w:val="Heading1"/>
        <w:rPr>
          <w:color w:val="FF0000"/>
          <w:lang w:val="en-US"/>
        </w:rPr>
      </w:pPr>
      <w:bookmarkStart w:id="5" w:name="_Toc97816478"/>
      <w:r w:rsidRPr="002E1761">
        <w:rPr>
          <w:color w:val="FF0000"/>
          <w:lang w:val="en-US"/>
        </w:rPr>
        <w:lastRenderedPageBreak/>
        <w:t>Requirements</w:t>
      </w:r>
      <w:bookmarkEnd w:id="5"/>
    </w:p>
    <w:p w14:paraId="5D9FA07A" w14:textId="77777777" w:rsidR="0022707B" w:rsidRPr="002E1761" w:rsidRDefault="0022707B" w:rsidP="0022707B">
      <w:pPr>
        <w:rPr>
          <w:color w:val="FF0000"/>
          <w:lang w:val="en-US"/>
        </w:rPr>
      </w:pPr>
      <w:r w:rsidRPr="002E1761">
        <w:rPr>
          <w:color w:val="FF0000"/>
          <w:lang w:val="en-US"/>
        </w:rPr>
        <w:t>The following requirements have been set by the BIFROST team:</w:t>
      </w:r>
    </w:p>
    <w:p w14:paraId="4FDC515E" w14:textId="3A6B37A4" w:rsidR="0022707B" w:rsidRPr="002E1761" w:rsidRDefault="0022707B" w:rsidP="00E213BE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 xml:space="preserve">Stroke: 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40mm</w:t>
      </w:r>
    </w:p>
    <w:p w14:paraId="522A7650" w14:textId="08798B59" w:rsidR="0022707B" w:rsidRPr="002E1761" w:rsidRDefault="0022707B" w:rsidP="00E213BE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Accuracy: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+-0.1mm</w:t>
      </w:r>
    </w:p>
    <w:p w14:paraId="4209BBDF" w14:textId="065FF6A0" w:rsidR="0022707B" w:rsidRPr="002E1761" w:rsidRDefault="0022707B" w:rsidP="00E213BE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Repeatability: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+-0.05mm</w:t>
      </w:r>
    </w:p>
    <w:p w14:paraId="0A792791" w14:textId="085F1AD5" w:rsidR="0022707B" w:rsidRPr="002E1761" w:rsidRDefault="0022707B" w:rsidP="00E213BE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Resolution: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bookmarkStart w:id="6" w:name="_Toc97816479"/>
      <w:r w:rsidRPr="009458B8">
        <w:rPr>
          <w:lang w:val="en-US"/>
        </w:rPr>
        <w:lastRenderedPageBreak/>
        <w:t>CONTROL SYSTEM</w:t>
      </w:r>
      <w:bookmarkEnd w:id="6"/>
    </w:p>
    <w:p w14:paraId="12D82D9B" w14:textId="7362D892" w:rsidR="00101C8D" w:rsidRDefault="00D80F20" w:rsidP="00952F33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53E58">
        <w:rPr>
          <w:lang w:val="en-US"/>
        </w:rPr>
        <w:t>F</w:t>
      </w:r>
      <w:r w:rsidRPr="009458B8">
        <w:rPr>
          <w:lang w:val="en-US"/>
        </w:rPr>
        <w:t xml:space="preserve">AT </w:t>
      </w:r>
      <w:r w:rsidR="00E53E58">
        <w:rPr>
          <w:lang w:val="en-US"/>
        </w:rPr>
        <w:t xml:space="preserve">measurements </w:t>
      </w:r>
      <w:r w:rsidR="00FD3BE8" w:rsidRPr="009458B8">
        <w:rPr>
          <w:lang w:val="en-US"/>
        </w:rPr>
        <w:t>were</w:t>
      </w:r>
      <w:r w:rsidRPr="009458B8">
        <w:rPr>
          <w:lang w:val="en-US"/>
        </w:rPr>
        <w:t xml:space="preserve">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139CC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139CC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611BA2">
        <w:rPr>
          <w:lang w:val="en-US"/>
        </w:rPr>
        <w:t xml:space="preserve">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3139CC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611BA2">
        <w:rPr>
          <w:lang w:val="en-US"/>
        </w:rPr>
        <w:t xml:space="preserve">. </w:t>
      </w:r>
      <w:r w:rsidR="00997ADE"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</w:t>
      </w:r>
      <w:r w:rsidR="006A7FF3">
        <w:rPr>
          <w:lang w:val="en-US"/>
        </w:rPr>
        <w:t>e</w:t>
      </w:r>
      <w:r w:rsidR="001409E0" w:rsidRPr="009458B8">
        <w:rPr>
          <w:lang w:val="en-US"/>
        </w:rPr>
        <w:t>.</w:t>
      </w:r>
    </w:p>
    <w:p w14:paraId="1AA1B1EF" w14:textId="4A72C748" w:rsidR="00611BA2" w:rsidRPr="00D0257F" w:rsidRDefault="00FD3BE8" w:rsidP="00D0257F">
      <w:pPr>
        <w:rPr>
          <w:lang w:val="en-US"/>
        </w:rPr>
      </w:pPr>
      <w:r>
        <w:rPr>
          <w:lang w:val="en-US"/>
        </w:rPr>
        <w:t xml:space="preserve">The actual control of the 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 and rotational motors was handled with other control system.</w:t>
      </w: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7" w:name="_Toc97816480"/>
      <w:r w:rsidRPr="009458B8">
        <w:rPr>
          <w:lang w:val="en-US"/>
        </w:rPr>
        <w:t>Hardware</w:t>
      </w:r>
      <w:bookmarkEnd w:id="7"/>
    </w:p>
    <w:p w14:paraId="484E312B" w14:textId="4F13C005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</w:t>
      </w:r>
      <w:r w:rsidR="006A7FF3">
        <w:rPr>
          <w:lang w:val="en-US"/>
        </w:rPr>
        <w:t>,</w:t>
      </w:r>
      <w:r w:rsidR="00D30F55">
        <w:rPr>
          <w:lang w:val="en-US"/>
        </w:rPr>
        <w:t xml:space="preserve"> </w:t>
      </w:r>
      <w:r w:rsidR="00D30F55">
        <w:rPr>
          <w:lang w:val="en-US"/>
        </w:rPr>
        <w:fldChar w:fldCharType="begin"/>
      </w:r>
      <w:r w:rsidR="00D30F55">
        <w:rPr>
          <w:lang w:val="en-US"/>
        </w:rPr>
        <w:instrText xml:space="preserve"> REF _Ref97709193 \h </w:instrText>
      </w:r>
      <w:r w:rsidR="00D30F55">
        <w:rPr>
          <w:lang w:val="en-US"/>
        </w:rPr>
      </w:r>
      <w:r w:rsidR="00D30F55">
        <w:rPr>
          <w:lang w:val="en-US"/>
        </w:rPr>
        <w:fldChar w:fldCharType="separate"/>
      </w:r>
      <w:r w:rsidR="00D30F55" w:rsidRPr="00D30F55">
        <w:rPr>
          <w:lang w:val="en-US"/>
        </w:rPr>
        <w:t xml:space="preserve">Figure </w:t>
      </w:r>
      <w:r w:rsidR="00D30F55" w:rsidRPr="00D30F55">
        <w:rPr>
          <w:noProof/>
          <w:lang w:val="en-US"/>
        </w:rPr>
        <w:t>2</w:t>
      </w:r>
      <w:r w:rsidR="00D30F55">
        <w:rPr>
          <w:lang w:val="en-US"/>
        </w:rPr>
        <w:fldChar w:fldCharType="end"/>
      </w:r>
      <w:r w:rsidRPr="009458B8">
        <w:rPr>
          <w:lang w:val="en-US"/>
        </w:rPr>
        <w:t>:</w:t>
      </w:r>
    </w:p>
    <w:p w14:paraId="7AC11F33" w14:textId="35EA308F" w:rsidR="00677EDD" w:rsidRPr="009458B8" w:rsidRDefault="00677EDD" w:rsidP="00E213BE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A264BE">
        <w:rPr>
          <w:lang w:val="en-US"/>
        </w:rPr>
        <w:t>5021: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</w:r>
      <w:r w:rsidR="00A264BE">
        <w:rPr>
          <w:lang w:val="en-US"/>
        </w:rPr>
        <w:t>1ch sin/cos encoder interface</w:t>
      </w:r>
      <w:r w:rsidR="005C2C8D">
        <w:rPr>
          <w:lang w:val="en-US"/>
        </w:rPr>
        <w:t xml:space="preserve"> for </w:t>
      </w:r>
      <w:proofErr w:type="spellStart"/>
      <w:r w:rsidR="005C2C8D">
        <w:rPr>
          <w:lang w:val="en-US"/>
        </w:rPr>
        <w:t>Amo</w:t>
      </w:r>
      <w:proofErr w:type="spellEnd"/>
      <w:r w:rsidR="005C2C8D">
        <w:rPr>
          <w:lang w:val="en-US"/>
        </w:rPr>
        <w:t xml:space="preserve"> </w:t>
      </w:r>
      <w:r w:rsidR="00794CEC">
        <w:rPr>
          <w:lang w:val="en-US"/>
        </w:rPr>
        <w:t>rotational eddy current sensor</w:t>
      </w:r>
    </w:p>
    <w:p w14:paraId="5DD6ECE6" w14:textId="76BC4397" w:rsidR="00677EDD" w:rsidRPr="009458B8" w:rsidRDefault="00591D31" w:rsidP="00E213BE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B12C9A">
        <w:rPr>
          <w:lang w:val="en-US"/>
        </w:rPr>
        <w:t>3</w:t>
      </w:r>
      <w:r w:rsidR="00A264BE">
        <w:rPr>
          <w:lang w:val="en-US"/>
        </w:rPr>
        <w:t>174</w:t>
      </w:r>
      <w:r w:rsidRPr="009458B8">
        <w:rPr>
          <w:lang w:val="en-US"/>
        </w:rPr>
        <w:t xml:space="preserve">: </w:t>
      </w:r>
      <w:r w:rsidRPr="009458B8">
        <w:rPr>
          <w:lang w:val="en-US"/>
        </w:rPr>
        <w:tab/>
      </w:r>
      <w:r w:rsidR="00A264BE">
        <w:rPr>
          <w:lang w:val="en-US"/>
        </w:rPr>
        <w:t>4ch analog input</w:t>
      </w:r>
      <w:r w:rsidR="0065441B">
        <w:rPr>
          <w:lang w:val="en-US"/>
        </w:rPr>
        <w:t xml:space="preserve"> for </w:t>
      </w:r>
      <w:proofErr w:type="spellStart"/>
      <w:r w:rsidR="0065441B">
        <w:rPr>
          <w:lang w:val="en-US"/>
        </w:rPr>
        <w:t>Telemess</w:t>
      </w:r>
      <w:proofErr w:type="spellEnd"/>
      <w:r w:rsidR="0065441B">
        <w:rPr>
          <w:lang w:val="en-US"/>
        </w:rPr>
        <w:t xml:space="preserve"> eddy current sensors</w:t>
      </w:r>
      <w:r w:rsidR="00836C97">
        <w:rPr>
          <w:lang w:val="en-US"/>
        </w:rPr>
        <w:t xml:space="preserve"> </w:t>
      </w:r>
      <w:r w:rsidR="00836C97">
        <w:rPr>
          <w:lang w:val="en-US"/>
        </w:rPr>
        <w:fldChar w:fldCharType="begin"/>
      </w:r>
      <w:r w:rsidR="00836C97">
        <w:rPr>
          <w:lang w:val="en-US"/>
        </w:rPr>
        <w:instrText xml:space="preserve"> REF _Ref97709410 \r \h </w:instrText>
      </w:r>
      <w:r w:rsidR="00836C97">
        <w:rPr>
          <w:lang w:val="en-US"/>
        </w:rPr>
      </w:r>
      <w:r w:rsidR="00836C97">
        <w:rPr>
          <w:lang w:val="en-US"/>
        </w:rPr>
        <w:fldChar w:fldCharType="separate"/>
      </w:r>
      <w:r w:rsidR="00836C97">
        <w:rPr>
          <w:lang w:val="en-US"/>
        </w:rPr>
        <w:t>[5]</w:t>
      </w:r>
      <w:r w:rsidR="00836C97">
        <w:rPr>
          <w:lang w:val="en-US"/>
        </w:rPr>
        <w:fldChar w:fldCharType="end"/>
      </w:r>
    </w:p>
    <w:p w14:paraId="371C783F" w14:textId="2A2D11D0" w:rsidR="00211880" w:rsidRDefault="00591D31" w:rsidP="00E213BE">
      <w:pPr>
        <w:pStyle w:val="ListParagraph"/>
        <w:numPr>
          <w:ilvl w:val="0"/>
          <w:numId w:val="19"/>
        </w:numPr>
        <w:rPr>
          <w:lang w:val="en-US"/>
        </w:rPr>
      </w:pPr>
      <w:r w:rsidRPr="00DC3004">
        <w:rPr>
          <w:lang w:val="en-US"/>
        </w:rPr>
        <w:t xml:space="preserve">ILD2300: </w:t>
      </w:r>
      <w:r w:rsidR="00101C8D" w:rsidRPr="00DC3004">
        <w:rPr>
          <w:lang w:val="en-US"/>
        </w:rPr>
        <w:tab/>
        <w:t>Micro Epsilon l</w:t>
      </w:r>
      <w:r w:rsidRPr="00DC3004">
        <w:rPr>
          <w:lang w:val="en-US"/>
        </w:rPr>
        <w:t>aser triangulation sensor</w:t>
      </w:r>
      <w:r w:rsidR="00DD76B7" w:rsidRPr="00DC3004">
        <w:rPr>
          <w:lang w:val="en-US"/>
        </w:rPr>
        <w:t xml:space="preserve"> </w:t>
      </w:r>
      <w:r w:rsidR="00DD76B7" w:rsidRPr="00DC3004">
        <w:rPr>
          <w:lang w:val="en-US"/>
        </w:rPr>
        <w:fldChar w:fldCharType="begin"/>
      </w:r>
      <w:r w:rsidR="00DD76B7" w:rsidRPr="00DC3004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DC3004">
        <w:rPr>
          <w:lang w:val="en-US"/>
        </w:rPr>
        <w:fldChar w:fldCharType="separate"/>
      </w:r>
      <w:r w:rsidR="00A515B5">
        <w:rPr>
          <w:lang w:val="en-US"/>
        </w:rPr>
        <w:t>[4]</w:t>
      </w:r>
      <w:r w:rsidR="00DD76B7" w:rsidRPr="00DC3004">
        <w:rPr>
          <w:lang w:val="en-US"/>
        </w:rPr>
        <w:fldChar w:fldCharType="end"/>
      </w:r>
      <w:r w:rsidRPr="00DC3004">
        <w:rPr>
          <w:lang w:val="en-US"/>
        </w:rPr>
        <w:t>.</w:t>
      </w:r>
    </w:p>
    <w:p w14:paraId="0CB1B7BA" w14:textId="320ABD51" w:rsidR="006A7FF3" w:rsidRDefault="006A7FF3" w:rsidP="006A7FF3">
      <w:pPr>
        <w:rPr>
          <w:lang w:val="en-US"/>
        </w:rPr>
      </w:pPr>
    </w:p>
    <w:p w14:paraId="7D33D235" w14:textId="77777777" w:rsidR="006A7FF3" w:rsidRDefault="006A7FF3" w:rsidP="006A7FF3">
      <w:pPr>
        <w:keepNext/>
      </w:pPr>
      <w:r>
        <w:rPr>
          <w:noProof/>
          <w:lang w:val="en-US"/>
        </w:rPr>
        <w:drawing>
          <wp:inline distT="0" distB="0" distL="0" distR="0" wp14:anchorId="0620D9FD" wp14:editId="355761E7">
            <wp:extent cx="3553200" cy="4388400"/>
            <wp:effectExtent l="1588" t="0" r="4762" b="4763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98.jpeg"/>
                    <pic:cNvPicPr/>
                  </pic:nvPicPr>
                  <pic:blipFill rotWithShape="1">
                    <a:blip r:embed="rId10"/>
                    <a:srcRect l="11206" t="23490" r="21425" b="14114"/>
                    <a:stretch/>
                  </pic:blipFill>
                  <pic:spPr bwMode="auto">
                    <a:xfrm rot="5400000">
                      <a:off x="0" y="0"/>
                      <a:ext cx="3553200" cy="43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A61D" w14:textId="464CD714" w:rsidR="006A7FF3" w:rsidRPr="006A7FF3" w:rsidRDefault="006A7FF3" w:rsidP="006A7FF3">
      <w:pPr>
        <w:pStyle w:val="Caption"/>
        <w:rPr>
          <w:lang w:val="en-US"/>
        </w:rPr>
      </w:pPr>
      <w:bookmarkStart w:id="8" w:name="_Ref97709193"/>
      <w:bookmarkStart w:id="9" w:name="_Toc97816521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E22DF">
        <w:rPr>
          <w:noProof/>
        </w:rPr>
        <w:t>2</w:t>
      </w:r>
      <w:r>
        <w:fldChar w:fldCharType="end"/>
      </w:r>
      <w:bookmarkEnd w:id="8"/>
      <w:r>
        <w:t>: Control hardware</w:t>
      </w:r>
      <w:bookmarkEnd w:id="9"/>
    </w:p>
    <w:p w14:paraId="40E5B115" w14:textId="77777777" w:rsidR="0013654D" w:rsidRDefault="0013654D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5A3DC7E6" w14:textId="32033A70" w:rsidR="001409E0" w:rsidRPr="009458B8" w:rsidRDefault="001409E0" w:rsidP="00101C8D">
      <w:pPr>
        <w:pStyle w:val="Heading2"/>
        <w:rPr>
          <w:lang w:val="en-US"/>
        </w:rPr>
      </w:pPr>
      <w:bookmarkStart w:id="10" w:name="_Toc97816481"/>
      <w:r w:rsidRPr="009458B8">
        <w:rPr>
          <w:lang w:val="en-US"/>
        </w:rPr>
        <w:lastRenderedPageBreak/>
        <w:t>EL</w:t>
      </w:r>
      <w:r w:rsidR="002E6B70">
        <w:rPr>
          <w:lang w:val="en-US"/>
        </w:rPr>
        <w:t>5021</w:t>
      </w:r>
      <w:r w:rsidRPr="009458B8">
        <w:rPr>
          <w:lang w:val="en-US"/>
        </w:rPr>
        <w:t xml:space="preserve"> </w:t>
      </w:r>
      <w:r w:rsidR="00FD3BE8">
        <w:rPr>
          <w:lang w:val="en-US"/>
        </w:rPr>
        <w:t>Encoder interface</w:t>
      </w:r>
      <w:bookmarkEnd w:id="10"/>
      <w:r w:rsidR="00FD3BE8">
        <w:rPr>
          <w:lang w:val="en-US"/>
        </w:rPr>
        <w:t xml:space="preserve"> </w:t>
      </w:r>
    </w:p>
    <w:p w14:paraId="5C659E4B" w14:textId="5CE527FF" w:rsidR="0013654D" w:rsidRDefault="002945B9" w:rsidP="002E6B7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>EL</w:t>
      </w:r>
      <w:r w:rsidR="002E6B70">
        <w:rPr>
          <w:lang w:val="en-US"/>
        </w:rPr>
        <w:t xml:space="preserve">5021 sin/cos </w:t>
      </w:r>
      <w:r w:rsidR="00B35E1A">
        <w:rPr>
          <w:lang w:val="en-US"/>
        </w:rPr>
        <w:t xml:space="preserve">interface was connected to </w:t>
      </w:r>
      <w:r w:rsidR="0013654D">
        <w:rPr>
          <w:lang w:val="en-US"/>
        </w:rPr>
        <w:t xml:space="preserve">one of the two </w:t>
      </w:r>
      <w:r w:rsidR="00B35E1A">
        <w:rPr>
          <w:lang w:val="en-US"/>
        </w:rPr>
        <w:t>AMO rotational encoder of the target wheel measuring rotational position</w:t>
      </w:r>
      <w:r w:rsidR="0013654D">
        <w:rPr>
          <w:lang w:val="en-US"/>
        </w:rPr>
        <w:t xml:space="preserve">, </w:t>
      </w:r>
      <w:r w:rsidR="0013654D">
        <w:rPr>
          <w:lang w:val="en-US"/>
        </w:rPr>
        <w:fldChar w:fldCharType="begin"/>
      </w:r>
      <w:r w:rsidR="0013654D">
        <w:rPr>
          <w:lang w:val="en-US"/>
        </w:rPr>
        <w:instrText xml:space="preserve"> REF _Ref97709119 \h </w:instrText>
      </w:r>
      <w:r w:rsidR="0013654D">
        <w:rPr>
          <w:lang w:val="en-US"/>
        </w:rPr>
      </w:r>
      <w:r w:rsidR="0013654D">
        <w:rPr>
          <w:lang w:val="en-US"/>
        </w:rPr>
        <w:fldChar w:fldCharType="separate"/>
      </w:r>
      <w:r w:rsidR="0013654D" w:rsidRPr="0013654D">
        <w:rPr>
          <w:lang w:val="en-US"/>
        </w:rPr>
        <w:t xml:space="preserve">Figure </w:t>
      </w:r>
      <w:r w:rsidR="0013654D" w:rsidRPr="0013654D">
        <w:rPr>
          <w:noProof/>
          <w:lang w:val="en-US"/>
        </w:rPr>
        <w:t>3</w:t>
      </w:r>
      <w:r w:rsidR="0013654D">
        <w:rPr>
          <w:lang w:val="en-US"/>
        </w:rPr>
        <w:fldChar w:fldCharType="end"/>
      </w:r>
      <w:r w:rsidR="00B35E1A">
        <w:rPr>
          <w:lang w:val="en-US"/>
        </w:rPr>
        <w:t>.</w:t>
      </w:r>
    </w:p>
    <w:p w14:paraId="7C787720" w14:textId="77777777" w:rsidR="0013654D" w:rsidRDefault="0013654D" w:rsidP="002E6B70">
      <w:pPr>
        <w:rPr>
          <w:lang w:val="en-US"/>
        </w:rPr>
      </w:pPr>
    </w:p>
    <w:p w14:paraId="30E209A0" w14:textId="77777777" w:rsidR="0013654D" w:rsidRDefault="00B35E1A" w:rsidP="0013654D">
      <w:pPr>
        <w:keepNext/>
      </w:pPr>
      <w:r>
        <w:rPr>
          <w:lang w:val="en-US"/>
        </w:rPr>
        <w:t xml:space="preserve"> </w:t>
      </w:r>
      <w:r w:rsidR="0013654D">
        <w:rPr>
          <w:noProof/>
          <w:lang w:val="en-US"/>
        </w:rPr>
        <w:drawing>
          <wp:inline distT="0" distB="0" distL="0" distR="0" wp14:anchorId="66A568D5" wp14:editId="382D5240">
            <wp:extent cx="4387362" cy="210698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484.jpeg"/>
                    <pic:cNvPicPr/>
                  </pic:nvPicPr>
                  <pic:blipFill rotWithShape="1">
                    <a:blip r:embed="rId11"/>
                    <a:srcRect l="16525" t="21836" b="24712"/>
                    <a:stretch/>
                  </pic:blipFill>
                  <pic:spPr bwMode="auto">
                    <a:xfrm>
                      <a:off x="0" y="0"/>
                      <a:ext cx="4396751" cy="211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248C5" w14:textId="7D43C582" w:rsidR="00BF7205" w:rsidRPr="002E6B70" w:rsidRDefault="0013654D" w:rsidP="0013654D">
      <w:pPr>
        <w:pStyle w:val="Caption"/>
        <w:rPr>
          <w:lang w:val="en-US"/>
        </w:rPr>
      </w:pPr>
      <w:bookmarkStart w:id="11" w:name="_Ref97709119"/>
      <w:bookmarkStart w:id="12" w:name="_Toc97816522"/>
      <w:r w:rsidRPr="0013654D">
        <w:rPr>
          <w:lang w:val="en-US"/>
        </w:rPr>
        <w:t xml:space="preserve">Figure </w:t>
      </w:r>
      <w:r>
        <w:fldChar w:fldCharType="begin"/>
      </w:r>
      <w:r w:rsidRPr="0013654D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3</w:t>
      </w:r>
      <w:r>
        <w:fldChar w:fldCharType="end"/>
      </w:r>
      <w:bookmarkEnd w:id="11"/>
      <w:r w:rsidRPr="0013654D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13654D">
        <w:rPr>
          <w:lang w:val="en-US"/>
        </w:rPr>
        <w:t>Amo</w:t>
      </w:r>
      <w:proofErr w:type="spellEnd"/>
      <w:r w:rsidRPr="0013654D">
        <w:rPr>
          <w:lang w:val="en-US"/>
        </w:rPr>
        <w:t xml:space="preserve"> rotational sin/cos encoder</w:t>
      </w:r>
      <w:bookmarkEnd w:id="12"/>
    </w:p>
    <w:p w14:paraId="7DEE64A3" w14:textId="69A434B7" w:rsidR="008E4433" w:rsidRPr="009458B8" w:rsidRDefault="008E4433" w:rsidP="00101C8D">
      <w:pPr>
        <w:pStyle w:val="Heading2"/>
        <w:rPr>
          <w:lang w:val="en-US"/>
        </w:rPr>
      </w:pPr>
      <w:bookmarkStart w:id="13" w:name="_Toc97816482"/>
      <w:r w:rsidRPr="009458B8">
        <w:rPr>
          <w:lang w:val="en-US"/>
        </w:rPr>
        <w:t>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</w:t>
      </w:r>
      <w:r w:rsidRPr="009458B8">
        <w:rPr>
          <w:lang w:val="en-US"/>
        </w:rPr>
        <w:t xml:space="preserve"> interface</w:t>
      </w:r>
      <w:bookmarkEnd w:id="13"/>
    </w:p>
    <w:p w14:paraId="70686498" w14:textId="3FA753C9" w:rsidR="00B12C9A" w:rsidRDefault="008E4433" w:rsidP="00B12C9A">
      <w:pPr>
        <w:rPr>
          <w:lang w:val="en-US"/>
        </w:rPr>
      </w:pPr>
      <w:r w:rsidRPr="009458B8">
        <w:rPr>
          <w:lang w:val="en-US"/>
        </w:rPr>
        <w:t>The 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 interface was used to</w:t>
      </w:r>
      <w:r w:rsidRPr="009458B8">
        <w:rPr>
          <w:lang w:val="en-US"/>
        </w:rPr>
        <w:t xml:space="preserve"> interface </w:t>
      </w:r>
      <w:r w:rsidR="00B12C9A">
        <w:rPr>
          <w:lang w:val="en-US"/>
        </w:rPr>
        <w:t xml:space="preserve">4 </w:t>
      </w:r>
      <w:proofErr w:type="spellStart"/>
      <w:r w:rsidR="00E5214B">
        <w:rPr>
          <w:lang w:val="en-US"/>
        </w:rPr>
        <w:t>Telemess</w:t>
      </w:r>
      <w:proofErr w:type="spellEnd"/>
      <w:r w:rsidR="00E5214B">
        <w:rPr>
          <w:lang w:val="en-US"/>
        </w:rPr>
        <w:t xml:space="preserve"> </w:t>
      </w:r>
      <w:r w:rsidR="00B12C9A">
        <w:rPr>
          <w:lang w:val="en-US"/>
        </w:rPr>
        <w:t xml:space="preserve">analog eddy current </w:t>
      </w:r>
      <w:r w:rsidR="000470E2">
        <w:rPr>
          <w:lang w:val="en-US"/>
        </w:rPr>
        <w:t xml:space="preserve">position </w:t>
      </w:r>
      <w:r w:rsidR="00B12C9A">
        <w:rPr>
          <w:lang w:val="en-US"/>
        </w:rPr>
        <w:t>sensors.</w:t>
      </w:r>
      <w:r w:rsidR="00A8058D">
        <w:rPr>
          <w:lang w:val="en-US"/>
        </w:rPr>
        <w:t xml:space="preserve"> </w:t>
      </w:r>
      <w:r w:rsidR="00AC7DE0">
        <w:rPr>
          <w:lang w:val="en-US"/>
        </w:rPr>
        <w:t xml:space="preserve">Three sensors </w:t>
      </w:r>
      <w:r w:rsidR="00EB265E">
        <w:rPr>
          <w:lang w:val="en-US"/>
        </w:rPr>
        <w:t xml:space="preserve">of  type A30-S01,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_Ref97710292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lang w:val="en-US"/>
        </w:rPr>
        <w:t xml:space="preserve">Appendix B: </w:t>
      </w:r>
      <w:proofErr w:type="spellStart"/>
      <w:r w:rsidR="00EB265E" w:rsidRPr="00EB265E">
        <w:rPr>
          <w:lang w:val="en-US"/>
        </w:rPr>
        <w:t>Telemess</w:t>
      </w:r>
      <w:proofErr w:type="spellEnd"/>
      <w:r w:rsidR="00EB265E" w:rsidRPr="00EB265E">
        <w:rPr>
          <w:lang w:val="en-US"/>
        </w:rPr>
        <w:t xml:space="preserve"> A30-S01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 xml:space="preserve">, </w:t>
      </w:r>
      <w:r w:rsidR="00AC7DE0">
        <w:rPr>
          <w:lang w:val="en-US"/>
        </w:rPr>
        <w:t>were mounted in the horizontal plane with an angular offset of 120 degrees, the fourth sensor</w:t>
      </w:r>
      <w:r w:rsidR="00EB265E">
        <w:rPr>
          <w:lang w:val="en-US"/>
        </w:rPr>
        <w:t xml:space="preserve"> of type A42, 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_Ref97710352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noProof/>
          <w:lang w:val="en-US"/>
        </w:rPr>
        <w:t>APPENDIX C: Telemess A42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,</w:t>
      </w:r>
      <w:r w:rsidR="00AC7DE0">
        <w:rPr>
          <w:lang w:val="en-US"/>
        </w:rPr>
        <w:t xml:space="preserve"> was mounted vertically from underneath the pedestal</w:t>
      </w:r>
      <w:r w:rsidR="00EB265E">
        <w:rPr>
          <w:lang w:val="en-US"/>
        </w:rPr>
        <w:t xml:space="preserve">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_Ref97709315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A8058D">
        <w:rPr>
          <w:lang w:val="en-US"/>
        </w:rPr>
        <w:t xml:space="preserve">Figure </w:t>
      </w:r>
      <w:r w:rsidR="00EB265E" w:rsidRPr="00A8058D">
        <w:rPr>
          <w:noProof/>
          <w:lang w:val="en-US"/>
        </w:rPr>
        <w:t>4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.</w:t>
      </w:r>
    </w:p>
    <w:p w14:paraId="6B3C3EC0" w14:textId="77777777" w:rsidR="00A8058D" w:rsidRDefault="00A8058D" w:rsidP="00B12C9A">
      <w:pPr>
        <w:rPr>
          <w:lang w:val="en-US"/>
        </w:rPr>
      </w:pPr>
    </w:p>
    <w:p w14:paraId="3755586F" w14:textId="77777777" w:rsidR="00A8058D" w:rsidRDefault="0013654D" w:rsidP="00A8058D">
      <w:pPr>
        <w:keepNext/>
      </w:pPr>
      <w:r>
        <w:rPr>
          <w:noProof/>
          <w:lang w:val="en-US"/>
        </w:rPr>
        <w:drawing>
          <wp:inline distT="0" distB="0" distL="0" distR="0" wp14:anchorId="598553F0" wp14:editId="0242BF64">
            <wp:extent cx="3881120" cy="174087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499.jpeg"/>
                    <pic:cNvPicPr/>
                  </pic:nvPicPr>
                  <pic:blipFill rotWithShape="1">
                    <a:blip r:embed="rId12"/>
                    <a:srcRect b="40191"/>
                    <a:stretch/>
                  </pic:blipFill>
                  <pic:spPr bwMode="auto">
                    <a:xfrm>
                      <a:off x="0" y="0"/>
                      <a:ext cx="3888843" cy="174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476A" w14:textId="69C8876F" w:rsidR="008041D4" w:rsidRDefault="00A8058D" w:rsidP="009D6DE6">
      <w:pPr>
        <w:pStyle w:val="Caption"/>
        <w:rPr>
          <w:lang w:val="en-US"/>
        </w:rPr>
      </w:pPr>
      <w:bookmarkStart w:id="14" w:name="_Ref97709315"/>
      <w:bookmarkStart w:id="15" w:name="_Toc97816523"/>
      <w:r w:rsidRPr="00A8058D">
        <w:rPr>
          <w:lang w:val="en-US"/>
        </w:rPr>
        <w:t xml:space="preserve">Figure </w:t>
      </w:r>
      <w:r>
        <w:fldChar w:fldCharType="begin"/>
      </w:r>
      <w:r w:rsidRPr="00A8058D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4</w:t>
      </w:r>
      <w:r>
        <w:fldChar w:fldCharType="end"/>
      </w:r>
      <w:bookmarkEnd w:id="14"/>
      <w:r w:rsidRPr="00A8058D">
        <w:rPr>
          <w:lang w:val="en-US"/>
        </w:rPr>
        <w:t xml:space="preserve">: </w:t>
      </w:r>
      <w:proofErr w:type="spellStart"/>
      <w:r w:rsidRPr="00A8058D">
        <w:rPr>
          <w:lang w:val="en-US"/>
        </w:rPr>
        <w:t>Telemess</w:t>
      </w:r>
      <w:proofErr w:type="spellEnd"/>
      <w:r w:rsidRPr="00A8058D">
        <w:rPr>
          <w:lang w:val="en-US"/>
        </w:rPr>
        <w:t xml:space="preserve"> eddy current sensor positions</w:t>
      </w:r>
      <w:bookmarkEnd w:id="15"/>
    </w:p>
    <w:p w14:paraId="1597F807" w14:textId="5F41738D" w:rsidR="00727F1C" w:rsidRPr="00727F1C" w:rsidRDefault="00727F1C" w:rsidP="00727F1C">
      <w:pPr>
        <w:rPr>
          <w:lang w:val="en-US"/>
        </w:rPr>
      </w:pPr>
      <w:r>
        <w:rPr>
          <w:lang w:val="en-US"/>
        </w:rPr>
        <w:t>The sensor signals were all linearized according in the control system based on calibration data sheets from the supplier</w:t>
      </w:r>
      <w:r w:rsidR="003F574C">
        <w:rPr>
          <w:lang w:val="en-US"/>
        </w:rPr>
        <w:t xml:space="preserve">, </w:t>
      </w:r>
      <w:r w:rsidR="003F574C">
        <w:rPr>
          <w:lang w:val="en-US"/>
        </w:rPr>
        <w:fldChar w:fldCharType="begin"/>
      </w:r>
      <w:r w:rsidR="003F574C">
        <w:rPr>
          <w:lang w:val="en-US"/>
        </w:rPr>
        <w:instrText xml:space="preserve"> REF _Ref97710582 \r \h </w:instrText>
      </w:r>
      <w:r w:rsidR="003F574C">
        <w:rPr>
          <w:lang w:val="en-US"/>
        </w:rPr>
      </w:r>
      <w:r w:rsidR="003F574C">
        <w:rPr>
          <w:lang w:val="en-US"/>
        </w:rPr>
        <w:fldChar w:fldCharType="separate"/>
      </w:r>
      <w:r w:rsidR="003F574C">
        <w:rPr>
          <w:lang w:val="en-US"/>
        </w:rPr>
        <w:t>[6]</w:t>
      </w:r>
      <w:r w:rsidR="003F574C">
        <w:rPr>
          <w:lang w:val="en-US"/>
        </w:rPr>
        <w:fldChar w:fldCharType="end"/>
      </w:r>
      <w:r>
        <w:rPr>
          <w:lang w:val="en-US"/>
        </w:rPr>
        <w:t xml:space="preserve">. </w:t>
      </w:r>
    </w:p>
    <w:p w14:paraId="35D7FE6D" w14:textId="77777777" w:rsidR="00D22B92" w:rsidRDefault="00D22B92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73D2F0EB" w14:textId="2B1DEB48" w:rsidR="000470E2" w:rsidRPr="000470E2" w:rsidRDefault="000470E2" w:rsidP="00E213BE">
      <w:pPr>
        <w:pStyle w:val="Heading2"/>
        <w:numPr>
          <w:ilvl w:val="1"/>
          <w:numId w:val="23"/>
        </w:numPr>
        <w:rPr>
          <w:lang w:val="en-US"/>
        </w:rPr>
      </w:pPr>
      <w:bookmarkStart w:id="16" w:name="_Toc97816483"/>
      <w:r w:rsidRPr="009458B8">
        <w:rPr>
          <w:lang w:val="en-US"/>
        </w:rPr>
        <w:lastRenderedPageBreak/>
        <w:t xml:space="preserve">ILD2300 </w:t>
      </w:r>
      <w:r>
        <w:rPr>
          <w:lang w:val="en-US"/>
        </w:rPr>
        <w:t>Position sensor</w:t>
      </w:r>
      <w:bookmarkEnd w:id="16"/>
    </w:p>
    <w:p w14:paraId="31F00860" w14:textId="2D719D1F" w:rsidR="00D22B92" w:rsidRDefault="006F438E" w:rsidP="00D22B92">
      <w:pPr>
        <w:rPr>
          <w:lang w:val="en-US"/>
        </w:rPr>
      </w:pPr>
      <w:r>
        <w:rPr>
          <w:lang w:val="en-US"/>
        </w:rPr>
        <w:t>T</w:t>
      </w:r>
      <w:r w:rsidR="00D22B92">
        <w:rPr>
          <w:lang w:val="en-US"/>
        </w:rPr>
        <w:t xml:space="preserve">he </w:t>
      </w:r>
      <w:r>
        <w:rPr>
          <w:lang w:val="en-US"/>
        </w:rPr>
        <w:t xml:space="preserve">ILD2300 optical triangulation </w:t>
      </w:r>
      <w:r w:rsidR="00D22B92">
        <w:rPr>
          <w:lang w:val="en-US"/>
        </w:rPr>
        <w:t>sensor was mounted to measure directly on the circumference of the target wheel,</w:t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_Ref97709708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F438E">
        <w:rPr>
          <w:lang w:val="en-US"/>
        </w:rPr>
        <w:t xml:space="preserve">Figure </w:t>
      </w:r>
      <w:r w:rsidRPr="006F438E">
        <w:rPr>
          <w:noProof/>
          <w:lang w:val="en-US"/>
        </w:rPr>
        <w:t>5</w:t>
      </w:r>
      <w:r>
        <w:rPr>
          <w:lang w:val="en-US"/>
        </w:rPr>
        <w:fldChar w:fldCharType="end"/>
      </w:r>
      <w:r w:rsidR="00D22B92">
        <w:rPr>
          <w:lang w:val="en-US"/>
        </w:rPr>
        <w:t>.</w:t>
      </w:r>
    </w:p>
    <w:p w14:paraId="02A577AE" w14:textId="77777777" w:rsidR="006F438E" w:rsidRDefault="006F438E" w:rsidP="00D22B92">
      <w:pPr>
        <w:rPr>
          <w:lang w:val="en-US"/>
        </w:rPr>
      </w:pPr>
    </w:p>
    <w:p w14:paraId="55A8573D" w14:textId="77777777" w:rsidR="006F438E" w:rsidRDefault="006F438E" w:rsidP="006F438E">
      <w:pPr>
        <w:keepNext/>
      </w:pPr>
      <w:r>
        <w:rPr>
          <w:noProof/>
          <w:lang w:val="en-US"/>
        </w:rPr>
        <w:drawing>
          <wp:inline distT="0" distB="0" distL="0" distR="0" wp14:anchorId="1B8C6619" wp14:editId="20279BE6">
            <wp:extent cx="3244362" cy="22363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503.jpeg"/>
                    <pic:cNvPicPr/>
                  </pic:nvPicPr>
                  <pic:blipFill rotWithShape="1">
                    <a:blip r:embed="rId13"/>
                    <a:srcRect l="6181" t="17994" r="11056" b="39218"/>
                    <a:stretch/>
                  </pic:blipFill>
                  <pic:spPr bwMode="auto">
                    <a:xfrm>
                      <a:off x="0" y="0"/>
                      <a:ext cx="3259957" cy="224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BBF41" w14:textId="7143A358" w:rsidR="00D22B92" w:rsidRDefault="006F438E" w:rsidP="006F438E">
      <w:pPr>
        <w:pStyle w:val="Caption"/>
        <w:rPr>
          <w:lang w:val="en-US"/>
        </w:rPr>
      </w:pPr>
      <w:bookmarkStart w:id="17" w:name="_Ref97709708"/>
      <w:bookmarkStart w:id="18" w:name="_Toc97816524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E22DF">
        <w:rPr>
          <w:noProof/>
        </w:rPr>
        <w:t>5</w:t>
      </w:r>
      <w:r>
        <w:fldChar w:fldCharType="end"/>
      </w:r>
      <w:bookmarkEnd w:id="17"/>
      <w:r>
        <w:t xml:space="preserve">: ILD2300 </w:t>
      </w:r>
      <w:proofErr w:type="spellStart"/>
      <w:r>
        <w:t>triangulation</w:t>
      </w:r>
      <w:proofErr w:type="spellEnd"/>
      <w:r>
        <w:t xml:space="preserve"> sensor</w:t>
      </w:r>
      <w:bookmarkEnd w:id="18"/>
    </w:p>
    <w:p w14:paraId="3689E706" w14:textId="77777777" w:rsidR="006F438E" w:rsidRDefault="006F438E" w:rsidP="00D22B92">
      <w:pPr>
        <w:rPr>
          <w:lang w:val="en-US"/>
        </w:rPr>
      </w:pPr>
    </w:p>
    <w:p w14:paraId="29B807DC" w14:textId="77777777" w:rsidR="006F438E" w:rsidRPr="009458B8" w:rsidRDefault="006F438E" w:rsidP="006F438E">
      <w:pPr>
        <w:rPr>
          <w:lang w:val="en-US"/>
        </w:rPr>
      </w:pPr>
      <w:r w:rsidRPr="009458B8">
        <w:rPr>
          <w:lang w:val="en-US"/>
        </w:rPr>
        <w:t xml:space="preserve">The Micro Epsilon ILD2300 sensor </w:t>
      </w:r>
      <w:r>
        <w:rPr>
          <w:lang w:val="en-US"/>
        </w:rPr>
        <w:t>interfaces directly over and</w:t>
      </w:r>
      <w:r w:rsidRPr="009458B8">
        <w:rPr>
          <w:lang w:val="en-US"/>
        </w:rPr>
        <w:t xml:space="preserve"> have the following specs:</w:t>
      </w:r>
    </w:p>
    <w:p w14:paraId="14124DDA" w14:textId="77777777" w:rsidR="006F438E" w:rsidRPr="009458B8" w:rsidRDefault="006F438E" w:rsidP="00E213BE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1D417040" w14:textId="77777777" w:rsidR="006F438E" w:rsidRPr="009458B8" w:rsidRDefault="006F438E" w:rsidP="00E213BE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 xml:space="preserve">m (protocol: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_Ref59111983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Appendix A Micro Epsilon ILD2300 Calibration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)</w:t>
      </w:r>
    </w:p>
    <w:p w14:paraId="77B2D6B3" w14:textId="2E968F88" w:rsidR="003D211C" w:rsidRDefault="006F438E" w:rsidP="00E213BE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>m</w:t>
      </w:r>
    </w:p>
    <w:p w14:paraId="610D0ED9" w14:textId="26E6B3FB" w:rsidR="008C136B" w:rsidRDefault="008C136B" w:rsidP="008C136B">
      <w:pPr>
        <w:rPr>
          <w:lang w:val="en-US"/>
        </w:rPr>
      </w:pPr>
    </w:p>
    <w:p w14:paraId="7B935F39" w14:textId="66EECECD" w:rsidR="008C136B" w:rsidRDefault="008C136B" w:rsidP="008C136B">
      <w:pPr>
        <w:pStyle w:val="Heading1"/>
      </w:pPr>
      <w:bookmarkStart w:id="19" w:name="_Toc97816484"/>
      <w:r>
        <w:t>Test</w:t>
      </w:r>
      <w:r w:rsidR="00764D04">
        <w:t xml:space="preserve"> Execution</w:t>
      </w:r>
      <w:bookmarkEnd w:id="19"/>
    </w:p>
    <w:p w14:paraId="7F207499" w14:textId="16DCCFDD" w:rsidR="00764D04" w:rsidRDefault="00764D04" w:rsidP="008C136B">
      <w:pPr>
        <w:rPr>
          <w:lang w:val="en-GB"/>
        </w:rPr>
      </w:pPr>
      <w:r>
        <w:rPr>
          <w:lang w:val="en-GB"/>
        </w:rPr>
        <w:t>The FAT was executed during week 7, 2022 at Thune Eureka premises in Galicia. The activities for each day of the week was:</w:t>
      </w:r>
    </w:p>
    <w:p w14:paraId="301F098F" w14:textId="63DB446A" w:rsidR="00764D04" w:rsidRDefault="00764D04" w:rsidP="00E213BE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M</w:t>
      </w:r>
      <w:r w:rsidRPr="00764D04">
        <w:rPr>
          <w:lang w:val="en-GB"/>
        </w:rPr>
        <w:t>onday</w:t>
      </w:r>
      <w:r>
        <w:rPr>
          <w:lang w:val="en-GB"/>
        </w:rPr>
        <w:t xml:space="preserve">: </w:t>
      </w:r>
      <w:r w:rsidR="00C64CF7">
        <w:rPr>
          <w:lang w:val="en-GB"/>
        </w:rPr>
        <w:tab/>
      </w:r>
      <w:r>
        <w:rPr>
          <w:lang w:val="en-GB"/>
        </w:rPr>
        <w:t>Assembly of drive unit and commissioning of control and measurement systems</w:t>
      </w:r>
    </w:p>
    <w:p w14:paraId="663260BC" w14:textId="1853B03A" w:rsidR="00764D04" w:rsidRDefault="00764D04" w:rsidP="00E213BE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 xml:space="preserve">Tuesday: </w:t>
      </w:r>
      <w:r w:rsidR="00C64CF7">
        <w:rPr>
          <w:lang w:val="en-GB"/>
        </w:rPr>
        <w:tab/>
      </w:r>
      <w:r>
        <w:rPr>
          <w:lang w:val="en-GB"/>
        </w:rPr>
        <w:t xml:space="preserve">Continue commissioning of control and measurement systems, test rotation and </w:t>
      </w:r>
      <w:proofErr w:type="spellStart"/>
      <w:proofErr w:type="gramStart"/>
      <w:r>
        <w:rPr>
          <w:lang w:val="en-GB"/>
        </w:rPr>
        <w:t>x,y</w:t>
      </w:r>
      <w:proofErr w:type="gramEnd"/>
      <w:r>
        <w:rPr>
          <w:lang w:val="en-GB"/>
        </w:rPr>
        <w:t>,z</w:t>
      </w:r>
      <w:proofErr w:type="spellEnd"/>
      <w:r>
        <w:rPr>
          <w:lang w:val="en-GB"/>
        </w:rPr>
        <w:t xml:space="preserve"> stepper movements</w:t>
      </w:r>
      <w:r w:rsidR="00FE1AA6">
        <w:rPr>
          <w:lang w:val="en-GB"/>
        </w:rPr>
        <w:t>.</w:t>
      </w:r>
    </w:p>
    <w:p w14:paraId="1139EAE7" w14:textId="3CB2194C" w:rsidR="00764D04" w:rsidRDefault="00764D04" w:rsidP="00E213BE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 xml:space="preserve">Wednesday: </w:t>
      </w:r>
      <w:r w:rsidR="00C64CF7">
        <w:rPr>
          <w:lang w:val="en-GB"/>
        </w:rPr>
        <w:tab/>
      </w:r>
      <w:r>
        <w:rPr>
          <w:lang w:val="en-GB"/>
        </w:rPr>
        <w:t>12h rotation test</w:t>
      </w:r>
    </w:p>
    <w:p w14:paraId="1CDE2449" w14:textId="1ADC9294" w:rsidR="00764D04" w:rsidRDefault="00764D04" w:rsidP="00E213BE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 xml:space="preserve">Thursday: </w:t>
      </w:r>
      <w:r w:rsidR="00C64CF7">
        <w:rPr>
          <w:lang w:val="en-GB"/>
        </w:rPr>
        <w:tab/>
        <w:t xml:space="preserve">Focus on </w:t>
      </w:r>
      <w:r>
        <w:rPr>
          <w:lang w:val="en-GB"/>
        </w:rPr>
        <w:t xml:space="preserve">x, y, z stepper </w:t>
      </w:r>
      <w:r w:rsidR="00C64CF7">
        <w:rPr>
          <w:lang w:val="en-GB"/>
        </w:rPr>
        <w:t>axes</w:t>
      </w:r>
      <w:r>
        <w:rPr>
          <w:lang w:val="en-GB"/>
        </w:rPr>
        <w:t xml:space="preserve"> tests and some rotation</w:t>
      </w:r>
      <w:r w:rsidR="00C64CF7">
        <w:rPr>
          <w:lang w:val="en-GB"/>
        </w:rPr>
        <w:t xml:space="preserve"> tests</w:t>
      </w:r>
    </w:p>
    <w:p w14:paraId="636D4AA5" w14:textId="57A0D34F" w:rsidR="00764D04" w:rsidRPr="00764D04" w:rsidRDefault="00764D04" w:rsidP="00E213BE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 xml:space="preserve">Friday: </w:t>
      </w:r>
      <w:r w:rsidR="00C64CF7">
        <w:rPr>
          <w:lang w:val="en-GB"/>
        </w:rPr>
        <w:tab/>
      </w:r>
      <w:r>
        <w:rPr>
          <w:lang w:val="en-GB"/>
        </w:rPr>
        <w:t>Disassembly and preparation for shipment of components to Lund.</w:t>
      </w:r>
    </w:p>
    <w:p w14:paraId="6811AED8" w14:textId="77777777" w:rsidR="00764D04" w:rsidRPr="00764D04" w:rsidRDefault="00764D04" w:rsidP="008C136B">
      <w:pPr>
        <w:rPr>
          <w:lang w:val="en-GB"/>
        </w:rPr>
      </w:pPr>
    </w:p>
    <w:p w14:paraId="0966841C" w14:textId="77777777" w:rsidR="006559B9" w:rsidRDefault="006559B9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6015ED7" w14:textId="5F6A3B01" w:rsidR="00D84C53" w:rsidRPr="00C53183" w:rsidRDefault="000237A6" w:rsidP="00D84C53">
      <w:pPr>
        <w:pStyle w:val="Heading1"/>
        <w:rPr>
          <w:lang w:val="en-US"/>
        </w:rPr>
      </w:pPr>
      <w:bookmarkStart w:id="20" w:name="_Toc97816485"/>
      <w:r w:rsidRPr="009458B8">
        <w:rPr>
          <w:lang w:val="en-US"/>
        </w:rPr>
        <w:lastRenderedPageBreak/>
        <w:t>METHOD</w:t>
      </w:r>
      <w:bookmarkEnd w:id="20"/>
    </w:p>
    <w:p w14:paraId="66F0CC30" w14:textId="182FF4A5" w:rsidR="00D84C53" w:rsidRDefault="00C53183" w:rsidP="00EC5B00">
      <w:pPr>
        <w:pStyle w:val="Heading2"/>
      </w:pPr>
      <w:bookmarkStart w:id="21" w:name="_Toc97816486"/>
      <w:r>
        <w:t>Rotation v</w:t>
      </w:r>
      <w:r w:rsidR="00EC5B00">
        <w:t>elocity stability</w:t>
      </w:r>
      <w:bookmarkEnd w:id="21"/>
    </w:p>
    <w:p w14:paraId="5C554C2C" w14:textId="6713DE27" w:rsidR="005F3988" w:rsidRDefault="00C53183" w:rsidP="00EC5B00">
      <w:pPr>
        <w:rPr>
          <w:lang w:val="en-GB"/>
        </w:rPr>
      </w:pPr>
      <w:r>
        <w:rPr>
          <w:lang w:val="en-GB"/>
        </w:rPr>
        <w:t>V</w:t>
      </w:r>
      <w:r w:rsidR="00EC5B00">
        <w:rPr>
          <w:lang w:val="en-GB"/>
        </w:rPr>
        <w:t xml:space="preserve">elocity </w:t>
      </w:r>
      <w:r>
        <w:rPr>
          <w:lang w:val="en-GB"/>
        </w:rPr>
        <w:t xml:space="preserve">was measured by differentiating the position value of the </w:t>
      </w:r>
      <w:r w:rsidR="005F3988">
        <w:rPr>
          <w:lang w:val="en-GB"/>
        </w:rPr>
        <w:t>rotational</w:t>
      </w:r>
      <w:r>
        <w:rPr>
          <w:lang w:val="en-GB"/>
        </w:rPr>
        <w:t xml:space="preserve"> encoder</w:t>
      </w:r>
      <w:r w:rsidR="005F3988">
        <w:rPr>
          <w:lang w:val="en-GB"/>
        </w:rPr>
        <w:t>.</w:t>
      </w:r>
      <w:r w:rsidR="004E2866">
        <w:rPr>
          <w:lang w:val="en-GB"/>
        </w:rPr>
        <w:t xml:space="preserve"> The </w:t>
      </w:r>
      <w:r w:rsidR="004C4D4E">
        <w:rPr>
          <w:lang w:val="en-GB"/>
        </w:rPr>
        <w:t xml:space="preserve">velocity </w:t>
      </w:r>
      <w:r w:rsidR="004E2866">
        <w:rPr>
          <w:lang w:val="en-GB"/>
        </w:rPr>
        <w:t>signal was then averaged over one sector, 10 degrees, in order to filter noise mainly derived from high sample rate of the encoder signal.</w:t>
      </w:r>
      <w:r w:rsidR="005532D9">
        <w:rPr>
          <w:lang w:val="en-GB"/>
        </w:rPr>
        <w:t xml:space="preserve"> The velocity stability then calculates as the maximum spread of the velocity signal over a t</w:t>
      </w:r>
      <w:r w:rsidR="00B45100">
        <w:rPr>
          <w:lang w:val="en-GB"/>
        </w:rPr>
        <w:t>i</w:t>
      </w:r>
      <w:r w:rsidR="005532D9">
        <w:rPr>
          <w:lang w:val="en-GB"/>
        </w:rPr>
        <w:t>me period.</w:t>
      </w:r>
    </w:p>
    <w:p w14:paraId="716186CA" w14:textId="4174F0B0" w:rsidR="00EC5B00" w:rsidRDefault="00EC5B00" w:rsidP="00D84C53">
      <w:pPr>
        <w:rPr>
          <w:lang w:val="en-US"/>
        </w:rPr>
      </w:pPr>
    </w:p>
    <w:p w14:paraId="3E427744" w14:textId="563DCEFD" w:rsidR="00EC5B00" w:rsidRDefault="00C53183" w:rsidP="00EC5B00">
      <w:pPr>
        <w:pStyle w:val="Heading2"/>
      </w:pPr>
      <w:bookmarkStart w:id="22" w:name="_Toc97816487"/>
      <w:r>
        <w:t>Rotation t</w:t>
      </w:r>
      <w:r w:rsidR="00EC5B00">
        <w:t>raction difference over revolution</w:t>
      </w:r>
      <w:bookmarkEnd w:id="22"/>
    </w:p>
    <w:p w14:paraId="7B1698F7" w14:textId="4FE2AD84" w:rsidR="00EC5B00" w:rsidRDefault="00EC5B00" w:rsidP="00EC5B00">
      <w:pPr>
        <w:rPr>
          <w:lang w:val="en-GB"/>
        </w:rPr>
      </w:pPr>
      <w:r>
        <w:rPr>
          <w:lang w:val="en-GB"/>
        </w:rPr>
        <w:t>Traction</w:t>
      </w:r>
      <w:r w:rsidR="00AA0E28">
        <w:rPr>
          <w:lang w:val="en-GB"/>
        </w:rPr>
        <w:t xml:space="preserve"> difference</w:t>
      </w:r>
      <w:r>
        <w:rPr>
          <w:lang w:val="en-GB"/>
        </w:rPr>
        <w:t xml:space="preserve"> over </w:t>
      </w:r>
      <w:r w:rsidR="00AA0E28">
        <w:rPr>
          <w:lang w:val="en-GB"/>
        </w:rPr>
        <w:t xml:space="preserve">the rotor </w:t>
      </w:r>
      <w:r>
        <w:rPr>
          <w:lang w:val="en-GB"/>
        </w:rPr>
        <w:t xml:space="preserve">revolution </w:t>
      </w:r>
      <w:r w:rsidR="007349A0">
        <w:rPr>
          <w:lang w:val="en-GB"/>
        </w:rPr>
        <w:t xml:space="preserve">was measured by </w:t>
      </w:r>
      <w:r w:rsidR="00AA0E28">
        <w:rPr>
          <w:lang w:val="en-GB"/>
        </w:rPr>
        <w:t xml:space="preserve">analysing the deceleration rate of the rotor with motor disabled (power less). </w:t>
      </w:r>
    </w:p>
    <w:p w14:paraId="0E29E7F1" w14:textId="78B3BA4D" w:rsidR="00EC5B00" w:rsidRDefault="00EC5B00" w:rsidP="00EC5B00">
      <w:pPr>
        <w:rPr>
          <w:lang w:val="en-GB"/>
        </w:rPr>
      </w:pPr>
    </w:p>
    <w:p w14:paraId="6AE440DF" w14:textId="3DA64A82" w:rsidR="00EC5B00" w:rsidRDefault="00EC5B00" w:rsidP="00EC5B00">
      <w:pPr>
        <w:pStyle w:val="Heading2"/>
      </w:pPr>
      <w:bookmarkStart w:id="23" w:name="_Toc97816488"/>
      <w:r>
        <w:t>Rotor displacement amplitude</w:t>
      </w:r>
      <w:bookmarkEnd w:id="23"/>
    </w:p>
    <w:p w14:paraId="1508B1DF" w14:textId="77777777" w:rsidR="009162E5" w:rsidRDefault="009162E5" w:rsidP="009162E5">
      <w:pPr>
        <w:rPr>
          <w:lang w:val="en-GB"/>
        </w:rPr>
      </w:pPr>
      <w:r>
        <w:rPr>
          <w:lang w:val="en-GB"/>
        </w:rPr>
        <w:t>The maximum rotor displacement was measured by 5 positional sensors:</w:t>
      </w:r>
    </w:p>
    <w:p w14:paraId="550A5B95" w14:textId="5C225317" w:rsidR="009162E5" w:rsidRDefault="009162E5" w:rsidP="00E213BE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3 eddy current sensors </w:t>
      </w:r>
      <w:r w:rsidR="00D35FE2">
        <w:rPr>
          <w:lang w:val="en-GB"/>
        </w:rPr>
        <w:t>mounted</w:t>
      </w:r>
      <w:r>
        <w:rPr>
          <w:lang w:val="en-GB"/>
        </w:rPr>
        <w:t xml:space="preserve"> in the horizontal</w:t>
      </w:r>
      <w:r w:rsidR="00D35FE2">
        <w:rPr>
          <w:lang w:val="en-GB"/>
        </w:rPr>
        <w:t xml:space="preserve"> </w:t>
      </w:r>
      <w:proofErr w:type="spellStart"/>
      <w:proofErr w:type="gramStart"/>
      <w:r w:rsidR="00D35FE2">
        <w:rPr>
          <w:lang w:val="en-GB"/>
        </w:rPr>
        <w:t>x,y</w:t>
      </w:r>
      <w:proofErr w:type="spellEnd"/>
      <w:proofErr w:type="gramEnd"/>
      <w:r w:rsidR="00D35FE2">
        <w:rPr>
          <w:lang w:val="en-GB"/>
        </w:rPr>
        <w:t>-</w:t>
      </w:r>
      <w:r>
        <w:rPr>
          <w:lang w:val="en-GB"/>
        </w:rPr>
        <w:t>plane</w:t>
      </w:r>
      <w:r w:rsidR="00A96A27">
        <w:rPr>
          <w:lang w:val="en-GB"/>
        </w:rPr>
        <w:t xml:space="preserve"> in the pedestal,</w:t>
      </w:r>
      <w:r>
        <w:rPr>
          <w:lang w:val="en-GB"/>
        </w:rPr>
        <w:t xml:space="preserve"> displaced </w:t>
      </w:r>
      <w:r w:rsidR="0031269B">
        <w:rPr>
          <w:lang w:val="en-GB"/>
        </w:rPr>
        <w:t>120 degrees</w:t>
      </w:r>
      <w:r w:rsidR="00A96A27">
        <w:rPr>
          <w:lang w:val="en-GB"/>
        </w:rPr>
        <w:t>.</w:t>
      </w:r>
    </w:p>
    <w:p w14:paraId="7DFD6466" w14:textId="7A8CE846" w:rsidR="0031269B" w:rsidRDefault="00D35FE2" w:rsidP="00E213BE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1 eddy current sensor mounted in the z direction</w:t>
      </w:r>
      <w:r w:rsidR="00A96A27">
        <w:rPr>
          <w:lang w:val="en-GB"/>
        </w:rPr>
        <w:t xml:space="preserve"> in the pedestal</w:t>
      </w:r>
    </w:p>
    <w:p w14:paraId="75F5A551" w14:textId="50B9B905" w:rsidR="00D35FE2" w:rsidRDefault="00D35FE2" w:rsidP="00E213BE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One optical triangulation sensor </w:t>
      </w:r>
      <w:r w:rsidR="00A96A27">
        <w:rPr>
          <w:lang w:val="en-GB"/>
        </w:rPr>
        <w:t>measuring</w:t>
      </w:r>
      <w:r>
        <w:rPr>
          <w:lang w:val="en-GB"/>
        </w:rPr>
        <w:t xml:space="preserve"> the </w:t>
      </w:r>
      <w:r w:rsidR="00A96A27">
        <w:rPr>
          <w:lang w:val="en-GB"/>
        </w:rPr>
        <w:t>displacement</w:t>
      </w:r>
      <w:r>
        <w:rPr>
          <w:lang w:val="en-GB"/>
        </w:rPr>
        <w:t xml:space="preserve"> of the </w:t>
      </w:r>
      <w:r w:rsidR="00A96A27">
        <w:rPr>
          <w:lang w:val="en-GB"/>
        </w:rPr>
        <w:t>circumference</w:t>
      </w:r>
      <w:r>
        <w:rPr>
          <w:lang w:val="en-GB"/>
        </w:rPr>
        <w:t xml:space="preserve"> of the target wheel</w:t>
      </w:r>
      <w:r w:rsidR="009F49EE">
        <w:rPr>
          <w:lang w:val="en-GB"/>
        </w:rPr>
        <w:t xml:space="preserve"> outer surface</w:t>
      </w:r>
      <w:r>
        <w:rPr>
          <w:lang w:val="en-GB"/>
        </w:rPr>
        <w:t xml:space="preserve">. </w:t>
      </w:r>
      <w:r w:rsidR="00F02B5B">
        <w:rPr>
          <w:lang w:val="en-GB"/>
        </w:rPr>
        <w:t>The optical sensor was also used for calibration of the eddy current sensors by replacing and comparing it to the eddy current sensor positioned at 120 degrees.</w:t>
      </w:r>
    </w:p>
    <w:p w14:paraId="7FFBC85C" w14:textId="77777777" w:rsidR="00611BA2" w:rsidRPr="009162E5" w:rsidRDefault="00611BA2" w:rsidP="00E213BE">
      <w:pPr>
        <w:pStyle w:val="ListParagraph"/>
        <w:numPr>
          <w:ilvl w:val="0"/>
          <w:numId w:val="18"/>
        </w:numPr>
        <w:rPr>
          <w:lang w:val="en-GB"/>
        </w:rPr>
      </w:pPr>
    </w:p>
    <w:p w14:paraId="52158BC2" w14:textId="6DD4330A" w:rsidR="00EC5B00" w:rsidRDefault="00EC5B00" w:rsidP="00EC5B00">
      <w:pPr>
        <w:pStyle w:val="Heading3"/>
      </w:pPr>
      <w:bookmarkStart w:id="24" w:name="_Toc97816489"/>
      <w:proofErr w:type="spellStart"/>
      <w:r>
        <w:t>Rampup</w:t>
      </w:r>
      <w:bookmarkEnd w:id="24"/>
      <w:proofErr w:type="spellEnd"/>
    </w:p>
    <w:p w14:paraId="195B9B28" w14:textId="77777777" w:rsidR="00EC5B00" w:rsidRPr="004926ED" w:rsidRDefault="00EC5B00" w:rsidP="004926ED">
      <w:pPr>
        <w:pStyle w:val="Heading4"/>
      </w:pPr>
      <w:r w:rsidRPr="004926ED">
        <w:t>X-Y</w:t>
      </w:r>
    </w:p>
    <w:p w14:paraId="6A5C104A" w14:textId="77777777" w:rsidR="00EC5B00" w:rsidRPr="004926ED" w:rsidRDefault="00EC5B00" w:rsidP="004926ED">
      <w:pPr>
        <w:pStyle w:val="Heading4"/>
      </w:pPr>
      <w:r w:rsidRPr="004926ED">
        <w:t>Z</w:t>
      </w:r>
    </w:p>
    <w:p w14:paraId="68E9E104" w14:textId="77777777" w:rsidR="00EC5B00" w:rsidRPr="004926ED" w:rsidRDefault="00EC5B00" w:rsidP="004926ED">
      <w:pPr>
        <w:pStyle w:val="Heading4"/>
      </w:pPr>
      <w:r w:rsidRPr="004926ED">
        <w:t>Rotor circumference</w:t>
      </w:r>
    </w:p>
    <w:p w14:paraId="2431C697" w14:textId="77777777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249C4927" w14:textId="77777777" w:rsidR="00EC5B00" w:rsidRDefault="00EC5B00" w:rsidP="00EC5B00">
      <w:pPr>
        <w:pStyle w:val="Heading3"/>
      </w:pPr>
      <w:bookmarkStart w:id="25" w:name="_Toc97816490"/>
      <w:r>
        <w:t>Steady state</w:t>
      </w:r>
      <w:bookmarkEnd w:id="25"/>
    </w:p>
    <w:p w14:paraId="0233E0F4" w14:textId="77777777" w:rsidR="00EC5B00" w:rsidRDefault="00EC5B00" w:rsidP="00EC5B00">
      <w:pPr>
        <w:pStyle w:val="Heading3"/>
      </w:pPr>
      <w:bookmarkStart w:id="26" w:name="_Toc97816491"/>
      <w:proofErr w:type="spellStart"/>
      <w:r>
        <w:t>Rampup</w:t>
      </w:r>
      <w:bookmarkEnd w:id="26"/>
      <w:proofErr w:type="spellEnd"/>
    </w:p>
    <w:p w14:paraId="1B49ACE3" w14:textId="77777777" w:rsidR="00EC5B00" w:rsidRPr="004926ED" w:rsidRDefault="00EC5B00" w:rsidP="004926ED">
      <w:pPr>
        <w:rPr>
          <w:lang w:val="en-GB"/>
        </w:rPr>
      </w:pPr>
      <w:r w:rsidRPr="004926ED">
        <w:t>X-Y</w:t>
      </w:r>
    </w:p>
    <w:p w14:paraId="747A3570" w14:textId="77777777" w:rsidR="00EC5B00" w:rsidRPr="004926ED" w:rsidRDefault="00EC5B00" w:rsidP="004926ED">
      <w:r w:rsidRPr="004926ED">
        <w:t>Z</w:t>
      </w:r>
    </w:p>
    <w:p w14:paraId="0F610AA4" w14:textId="77777777" w:rsidR="00EC5B00" w:rsidRPr="004926ED" w:rsidRDefault="00EC5B00" w:rsidP="004926ED">
      <w:r w:rsidRPr="004926ED">
        <w:t xml:space="preserve">Rotor </w:t>
      </w:r>
      <w:proofErr w:type="spellStart"/>
      <w:r w:rsidRPr="004926ED">
        <w:t>circumference</w:t>
      </w:r>
      <w:proofErr w:type="spellEnd"/>
    </w:p>
    <w:p w14:paraId="15CDF203" w14:textId="18CA2912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1E96520F" w14:textId="7C5BB2EF" w:rsidR="00EC5B00" w:rsidRDefault="00EC5B00" w:rsidP="00EC5B00">
      <w:pPr>
        <w:pStyle w:val="Heading3"/>
      </w:pPr>
      <w:bookmarkStart w:id="27" w:name="_Toc97816492"/>
      <w:proofErr w:type="spellStart"/>
      <w:r>
        <w:t>Rampdown</w:t>
      </w:r>
      <w:bookmarkEnd w:id="27"/>
      <w:proofErr w:type="spellEnd"/>
    </w:p>
    <w:p w14:paraId="7EAC9BD1" w14:textId="77777777" w:rsidR="00EC5B00" w:rsidRPr="00EC5B00" w:rsidRDefault="00EC5B00" w:rsidP="00EC5B00">
      <w:pPr>
        <w:rPr>
          <w:lang w:val="en-GB"/>
        </w:rPr>
      </w:pPr>
    </w:p>
    <w:p w14:paraId="18E20049" w14:textId="77777777" w:rsidR="00EC5B00" w:rsidRDefault="00EC5B00" w:rsidP="00EC5B00">
      <w:pPr>
        <w:pStyle w:val="Heading3"/>
      </w:pPr>
      <w:bookmarkStart w:id="28" w:name="_Toc97816493"/>
      <w:proofErr w:type="spellStart"/>
      <w:r>
        <w:t>Rampup</w:t>
      </w:r>
      <w:bookmarkEnd w:id="28"/>
      <w:proofErr w:type="spellEnd"/>
    </w:p>
    <w:p w14:paraId="3131A7AB" w14:textId="77777777" w:rsidR="00EC5B00" w:rsidRPr="00EC5B00" w:rsidRDefault="00EC5B00" w:rsidP="00EC5B00">
      <w:pPr>
        <w:rPr>
          <w:lang w:val="en-GB"/>
        </w:rPr>
      </w:pPr>
      <w:r>
        <w:t>X-Y</w:t>
      </w:r>
    </w:p>
    <w:p w14:paraId="58FA18F8" w14:textId="77777777" w:rsidR="00EC5B00" w:rsidRDefault="00EC5B00" w:rsidP="00EC5B00">
      <w:r>
        <w:t>Z</w:t>
      </w:r>
    </w:p>
    <w:p w14:paraId="29D7821E" w14:textId="575B3490" w:rsidR="003139CC" w:rsidRDefault="00EC5B00" w:rsidP="000415A5">
      <w:r>
        <w:t xml:space="preserve">Rotor </w:t>
      </w:r>
      <w:proofErr w:type="spellStart"/>
      <w:r>
        <w:t>circumference</w:t>
      </w:r>
      <w:bookmarkEnd w:id="0"/>
      <w:proofErr w:type="spellEnd"/>
    </w:p>
    <w:p w14:paraId="60FC6EEC" w14:textId="4F38422E" w:rsidR="00B64AAB" w:rsidRDefault="00B64AAB" w:rsidP="000415A5"/>
    <w:p w14:paraId="3C4FAE83" w14:textId="57E69C39" w:rsidR="00B64AAB" w:rsidRDefault="00B64AAB" w:rsidP="000415A5"/>
    <w:p w14:paraId="45041F3B" w14:textId="25F30952" w:rsidR="00B64AAB" w:rsidRDefault="00B64AAB" w:rsidP="000415A5">
      <w:r>
        <w:t>’</w:t>
      </w:r>
    </w:p>
    <w:p w14:paraId="09D667B8" w14:textId="77777777" w:rsidR="009D6A64" w:rsidRDefault="009D6A6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>
        <w:br w:type="page"/>
      </w:r>
    </w:p>
    <w:p w14:paraId="3ACA1FC9" w14:textId="19EBB579" w:rsidR="006A00FF" w:rsidRPr="00FB3D49" w:rsidRDefault="00701966" w:rsidP="006A00FF">
      <w:pPr>
        <w:pStyle w:val="Heading1"/>
      </w:pPr>
      <w:bookmarkStart w:id="29" w:name="_Toc97816494"/>
      <w:r>
        <w:lastRenderedPageBreak/>
        <w:t xml:space="preserve">Analysis: </w:t>
      </w:r>
      <w:r w:rsidR="00B64AAB">
        <w:t>Rotation 10h test</w:t>
      </w:r>
      <w:bookmarkEnd w:id="29"/>
    </w:p>
    <w:p w14:paraId="45150813" w14:textId="2858BA7F" w:rsidR="006A00FF" w:rsidRDefault="006A00FF" w:rsidP="006A00FF">
      <w:pPr>
        <w:pStyle w:val="Heading2"/>
      </w:pPr>
      <w:bookmarkStart w:id="30" w:name="_Toc97816495"/>
      <w:r>
        <w:t xml:space="preserve">Torque </w:t>
      </w:r>
      <w:r w:rsidR="006E6666">
        <w:t>and temperature</w:t>
      </w:r>
      <w:bookmarkEnd w:id="30"/>
    </w:p>
    <w:p w14:paraId="1968B022" w14:textId="46758A77" w:rsidR="00E46F46" w:rsidRDefault="007947DB" w:rsidP="007947DB">
      <w:pPr>
        <w:rPr>
          <w:lang w:val="en-GB"/>
        </w:rPr>
      </w:pPr>
      <w:r>
        <w:rPr>
          <w:lang w:val="en-GB"/>
        </w:rPr>
        <w:t xml:space="preserve">Torque and temperature data were manually recorded approx. each 10minutes during the entire test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_Ref97731689 \r \h </w:instrText>
      </w:r>
      <w:r>
        <w:rPr>
          <w:lang w:val="en-GB"/>
        </w:rPr>
      </w:r>
      <w:r>
        <w:rPr>
          <w:lang w:val="en-GB"/>
        </w:rPr>
        <w:fldChar w:fldCharType="separate"/>
      </w:r>
      <w:r>
        <w:rPr>
          <w:lang w:val="en-GB"/>
        </w:rPr>
        <w:t>[7]</w:t>
      </w:r>
      <w:r>
        <w:rPr>
          <w:lang w:val="en-GB"/>
        </w:rPr>
        <w:fldChar w:fldCharType="end"/>
      </w:r>
      <w:r>
        <w:rPr>
          <w:lang w:val="en-GB"/>
        </w:rPr>
        <w:t xml:space="preserve">. </w:t>
      </w:r>
      <w:r w:rsidR="00FB3D49">
        <w:rPr>
          <w:lang w:val="en-GB"/>
        </w:rPr>
        <w:fldChar w:fldCharType="begin"/>
      </w:r>
      <w:r w:rsidR="00FB3D49">
        <w:rPr>
          <w:lang w:val="en-GB"/>
        </w:rPr>
        <w:instrText xml:space="preserve"> REF _Ref97812004 \h </w:instrText>
      </w:r>
      <w:r w:rsidR="00FB3D49">
        <w:rPr>
          <w:lang w:val="en-GB"/>
        </w:rPr>
      </w:r>
      <w:r w:rsidR="00FB3D49">
        <w:rPr>
          <w:lang w:val="en-GB"/>
        </w:rPr>
        <w:fldChar w:fldCharType="separate"/>
      </w:r>
      <w:r w:rsidR="00FB3D49" w:rsidRPr="007947DB">
        <w:rPr>
          <w:lang w:val="en-US"/>
        </w:rPr>
        <w:t xml:space="preserve">Figure </w:t>
      </w:r>
      <w:r w:rsidR="00FB3D49" w:rsidRPr="007947DB">
        <w:rPr>
          <w:noProof/>
          <w:lang w:val="en-US"/>
        </w:rPr>
        <w:t>6</w:t>
      </w:r>
      <w:r w:rsidR="00FB3D49">
        <w:rPr>
          <w:lang w:val="en-GB"/>
        </w:rPr>
        <w:fldChar w:fldCharType="end"/>
      </w:r>
      <w:r w:rsidR="00FB3D49">
        <w:rPr>
          <w:lang w:val="en-GB"/>
        </w:rPr>
        <w:t xml:space="preserve"> show</w:t>
      </w:r>
      <w:r w:rsidR="00E46F46">
        <w:rPr>
          <w:lang w:val="en-GB"/>
        </w:rPr>
        <w:t xml:space="preserve"> torque and temperature in rotational motor and bearings</w:t>
      </w:r>
      <w:r w:rsidR="00FB3D49">
        <w:rPr>
          <w:lang w:val="en-GB"/>
        </w:rPr>
        <w:t>.</w:t>
      </w:r>
      <w:r w:rsidR="00E46F46">
        <w:rPr>
          <w:lang w:val="en-GB"/>
        </w:rPr>
        <w:t xml:space="preserve"> The torque was oscillating between max and min curve approximately +-20Nm</w:t>
      </w:r>
      <w:r w:rsidR="0004021E">
        <w:rPr>
          <w:lang w:val="en-GB"/>
        </w:rPr>
        <w:t xml:space="preserve"> in the rotational frequency.</w:t>
      </w:r>
    </w:p>
    <w:p w14:paraId="3CDF94CB" w14:textId="1FAC6CFC" w:rsidR="007B6BFE" w:rsidRDefault="007B6BFE" w:rsidP="007947DB">
      <w:pPr>
        <w:rPr>
          <w:lang w:val="en-GB"/>
        </w:rPr>
      </w:pPr>
      <w:r>
        <w:rPr>
          <w:lang w:val="en-GB"/>
        </w:rPr>
        <w:t xml:space="preserve">A </w:t>
      </w:r>
      <w:proofErr w:type="gramStart"/>
      <w:r>
        <w:rPr>
          <w:lang w:val="en-GB"/>
        </w:rPr>
        <w:t>step in</w:t>
      </w:r>
      <w:proofErr w:type="gramEnd"/>
      <w:r>
        <w:rPr>
          <w:lang w:val="en-GB"/>
        </w:rPr>
        <w:t xml:space="preserve"> torque can be seen just before 14:00 where the torque approximately increase 40Nm in average. At the same time the temperature also seems to increase at a higher rate.</w:t>
      </w:r>
    </w:p>
    <w:p w14:paraId="34DDCC6D" w14:textId="71291D50" w:rsidR="007B6BFE" w:rsidRDefault="007B6BFE" w:rsidP="007947DB">
      <w:pPr>
        <w:rPr>
          <w:lang w:val="en-GB"/>
        </w:rPr>
      </w:pPr>
      <w:r>
        <w:rPr>
          <w:lang w:val="en-GB"/>
        </w:rPr>
        <w:t>Just before 16:00 the torque returns to the same levels as before the increase.</w:t>
      </w:r>
    </w:p>
    <w:p w14:paraId="68455E21" w14:textId="77777777" w:rsidR="007947DB" w:rsidRDefault="007947DB" w:rsidP="007947DB">
      <w:pPr>
        <w:keepNext/>
      </w:pPr>
      <w:r>
        <w:rPr>
          <w:noProof/>
        </w:rPr>
        <w:drawing>
          <wp:inline distT="0" distB="0" distL="0" distR="0" wp14:anchorId="7C693758" wp14:editId="41156DF2">
            <wp:extent cx="4571365" cy="2219524"/>
            <wp:effectExtent l="0" t="0" r="635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2hTorqueTemp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6663" cy="222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43F1" w14:textId="39C156DF" w:rsidR="006A00FF" w:rsidRDefault="007947DB" w:rsidP="007947DB">
      <w:pPr>
        <w:pStyle w:val="Caption"/>
        <w:rPr>
          <w:lang w:val="en-US"/>
        </w:rPr>
      </w:pPr>
      <w:bookmarkStart w:id="31" w:name="_Ref97812004"/>
      <w:bookmarkStart w:id="32" w:name="_Toc97816525"/>
      <w:r w:rsidRPr="007947DB">
        <w:rPr>
          <w:lang w:val="en-US"/>
        </w:rPr>
        <w:t xml:space="preserve">Figure </w:t>
      </w:r>
      <w:r>
        <w:fldChar w:fldCharType="begin"/>
      </w:r>
      <w:r w:rsidRPr="007947DB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6</w:t>
      </w:r>
      <w:r>
        <w:fldChar w:fldCharType="end"/>
      </w:r>
      <w:bookmarkEnd w:id="31"/>
      <w:r w:rsidRPr="007947DB">
        <w:rPr>
          <w:lang w:val="en-US"/>
        </w:rPr>
        <w:t>: Upper: Manual recorded rotation drive torque [7]. Lower: Temperatures for motor and bearings.</w:t>
      </w:r>
      <w:bookmarkEnd w:id="32"/>
    </w:p>
    <w:p w14:paraId="7326E90D" w14:textId="594F8603" w:rsidR="007B6BFE" w:rsidRPr="007B6BFE" w:rsidRDefault="007B6BFE" w:rsidP="007B6BFE">
      <w:pPr>
        <w:rPr>
          <w:lang w:val="en-US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_Ref97812016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7947DB">
        <w:rPr>
          <w:lang w:val="en-US"/>
        </w:rPr>
        <w:t>Fi</w:t>
      </w:r>
      <w:r w:rsidRPr="007947DB">
        <w:rPr>
          <w:lang w:val="en-US"/>
        </w:rPr>
        <w:t>g</w:t>
      </w:r>
      <w:r w:rsidRPr="007947DB">
        <w:rPr>
          <w:lang w:val="en-US"/>
        </w:rPr>
        <w:t xml:space="preserve">ure </w:t>
      </w:r>
      <w:r>
        <w:rPr>
          <w:noProof/>
          <w:lang w:val="en-US"/>
        </w:rPr>
        <w:t>7</w:t>
      </w:r>
      <w:r>
        <w:rPr>
          <w:lang w:val="en-GB"/>
        </w:rPr>
        <w:fldChar w:fldCharType="end"/>
      </w:r>
      <w:r w:rsidR="00203946">
        <w:rPr>
          <w:lang w:val="en-GB"/>
        </w:rPr>
        <w:t xml:space="preserve"> shows torque in the upper graph and </w:t>
      </w:r>
      <w:r w:rsidR="000C5AF8">
        <w:rPr>
          <w:lang w:val="en-GB"/>
        </w:rPr>
        <w:t xml:space="preserve">rotational </w:t>
      </w:r>
      <w:r w:rsidR="00203946">
        <w:rPr>
          <w:lang w:val="en-GB"/>
        </w:rPr>
        <w:t xml:space="preserve">velocity in the lower graph. </w:t>
      </w:r>
      <w:r w:rsidR="00D05F40">
        <w:rPr>
          <w:lang w:val="en-GB"/>
        </w:rPr>
        <w:t>An unintended stop occurred at 16:10, the wheel was restarted directly. Velocity data was lost between 15:30 and 16:30.</w:t>
      </w:r>
      <w:r w:rsidR="00440381">
        <w:rPr>
          <w:lang w:val="en-GB"/>
        </w:rPr>
        <w:t xml:space="preserve"> No direct correlation can be seen between the torque increase and the velocity signal. </w:t>
      </w:r>
      <w:r w:rsidR="00D05F40">
        <w:rPr>
          <w:lang w:val="en-GB"/>
        </w:rPr>
        <w:t xml:space="preserve"> </w:t>
      </w:r>
    </w:p>
    <w:p w14:paraId="528A7EFA" w14:textId="77777777" w:rsidR="007947DB" w:rsidRDefault="007947DB" w:rsidP="007947DB">
      <w:pPr>
        <w:keepNext/>
      </w:pPr>
      <w:r>
        <w:rPr>
          <w:noProof/>
          <w:lang w:val="en-GB"/>
        </w:rPr>
        <w:drawing>
          <wp:inline distT="0" distB="0" distL="0" distR="0" wp14:anchorId="2195CA0A" wp14:editId="00CD3659">
            <wp:extent cx="4571767" cy="2219719"/>
            <wp:effectExtent l="0" t="0" r="635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2hVeloTorqu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3628" cy="22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367E" w14:textId="55728404" w:rsidR="00B64AAB" w:rsidRDefault="007947DB" w:rsidP="007947DB">
      <w:pPr>
        <w:pStyle w:val="Caption"/>
        <w:rPr>
          <w:lang w:val="en-US"/>
        </w:rPr>
      </w:pPr>
      <w:bookmarkStart w:id="33" w:name="_Ref97812016"/>
      <w:bookmarkStart w:id="34" w:name="_Toc97816526"/>
      <w:r w:rsidRPr="007947DB">
        <w:rPr>
          <w:lang w:val="en-US"/>
        </w:rPr>
        <w:t xml:space="preserve">Figure </w:t>
      </w:r>
      <w:r>
        <w:fldChar w:fldCharType="begin"/>
      </w:r>
      <w:r w:rsidRPr="007947DB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7</w:t>
      </w:r>
      <w:r>
        <w:fldChar w:fldCharType="end"/>
      </w:r>
      <w:bookmarkEnd w:id="33"/>
      <w:r w:rsidRPr="007947DB">
        <w:rPr>
          <w:lang w:val="en-US"/>
        </w:rPr>
        <w:t>: Upper: Manual recorded rotation drive torque [7]. Lower: maximum and minimum velocities for 10s periods.</w:t>
      </w:r>
      <w:bookmarkEnd w:id="34"/>
    </w:p>
    <w:p w14:paraId="6AD574EC" w14:textId="77777777" w:rsidR="000E780E" w:rsidRDefault="000E780E" w:rsidP="000E780E">
      <w:pPr>
        <w:rPr>
          <w:lang w:val="en-GB"/>
        </w:rPr>
      </w:pPr>
      <w:r>
        <w:rPr>
          <w:lang w:val="en-GB"/>
        </w:rPr>
        <w:t>The reason for this torque increase is not known but the following was discussed:</w:t>
      </w:r>
    </w:p>
    <w:p w14:paraId="19F37A69" w14:textId="77777777" w:rsidR="000E780E" w:rsidRDefault="000E780E" w:rsidP="00E213BE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Preloading of bearings in combination with heating resulting in increased traction</w:t>
      </w:r>
    </w:p>
    <w:p w14:paraId="2CABC2F8" w14:textId="77777777" w:rsidR="000E780E" w:rsidRDefault="000E780E" w:rsidP="00E213BE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lastRenderedPageBreak/>
        <w:t>Electrical noise on encoder signal resulting in more active control</w:t>
      </w:r>
    </w:p>
    <w:p w14:paraId="5463801B" w14:textId="77777777" w:rsidR="000E780E" w:rsidRPr="00E720BC" w:rsidRDefault="000E780E" w:rsidP="000E780E">
      <w:pPr>
        <w:rPr>
          <w:lang w:val="en-GB"/>
        </w:rPr>
      </w:pPr>
      <w:r>
        <w:rPr>
          <w:lang w:val="en-GB"/>
        </w:rPr>
        <w:t>However, none of these explanations seems feasible.</w:t>
      </w:r>
    </w:p>
    <w:p w14:paraId="799D3483" w14:textId="1EF4838C" w:rsidR="009F4FA5" w:rsidRPr="000E780E" w:rsidRDefault="009F4FA5" w:rsidP="009F4FA5">
      <w:pPr>
        <w:rPr>
          <w:lang w:val="en-GB"/>
        </w:rPr>
      </w:pPr>
    </w:p>
    <w:p w14:paraId="7B4FD543" w14:textId="77777777" w:rsidR="00971E37" w:rsidRDefault="00971E37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0E780E">
        <w:rPr>
          <w:lang w:val="en-US"/>
        </w:rPr>
        <w:br w:type="page"/>
      </w:r>
    </w:p>
    <w:p w14:paraId="3ED1ADF1" w14:textId="5FCDF57E" w:rsidR="009F4FA5" w:rsidRDefault="009F4FA5" w:rsidP="009F4FA5">
      <w:pPr>
        <w:pStyle w:val="Heading2"/>
      </w:pPr>
      <w:bookmarkStart w:id="35" w:name="_Toc97816496"/>
      <w:r>
        <w:lastRenderedPageBreak/>
        <w:t>Rotor Displacement</w:t>
      </w:r>
      <w:bookmarkEnd w:id="35"/>
    </w:p>
    <w:p w14:paraId="0D0AC89A" w14:textId="77777777" w:rsidR="009F4FA5" w:rsidRPr="009B2736" w:rsidRDefault="009F4FA5" w:rsidP="009F4FA5">
      <w:pPr>
        <w:rPr>
          <w:lang w:val="en-US"/>
        </w:rPr>
      </w:pPr>
      <w:r>
        <w:rPr>
          <w:lang w:val="en-US"/>
        </w:rPr>
        <w:t xml:space="preserve">The 5 positional sensors where used to measure rotor displacement.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shows a few minutes of data recorded at a constant velocity of 23rpm. All sensors register a cyclic position distribution in the frequency of the target wheel rotation. In the graph for the vertical sensor values some outliers can be seen, these are generated by a whole of size M24 passing then sensor, therefore these outliers are not relevant and should be ignored. The optical sensor also </w:t>
      </w:r>
      <w:proofErr w:type="gramStart"/>
      <w:r>
        <w:rPr>
          <w:lang w:val="en-US"/>
        </w:rPr>
        <w:t>show</w:t>
      </w:r>
      <w:proofErr w:type="gramEnd"/>
      <w:r>
        <w:rPr>
          <w:lang w:val="en-US"/>
        </w:rPr>
        <w:t xml:space="preserve"> high and low peak values for each revolution which is believed to be generated by a passing vertical weld, hence these values are relevant in the analysis. </w:t>
      </w:r>
    </w:p>
    <w:p w14:paraId="71BE6B72" w14:textId="77777777" w:rsidR="009F4FA5" w:rsidRDefault="009F4FA5" w:rsidP="009F4FA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4DC051" wp14:editId="3DD79C12">
                <wp:simplePos x="0" y="0"/>
                <wp:positionH relativeFrom="column">
                  <wp:posOffset>5205095</wp:posOffset>
                </wp:positionH>
                <wp:positionV relativeFrom="paragraph">
                  <wp:posOffset>1436241</wp:posOffset>
                </wp:positionV>
                <wp:extent cx="597535" cy="263525"/>
                <wp:effectExtent l="0" t="0" r="0" b="31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CFEF6A" w14:textId="77777777" w:rsidR="00CB4279" w:rsidRDefault="00CB4279" w:rsidP="009F4FA5">
                            <w:r>
                              <w:t>240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4DC051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409.85pt;margin-top:113.1pt;width:47.05pt;height:2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" fillcolor="white [3201]" stroked="f" strokeweight=".5pt">
                <v:textbox>
                  <w:txbxContent>
                    <w:p w14:paraId="07CFEF6A" w14:textId="77777777" w:rsidR="00CB4279" w:rsidRDefault="00CB4279" w:rsidP="009F4FA5">
                      <w:r>
                        <w:t>240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8B44AB" wp14:editId="60D61DB3">
                <wp:simplePos x="0" y="0"/>
                <wp:positionH relativeFrom="column">
                  <wp:posOffset>5205095</wp:posOffset>
                </wp:positionH>
                <wp:positionV relativeFrom="paragraph">
                  <wp:posOffset>2576830</wp:posOffset>
                </wp:positionV>
                <wp:extent cx="535940" cy="263525"/>
                <wp:effectExtent l="0" t="0" r="0" b="31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20745F" w14:textId="77777777" w:rsidR="00CB4279" w:rsidRDefault="00CB4279" w:rsidP="009F4FA5">
                            <w:proofErr w:type="spellStart"/>
                            <w:r>
                              <w:t>Optic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B44AB" id="Text Box 22" o:spid="_x0000_s1027" type="#_x0000_t202" style="position:absolute;margin-left:409.85pt;margin-top:202.9pt;width:42.2pt;height:2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" fillcolor="white [3201]" stroked="f" strokeweight=".5pt">
                <v:textbox>
                  <w:txbxContent>
                    <w:p w14:paraId="4F20745F" w14:textId="77777777" w:rsidR="00CB4279" w:rsidRDefault="00CB4279" w:rsidP="009F4FA5">
                      <w:proofErr w:type="spellStart"/>
                      <w:r>
                        <w:t>Optic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3E441B" wp14:editId="1CC77EC0">
                <wp:simplePos x="0" y="0"/>
                <wp:positionH relativeFrom="column">
                  <wp:posOffset>5205095</wp:posOffset>
                </wp:positionH>
                <wp:positionV relativeFrom="paragraph">
                  <wp:posOffset>1987550</wp:posOffset>
                </wp:positionV>
                <wp:extent cx="535940" cy="263525"/>
                <wp:effectExtent l="0" t="0" r="0" b="31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1D4990" w14:textId="77777777" w:rsidR="00CB4279" w:rsidRDefault="00CB4279" w:rsidP="009F4FA5">
                            <w:r>
                              <w:t>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E441B" id="Text Box 21" o:spid="_x0000_s1028" type="#_x0000_t202" style="position:absolute;margin-left:409.85pt;margin-top:156.5pt;width:42.2pt;height:20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" fillcolor="white [3201]" stroked="f" strokeweight=".5pt">
                <v:textbox>
                  <w:txbxContent>
                    <w:p w14:paraId="2B1D4990" w14:textId="77777777" w:rsidR="00CB4279" w:rsidRDefault="00CB4279" w:rsidP="009F4FA5">
                      <w:r>
                        <w:t>Vert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565568" wp14:editId="07173F77">
                <wp:simplePos x="0" y="0"/>
                <wp:positionH relativeFrom="column">
                  <wp:posOffset>5205095</wp:posOffset>
                </wp:positionH>
                <wp:positionV relativeFrom="paragraph">
                  <wp:posOffset>897255</wp:posOffset>
                </wp:positionV>
                <wp:extent cx="597535" cy="263525"/>
                <wp:effectExtent l="0" t="0" r="0" b="31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9BE61E" w14:textId="77777777" w:rsidR="00CB4279" w:rsidRDefault="00CB4279" w:rsidP="009F4FA5">
                            <w:r>
                              <w:t>120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65568" id="Text Box 19" o:spid="_x0000_s1029" type="#_x0000_t202" style="position:absolute;margin-left:409.85pt;margin-top:70.65pt;width:47.05pt;height:2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" fillcolor="white [3201]" stroked="f" strokeweight=".5pt">
                <v:textbox>
                  <w:txbxContent>
                    <w:p w14:paraId="1D9BE61E" w14:textId="77777777" w:rsidR="00CB4279" w:rsidRDefault="00CB4279" w:rsidP="009F4FA5">
                      <w:r>
                        <w:t>120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EA730D" wp14:editId="3A4C83C1">
                <wp:simplePos x="0" y="0"/>
                <wp:positionH relativeFrom="column">
                  <wp:posOffset>5205518</wp:posOffset>
                </wp:positionH>
                <wp:positionV relativeFrom="paragraph">
                  <wp:posOffset>396240</wp:posOffset>
                </wp:positionV>
                <wp:extent cx="535940" cy="263525"/>
                <wp:effectExtent l="0" t="0" r="0" b="31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D7C759" w14:textId="77777777" w:rsidR="00CB4279" w:rsidRDefault="00CB4279" w:rsidP="009F4FA5">
                            <w:r>
                              <w:t>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A730D" id="Text Box 18" o:spid="_x0000_s1030" type="#_x0000_t202" style="position:absolute;margin-left:409.9pt;margin-top:31.2pt;width:42.2pt;height:2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" fillcolor="white [3201]" stroked="f" strokeweight=".5pt">
                <v:textbox>
                  <w:txbxContent>
                    <w:p w14:paraId="00D7C759" w14:textId="77777777" w:rsidR="00CB4279" w:rsidRDefault="00CB4279" w:rsidP="009F4FA5">
                      <w:r>
                        <w:t>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4674846" wp14:editId="294C7202">
            <wp:extent cx="5864469" cy="334831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lPosSensors_log20.png"/>
                    <pic:cNvPicPr/>
                  </pic:nvPicPr>
                  <pic:blipFill rotWithShape="1">
                    <a:blip r:embed="rId16"/>
                    <a:srcRect l="6896" r="8066"/>
                    <a:stretch/>
                  </pic:blipFill>
                  <pic:spPr bwMode="auto">
                    <a:xfrm>
                      <a:off x="0" y="0"/>
                      <a:ext cx="5869765" cy="33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CFAC3" w14:textId="5F08525E" w:rsidR="009F4FA5" w:rsidRDefault="009F4FA5" w:rsidP="009F4FA5">
      <w:pPr>
        <w:pStyle w:val="Caption"/>
        <w:rPr>
          <w:lang w:val="en-US"/>
        </w:rPr>
      </w:pPr>
      <w:bookmarkStart w:id="36" w:name="_Ref97715423"/>
      <w:bookmarkStart w:id="37" w:name="_Toc97816527"/>
      <w:r w:rsidRPr="00517B04">
        <w:rPr>
          <w:lang w:val="en-US"/>
        </w:rPr>
        <w:t xml:space="preserve">Figure </w:t>
      </w:r>
      <w:r>
        <w:fldChar w:fldCharType="begin"/>
      </w:r>
      <w:r w:rsidRPr="00517B04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8</w:t>
      </w:r>
      <w:r>
        <w:fldChar w:fldCharType="end"/>
      </w:r>
      <w:bookmarkEnd w:id="36"/>
      <w:r w:rsidRPr="00517B04">
        <w:rPr>
          <w:lang w:val="en-US"/>
        </w:rPr>
        <w:t xml:space="preserve">: Rotor positions measured with the 5 </w:t>
      </w:r>
      <w:r>
        <w:rPr>
          <w:lang w:val="en-US"/>
        </w:rPr>
        <w:t>position sensors</w:t>
      </w:r>
      <w:bookmarkEnd w:id="37"/>
    </w:p>
    <w:p w14:paraId="259CD88B" w14:textId="77777777" w:rsidR="009F4FA5" w:rsidRDefault="009F4FA5" w:rsidP="009F4FA5">
      <w:pPr>
        <w:rPr>
          <w:lang w:val="en-US"/>
        </w:rPr>
      </w:pPr>
      <w:r>
        <w:rPr>
          <w:lang w:val="en-US"/>
        </w:rPr>
        <w:t xml:space="preserve">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the range of displacements can be determined to be within:</w:t>
      </w:r>
    </w:p>
    <w:p w14:paraId="0D2C0DD6" w14:textId="77777777" w:rsidR="009F4FA5" w:rsidRDefault="009F4FA5" w:rsidP="00E213BE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+-2 mm for horizontal position deviation</w:t>
      </w:r>
    </w:p>
    <w:p w14:paraId="6E1B8D33" w14:textId="77777777" w:rsidR="009F4FA5" w:rsidRDefault="009F4FA5" w:rsidP="00E213BE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+- 0,15 mm for vertical position deviation</w:t>
      </w:r>
    </w:p>
    <w:p w14:paraId="41C3F800" w14:textId="3BB50A9A" w:rsidR="009F4FA5" w:rsidRPr="009F4FA5" w:rsidRDefault="009F4FA5" w:rsidP="00E213BE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+-3 mm for horizontal deviation at the wheel circumference.</w:t>
      </w:r>
    </w:p>
    <w:p w14:paraId="160DE2EE" w14:textId="77777777" w:rsidR="009F4FA5" w:rsidRDefault="009F4FA5" w:rsidP="009F4FA5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r w:rsidRPr="009F4FA5">
        <w:rPr>
          <w:lang w:val="en-US"/>
        </w:rPr>
        <w:br w:type="page"/>
      </w:r>
    </w:p>
    <w:p w14:paraId="2DC79084" w14:textId="77777777" w:rsidR="009F4FA5" w:rsidRDefault="009F4FA5" w:rsidP="009F4FA5">
      <w:pPr>
        <w:pStyle w:val="Heading3"/>
      </w:pPr>
      <w:bookmarkStart w:id="38" w:name="_Toc97816497"/>
      <w:r>
        <w:lastRenderedPageBreak/>
        <w:t>Rotor displacement over 10h (horizontal pedestal sensors)</w:t>
      </w:r>
      <w:bookmarkEnd w:id="38"/>
    </w:p>
    <w:p w14:paraId="5BFFD970" w14:textId="77777777" w:rsidR="009F4FA5" w:rsidRPr="00F83CAA" w:rsidRDefault="009F4FA5" w:rsidP="009F4FA5">
      <w:pPr>
        <w:rPr>
          <w:lang w:val="en-GB"/>
        </w:rPr>
      </w:pPr>
      <w:r>
        <w:rPr>
          <w:lang w:val="en-GB"/>
        </w:rPr>
        <w:t xml:space="preserve">Position displacements data was recorded during a 10h long period while maintain a constant velocity of the wheel at 23rpms. The data was reduced by identifying the maximum and minimum position value for each 10s period.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_Ref97724981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D32645">
        <w:rPr>
          <w:lang w:val="en-US"/>
        </w:rPr>
        <w:t xml:space="preserve">Figure </w:t>
      </w:r>
      <w:r w:rsidRPr="00D32645">
        <w:rPr>
          <w:noProof/>
          <w:lang w:val="en-US"/>
        </w:rPr>
        <w:t>11</w:t>
      </w:r>
      <w:r>
        <w:rPr>
          <w:lang w:val="en-GB"/>
        </w:rPr>
        <w:fldChar w:fldCharType="end"/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_Ref97720857 \h </w:instrText>
      </w:r>
      <w:r>
        <w:rPr>
          <w:lang w:val="en-GB"/>
        </w:rPr>
      </w:r>
      <w:r>
        <w:rPr>
          <w:lang w:val="en-GB"/>
        </w:rPr>
        <w:fldChar w:fldCharType="separate"/>
      </w:r>
      <w:r>
        <w:rPr>
          <w:lang w:val="en-GB"/>
        </w:rPr>
        <w:fldChar w:fldCharType="end"/>
      </w:r>
      <w:r>
        <w:rPr>
          <w:lang w:val="en-GB"/>
        </w:rPr>
        <w:t xml:space="preserve"> show position displacement data recorded by the sensors mounted horizontally in the pedestal (not optical sensor). Unfortunately, approx. 1h of data was lost in the timespan 14:30 to 15:30.</w:t>
      </w:r>
    </w:p>
    <w:p w14:paraId="01459474" w14:textId="77777777" w:rsidR="009F4FA5" w:rsidRDefault="009F4FA5" w:rsidP="009F4FA5">
      <w:pPr>
        <w:keepNext/>
      </w:pPr>
      <w:r w:rsidRPr="007A4B09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BE82A0" wp14:editId="4BA63467">
                <wp:simplePos x="0" y="0"/>
                <wp:positionH relativeFrom="column">
                  <wp:posOffset>3493770</wp:posOffset>
                </wp:positionH>
                <wp:positionV relativeFrom="paragraph">
                  <wp:posOffset>1614501</wp:posOffset>
                </wp:positionV>
                <wp:extent cx="308610" cy="26352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074884" w14:textId="77777777" w:rsidR="00CB4279" w:rsidRDefault="00CB4279" w:rsidP="009F4FA5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E82A0" id="Text Box 58" o:spid="_x0000_s1031" type="#_x0000_t202" style="position:absolute;margin-left:275.1pt;margin-top:127.15pt;width:24.3pt;height:20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jxuR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" filled="f" stroked="f" strokeweight=".5pt">
                <v:textbox>
                  <w:txbxContent>
                    <w:p w14:paraId="71074884" w14:textId="77777777" w:rsidR="00CB4279" w:rsidRDefault="00CB4279" w:rsidP="009F4FA5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352C0F" wp14:editId="0CE810B9">
                <wp:simplePos x="0" y="0"/>
                <wp:positionH relativeFrom="column">
                  <wp:posOffset>3281680</wp:posOffset>
                </wp:positionH>
                <wp:positionV relativeFrom="paragraph">
                  <wp:posOffset>1624634</wp:posOffset>
                </wp:positionV>
                <wp:extent cx="308610" cy="2635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5F015" w14:textId="77777777" w:rsidR="00CB4279" w:rsidRDefault="00CB4279" w:rsidP="009F4FA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52C0F" id="Text Box 41" o:spid="_x0000_s1032" type="#_x0000_t202" style="position:absolute;margin-left:258.4pt;margin-top:127.9pt;width:24.3pt;height:20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PeV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" filled="f" stroked="f" strokeweight=".5pt">
                <v:textbox>
                  <w:txbxContent>
                    <w:p w14:paraId="3F75F015" w14:textId="77777777" w:rsidR="00CB4279" w:rsidRDefault="00CB4279" w:rsidP="009F4FA5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D63172" wp14:editId="5D33AAA5">
                <wp:simplePos x="0" y="0"/>
                <wp:positionH relativeFrom="column">
                  <wp:posOffset>3554323</wp:posOffset>
                </wp:positionH>
                <wp:positionV relativeFrom="paragraph">
                  <wp:posOffset>892865</wp:posOffset>
                </wp:positionV>
                <wp:extent cx="107672" cy="677981"/>
                <wp:effectExtent l="50800" t="25400" r="19685" b="825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72" cy="6779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7042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279.85pt;margin-top:70.3pt;width:8.5pt;height:53.4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2659AE" wp14:editId="344B249B">
                <wp:simplePos x="0" y="0"/>
                <wp:positionH relativeFrom="column">
                  <wp:posOffset>3570375</wp:posOffset>
                </wp:positionH>
                <wp:positionV relativeFrom="paragraph">
                  <wp:posOffset>1826895</wp:posOffset>
                </wp:positionV>
                <wp:extent cx="91981" cy="282361"/>
                <wp:effectExtent l="38100" t="0" r="22860" b="3556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981" cy="2823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B91D" id="Straight Arrow Connector 60" o:spid="_x0000_s1026" type="#_x0000_t32" style="position:absolute;margin-left:281.15pt;margin-top:143.85pt;width:7.25pt;height:22.2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C81138" wp14:editId="3349730D">
                <wp:simplePos x="0" y="0"/>
                <wp:positionH relativeFrom="column">
                  <wp:posOffset>2834640</wp:posOffset>
                </wp:positionH>
                <wp:positionV relativeFrom="paragraph">
                  <wp:posOffset>954405</wp:posOffset>
                </wp:positionV>
                <wp:extent cx="178435" cy="629285"/>
                <wp:effectExtent l="38100" t="25400" r="24765" b="1841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5684" id="Straight Arrow Connector 39" o:spid="_x0000_s1026" type="#_x0000_t32" style="position:absolute;margin-left:223.2pt;margin-top:75.15pt;width:14.05pt;height:49.5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CF8E2B" wp14:editId="6C8DD64B">
                <wp:simplePos x="0" y="0"/>
                <wp:positionH relativeFrom="column">
                  <wp:posOffset>2947035</wp:posOffset>
                </wp:positionH>
                <wp:positionV relativeFrom="paragraph">
                  <wp:posOffset>1623060</wp:posOffset>
                </wp:positionV>
                <wp:extent cx="308610" cy="26352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82BDF" w14:textId="77777777" w:rsidR="00CB4279" w:rsidRDefault="00CB4279" w:rsidP="009F4FA5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F8E2B" id="Text Box 38" o:spid="_x0000_s1033" type="#_x0000_t202" style="position:absolute;margin-left:232.05pt;margin-top:127.8pt;width:24.3pt;height:20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" filled="f" stroked="f" strokeweight=".5pt">
                <v:textbox>
                  <w:txbxContent>
                    <w:p w14:paraId="2A882BDF" w14:textId="77777777" w:rsidR="00CB4279" w:rsidRDefault="00CB4279" w:rsidP="009F4FA5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62F0D0" wp14:editId="26BD0EE4">
                <wp:simplePos x="0" y="0"/>
                <wp:positionH relativeFrom="column">
                  <wp:posOffset>2834863</wp:posOffset>
                </wp:positionH>
                <wp:positionV relativeFrom="paragraph">
                  <wp:posOffset>1753870</wp:posOffset>
                </wp:positionV>
                <wp:extent cx="178435" cy="372745"/>
                <wp:effectExtent l="25400" t="0" r="24765" b="3365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8596F" id="Straight Arrow Connector 40" o:spid="_x0000_s1026" type="#_x0000_t32" style="position:absolute;margin-left:223.2pt;margin-top:138.1pt;width:14.05pt;height:29.3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F10490" wp14:editId="6248E9F1">
                <wp:simplePos x="0" y="0"/>
                <wp:positionH relativeFrom="column">
                  <wp:posOffset>1435100</wp:posOffset>
                </wp:positionH>
                <wp:positionV relativeFrom="paragraph">
                  <wp:posOffset>2505710</wp:posOffset>
                </wp:positionV>
                <wp:extent cx="3461385" cy="136525"/>
                <wp:effectExtent l="12700" t="63500" r="1841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1385" cy="136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459C2" id="Straight Arrow Connector 51" o:spid="_x0000_s1026" type="#_x0000_t32" style="position:absolute;margin-left:113pt;margin-top:197.3pt;width:272.55pt;height:10.7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243B664" wp14:editId="1AB8ED20">
                <wp:simplePos x="0" y="0"/>
                <wp:positionH relativeFrom="column">
                  <wp:posOffset>4895215</wp:posOffset>
                </wp:positionH>
                <wp:positionV relativeFrom="paragraph">
                  <wp:posOffset>2506980</wp:posOffset>
                </wp:positionV>
                <wp:extent cx="308610" cy="26352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07E679" w14:textId="77777777" w:rsidR="00CB4279" w:rsidRDefault="00CB4279" w:rsidP="009F4FA5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3B664" id="Text Box 50" o:spid="_x0000_s1034" type="#_x0000_t202" style="position:absolute;margin-left:385.45pt;margin-top:197.4pt;width:24.3pt;height:20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" filled="f" stroked="f" strokeweight=".5pt">
                <v:textbox>
                  <w:txbxContent>
                    <w:p w14:paraId="4507E679" w14:textId="77777777" w:rsidR="00CB4279" w:rsidRDefault="00CB4279" w:rsidP="009F4FA5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6DB373" wp14:editId="628A1FE9">
                <wp:simplePos x="0" y="0"/>
                <wp:positionH relativeFrom="column">
                  <wp:posOffset>5085764</wp:posOffset>
                </wp:positionH>
                <wp:positionV relativeFrom="paragraph">
                  <wp:posOffset>2372352</wp:posOffset>
                </wp:positionV>
                <wp:extent cx="100965" cy="184785"/>
                <wp:effectExtent l="0" t="25400" r="38735" b="1841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14F41" id="Straight Arrow Connector 52" o:spid="_x0000_s1026" type="#_x0000_t32" style="position:absolute;margin-left:400.45pt;margin-top:186.8pt;width:7.95pt;height:14.5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F72561" wp14:editId="0F61DE1F">
                <wp:simplePos x="0" y="0"/>
                <wp:positionH relativeFrom="column">
                  <wp:posOffset>4588510</wp:posOffset>
                </wp:positionH>
                <wp:positionV relativeFrom="paragraph">
                  <wp:posOffset>1647825</wp:posOffset>
                </wp:positionV>
                <wp:extent cx="308610" cy="26352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218F57" w14:textId="77777777" w:rsidR="00CB4279" w:rsidRDefault="00CB4279" w:rsidP="009F4FA5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72561" id="Text Box 47" o:spid="_x0000_s1035" type="#_x0000_t202" style="position:absolute;margin-left:361.3pt;margin-top:129.75pt;width:24.3pt;height:20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" filled="f" stroked="f" strokeweight=".5pt">
                <v:textbox>
                  <w:txbxContent>
                    <w:p w14:paraId="5B218F57" w14:textId="77777777" w:rsidR="00CB4279" w:rsidRDefault="00CB4279" w:rsidP="009F4FA5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93039C" wp14:editId="7AFE41EC">
                <wp:simplePos x="0" y="0"/>
                <wp:positionH relativeFrom="column">
                  <wp:posOffset>4476115</wp:posOffset>
                </wp:positionH>
                <wp:positionV relativeFrom="paragraph">
                  <wp:posOffset>939165</wp:posOffset>
                </wp:positionV>
                <wp:extent cx="178435" cy="629285"/>
                <wp:effectExtent l="38100" t="25400" r="24765" b="1841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8D89" id="Straight Arrow Connector 48" o:spid="_x0000_s1026" type="#_x0000_t32" style="position:absolute;margin-left:352.45pt;margin-top:73.95pt;width:14.05pt;height:49.5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33FB2A" wp14:editId="70373A9E">
                <wp:simplePos x="0" y="0"/>
                <wp:positionH relativeFrom="column">
                  <wp:posOffset>4476330</wp:posOffset>
                </wp:positionH>
                <wp:positionV relativeFrom="paragraph">
                  <wp:posOffset>1738679</wp:posOffset>
                </wp:positionV>
                <wp:extent cx="178435" cy="372745"/>
                <wp:effectExtent l="25400" t="0" r="24765" b="3365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4B2CF" id="Straight Arrow Connector 49" o:spid="_x0000_s1026" type="#_x0000_t32" style="position:absolute;margin-left:352.45pt;margin-top:136.9pt;width:14.05pt;height:29.3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D0C0BA" wp14:editId="107E66D5">
                <wp:simplePos x="0" y="0"/>
                <wp:positionH relativeFrom="column">
                  <wp:posOffset>3911600</wp:posOffset>
                </wp:positionH>
                <wp:positionV relativeFrom="paragraph">
                  <wp:posOffset>1660525</wp:posOffset>
                </wp:positionV>
                <wp:extent cx="308610" cy="26352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4DF36" w14:textId="77777777" w:rsidR="00CB4279" w:rsidRDefault="00CB4279" w:rsidP="009F4FA5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C0BA" id="Text Box 44" o:spid="_x0000_s1036" type="#_x0000_t202" style="position:absolute;margin-left:308pt;margin-top:130.75pt;width:24.3pt;height:20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" filled="f" stroked="f" strokeweight=".5pt">
                <v:textbox>
                  <w:txbxContent>
                    <w:p w14:paraId="3184DF36" w14:textId="77777777" w:rsidR="00CB4279" w:rsidRDefault="00CB4279" w:rsidP="009F4FA5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3BA2E3" wp14:editId="76E4D06E">
                <wp:simplePos x="0" y="0"/>
                <wp:positionH relativeFrom="column">
                  <wp:posOffset>3799205</wp:posOffset>
                </wp:positionH>
                <wp:positionV relativeFrom="paragraph">
                  <wp:posOffset>963295</wp:posOffset>
                </wp:positionV>
                <wp:extent cx="178435" cy="629285"/>
                <wp:effectExtent l="38100" t="25400" r="24765" b="184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EDD78" id="Straight Arrow Connector 45" o:spid="_x0000_s1026" type="#_x0000_t32" style="position:absolute;margin-left:299.15pt;margin-top:75.85pt;width:14.05pt;height:49.5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1CF05D" wp14:editId="483E08E9">
                <wp:simplePos x="0" y="0"/>
                <wp:positionH relativeFrom="column">
                  <wp:posOffset>3799476</wp:posOffset>
                </wp:positionH>
                <wp:positionV relativeFrom="paragraph">
                  <wp:posOffset>1763172</wp:posOffset>
                </wp:positionV>
                <wp:extent cx="178435" cy="372745"/>
                <wp:effectExtent l="25400" t="0" r="24765" b="336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CD108" id="Straight Arrow Connector 46" o:spid="_x0000_s1026" type="#_x0000_t32" style="position:absolute;margin-left:299.15pt;margin-top:138.85pt;width:14.05pt;height:29.3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E8A66B" wp14:editId="0E450D33">
                <wp:simplePos x="0" y="0"/>
                <wp:positionH relativeFrom="column">
                  <wp:posOffset>3175000</wp:posOffset>
                </wp:positionH>
                <wp:positionV relativeFrom="paragraph">
                  <wp:posOffset>1760855</wp:posOffset>
                </wp:positionV>
                <wp:extent cx="178435" cy="372745"/>
                <wp:effectExtent l="25400" t="0" r="24765" b="3365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EDA2" id="Straight Arrow Connector 43" o:spid="_x0000_s1026" type="#_x0000_t32" style="position:absolute;margin-left:250pt;margin-top:138.65pt;width:14.05pt;height:29.3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8vhs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3i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180518" wp14:editId="56881999">
                <wp:simplePos x="0" y="0"/>
                <wp:positionH relativeFrom="column">
                  <wp:posOffset>3175000</wp:posOffset>
                </wp:positionH>
                <wp:positionV relativeFrom="paragraph">
                  <wp:posOffset>961390</wp:posOffset>
                </wp:positionV>
                <wp:extent cx="178435" cy="629285"/>
                <wp:effectExtent l="38100" t="25400" r="24765" b="1841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D7CE1" id="Straight Arrow Connector 42" o:spid="_x0000_s1026" type="#_x0000_t32" style="position:absolute;margin-left:250pt;margin-top:75.7pt;width:14.05pt;height:49.5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4ADF0B" wp14:editId="595B8861">
                <wp:simplePos x="0" y="0"/>
                <wp:positionH relativeFrom="column">
                  <wp:posOffset>1994535</wp:posOffset>
                </wp:positionH>
                <wp:positionV relativeFrom="paragraph">
                  <wp:posOffset>1632585</wp:posOffset>
                </wp:positionV>
                <wp:extent cx="308610" cy="26352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73F5F4" w14:textId="77777777" w:rsidR="00CB4279" w:rsidRDefault="00CB4279" w:rsidP="009F4FA5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ADF0B" id="Text Box 35" o:spid="_x0000_s1037" type="#_x0000_t202" style="position:absolute;margin-left:157.05pt;margin-top:128.55pt;width:24.3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" filled="f" stroked="f" strokeweight=".5pt">
                <v:textbox>
                  <w:txbxContent>
                    <w:p w14:paraId="5173F5F4" w14:textId="77777777" w:rsidR="00CB4279" w:rsidRDefault="00CB4279" w:rsidP="009F4FA5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8BD3D9" wp14:editId="3A4AE0CF">
                <wp:simplePos x="0" y="0"/>
                <wp:positionH relativeFrom="column">
                  <wp:posOffset>1882140</wp:posOffset>
                </wp:positionH>
                <wp:positionV relativeFrom="paragraph">
                  <wp:posOffset>960120</wp:posOffset>
                </wp:positionV>
                <wp:extent cx="178435" cy="629285"/>
                <wp:effectExtent l="38100" t="25400" r="24765" b="1841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30C3" id="Straight Arrow Connector 36" o:spid="_x0000_s1026" type="#_x0000_t32" style="position:absolute;margin-left:148.2pt;margin-top:75.6pt;width:14.05pt;height:49.5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9F28C8" wp14:editId="25EC7AB7">
                <wp:simplePos x="0" y="0"/>
                <wp:positionH relativeFrom="column">
                  <wp:posOffset>1882148</wp:posOffset>
                </wp:positionH>
                <wp:positionV relativeFrom="paragraph">
                  <wp:posOffset>1759750</wp:posOffset>
                </wp:positionV>
                <wp:extent cx="178435" cy="372745"/>
                <wp:effectExtent l="25400" t="0" r="24765" b="3365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C471E" id="Straight Arrow Connector 37" o:spid="_x0000_s1026" type="#_x0000_t32" style="position:absolute;margin-left:148.2pt;margin-top:138.55pt;width:14.05pt;height:29.3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2C9432" wp14:editId="553E3A93">
                <wp:simplePos x="0" y="0"/>
                <wp:positionH relativeFrom="column">
                  <wp:posOffset>1017905</wp:posOffset>
                </wp:positionH>
                <wp:positionV relativeFrom="paragraph">
                  <wp:posOffset>1630045</wp:posOffset>
                </wp:positionV>
                <wp:extent cx="308610" cy="26352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AF7B96" w14:textId="77777777" w:rsidR="00CB4279" w:rsidRDefault="00CB4279" w:rsidP="009F4FA5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9432" id="Text Box 32" o:spid="_x0000_s1038" type="#_x0000_t202" style="position:absolute;margin-left:80.15pt;margin-top:128.35pt;width:24.3pt;height:20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" filled="f" stroked="f" strokeweight=".5pt">
                <v:textbox>
                  <w:txbxContent>
                    <w:p w14:paraId="68AF7B96" w14:textId="77777777" w:rsidR="00CB4279" w:rsidRDefault="00CB4279" w:rsidP="009F4FA5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59EF58" wp14:editId="483FE9EC">
                <wp:simplePos x="0" y="0"/>
                <wp:positionH relativeFrom="column">
                  <wp:posOffset>905510</wp:posOffset>
                </wp:positionH>
                <wp:positionV relativeFrom="paragraph">
                  <wp:posOffset>935990</wp:posOffset>
                </wp:positionV>
                <wp:extent cx="178435" cy="629285"/>
                <wp:effectExtent l="38100" t="25400" r="24765" b="1841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7641C" id="Straight Arrow Connector 33" o:spid="_x0000_s1026" type="#_x0000_t32" style="position:absolute;margin-left:71.3pt;margin-top:73.7pt;width:14.05pt;height:49.5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FDCC3D" wp14:editId="61912144">
                <wp:simplePos x="0" y="0"/>
                <wp:positionH relativeFrom="column">
                  <wp:posOffset>905510</wp:posOffset>
                </wp:positionH>
                <wp:positionV relativeFrom="paragraph">
                  <wp:posOffset>1761136</wp:posOffset>
                </wp:positionV>
                <wp:extent cx="178435" cy="372745"/>
                <wp:effectExtent l="25400" t="0" r="24765" b="3365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871B" id="Straight Arrow Connector 34" o:spid="_x0000_s1026" type="#_x0000_t32" style="position:absolute;margin-left:71.3pt;margin-top:138.65pt;width:14.05pt;height:29.3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4Oh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Xm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7B61721" wp14:editId="3FA21645">
            <wp:extent cx="6120765" cy="297180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hAI123_min_max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D5CB" w14:textId="41F684C9" w:rsidR="009F4FA5" w:rsidRDefault="009F4FA5" w:rsidP="009F4FA5">
      <w:pPr>
        <w:pStyle w:val="Caption"/>
        <w:rPr>
          <w:lang w:val="en-US"/>
        </w:rPr>
      </w:pPr>
      <w:bookmarkStart w:id="39" w:name="_Ref97724981"/>
      <w:bookmarkStart w:id="40" w:name="_Toc97816528"/>
      <w:r w:rsidRPr="00D32645">
        <w:rPr>
          <w:lang w:val="en-US"/>
        </w:rPr>
        <w:t xml:space="preserve">Figure </w:t>
      </w:r>
      <w:r>
        <w:fldChar w:fldCharType="begin"/>
      </w:r>
      <w:r w:rsidRPr="00D32645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9</w:t>
      </w:r>
      <w:r>
        <w:fldChar w:fldCharType="end"/>
      </w:r>
      <w:bookmarkEnd w:id="39"/>
      <w:r w:rsidRPr="00D32645">
        <w:rPr>
          <w:lang w:val="en-US"/>
        </w:rPr>
        <w:t>: Position measurements for horizontal sensors at 0</w:t>
      </w:r>
      <w:r>
        <w:rPr>
          <w:lang w:val="en-US"/>
        </w:rPr>
        <w:t>º, 120º and 240º</w:t>
      </w:r>
      <w:r w:rsidRPr="00D32645">
        <w:rPr>
          <w:lang w:val="en-US"/>
        </w:rPr>
        <w:t xml:space="preserve"> degrees over a 10h period. Upper graph shows maximum position values and lower graph shows minimum position values. Each value is a maximum</w:t>
      </w:r>
      <w:r>
        <w:rPr>
          <w:lang w:val="en-US"/>
        </w:rPr>
        <w:t xml:space="preserve"> </w:t>
      </w:r>
      <w:r w:rsidRPr="00D32645">
        <w:rPr>
          <w:lang w:val="en-US"/>
        </w:rPr>
        <w:t>or minimum</w:t>
      </w:r>
      <w:r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40"/>
    </w:p>
    <w:p w14:paraId="3582BAAB" w14:textId="77777777" w:rsidR="009F4FA5" w:rsidRPr="00AC50AF" w:rsidRDefault="009F4FA5" w:rsidP="009F4FA5">
      <w:pPr>
        <w:rPr>
          <w:lang w:val="en-US"/>
        </w:rPr>
      </w:pPr>
    </w:p>
    <w:p w14:paraId="734002F7" w14:textId="26BBCD0A" w:rsidR="009F4FA5" w:rsidRDefault="009F4FA5" w:rsidP="009F4FA5">
      <w:pPr>
        <w:rPr>
          <w:lang w:val="en-US"/>
        </w:rPr>
      </w:pPr>
      <w:bookmarkStart w:id="41" w:name="_Ref97721703"/>
      <w:r>
        <w:rPr>
          <w:lang w:val="en-US"/>
        </w:rPr>
        <w:t xml:space="preserve">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_Ref97724981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478D4" w:rsidRPr="00D32645">
        <w:rPr>
          <w:lang w:val="en-US"/>
        </w:rPr>
        <w:t xml:space="preserve">Figure </w:t>
      </w:r>
      <w:r w:rsidR="008478D4">
        <w:rPr>
          <w:noProof/>
          <w:lang w:val="en-US"/>
        </w:rPr>
        <w:t>13</w:t>
      </w:r>
      <w:r>
        <w:rPr>
          <w:lang w:val="en-US"/>
        </w:rPr>
        <w:fldChar w:fldCharType="end"/>
      </w:r>
      <w:r>
        <w:rPr>
          <w:lang w:val="en-US"/>
        </w:rPr>
        <w:t>, a few things can be identified (see arrows in the figure):</w:t>
      </w:r>
    </w:p>
    <w:p w14:paraId="79BEBD8E" w14:textId="77777777" w:rsidR="009F4FA5" w:rsidRDefault="009F4FA5" w:rsidP="00E213BE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Startup ramp</w:t>
      </w:r>
    </w:p>
    <w:p w14:paraId="257AEC4B" w14:textId="77777777" w:rsidR="009F4FA5" w:rsidRDefault="009F4FA5" w:rsidP="00E213BE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Disturbance in position of all channels (short time)</w:t>
      </w:r>
    </w:p>
    <w:p w14:paraId="77C7CEE3" w14:textId="77777777" w:rsidR="009F4FA5" w:rsidRDefault="009F4FA5" w:rsidP="00E213BE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Minor step change in sensor 0º and spikes in values for 0º, 120º and 240º</w:t>
      </w:r>
    </w:p>
    <w:p w14:paraId="4758CBE8" w14:textId="77777777" w:rsidR="009F4FA5" w:rsidRDefault="009F4FA5" w:rsidP="00E213BE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Data loss</w:t>
      </w:r>
    </w:p>
    <w:p w14:paraId="34935D6C" w14:textId="77777777" w:rsidR="009F4FA5" w:rsidRDefault="009F4FA5" w:rsidP="00E213BE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Minor step change in all sensors</w:t>
      </w:r>
    </w:p>
    <w:p w14:paraId="1473BF6B" w14:textId="77777777" w:rsidR="009F4FA5" w:rsidRDefault="009F4FA5" w:rsidP="00E213BE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Unintentional non-planned stop and start of wheel</w:t>
      </w:r>
    </w:p>
    <w:p w14:paraId="378334C7" w14:textId="77777777" w:rsidR="009F4FA5" w:rsidRDefault="009F4FA5" w:rsidP="00E213BE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Disturbance in position (long time) </w:t>
      </w:r>
    </w:p>
    <w:p w14:paraId="3F8C8604" w14:textId="77777777" w:rsidR="009F4FA5" w:rsidRDefault="009F4FA5" w:rsidP="00E213BE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Trends over time</w:t>
      </w:r>
    </w:p>
    <w:p w14:paraId="0CFE2B7C" w14:textId="77777777" w:rsidR="009F4FA5" w:rsidRDefault="009F4FA5" w:rsidP="009F4FA5">
      <w:pPr>
        <w:rPr>
          <w:lang w:val="en-US"/>
        </w:rPr>
      </w:pPr>
    </w:p>
    <w:p w14:paraId="0DD6FA55" w14:textId="77777777" w:rsidR="009F4FA5" w:rsidRDefault="009F4FA5" w:rsidP="00E213BE">
      <w:pPr>
        <w:pStyle w:val="ListParagraph"/>
        <w:numPr>
          <w:ilvl w:val="0"/>
          <w:numId w:val="26"/>
        </w:numPr>
        <w:rPr>
          <w:b/>
          <w:lang w:val="en-US"/>
        </w:rPr>
      </w:pPr>
      <w:r>
        <w:rPr>
          <w:b/>
          <w:lang w:val="en-US"/>
        </w:rPr>
        <w:t>Velocity</w:t>
      </w:r>
      <w:r w:rsidRPr="007C3AD5">
        <w:rPr>
          <w:b/>
          <w:lang w:val="en-US"/>
        </w:rPr>
        <w:t xml:space="preserve"> ramp</w:t>
      </w:r>
      <w:r>
        <w:rPr>
          <w:b/>
          <w:lang w:val="en-US"/>
        </w:rPr>
        <w:t>s</w:t>
      </w:r>
      <w:r w:rsidRPr="007C3AD5">
        <w:rPr>
          <w:b/>
          <w:lang w:val="en-US"/>
        </w:rPr>
        <w:t>:</w:t>
      </w:r>
    </w:p>
    <w:p w14:paraId="0B4E50E5" w14:textId="77777777" w:rsidR="009F4FA5" w:rsidRPr="007C3AD5" w:rsidRDefault="009F4FA5" w:rsidP="009F4FA5">
      <w:pPr>
        <w:ind w:left="360"/>
        <w:rPr>
          <w:lang w:val="en-US"/>
        </w:rPr>
      </w:pPr>
      <w:r>
        <w:rPr>
          <w:lang w:val="en-US"/>
        </w:rPr>
        <w:t xml:space="preserve">The position disturbance is highest during ramping of velocity. </w:t>
      </w:r>
    </w:p>
    <w:p w14:paraId="568215A4" w14:textId="77777777" w:rsidR="009F4FA5" w:rsidRDefault="009F4FA5" w:rsidP="009F4FA5">
      <w:pPr>
        <w:rPr>
          <w:lang w:val="en-US"/>
        </w:rPr>
      </w:pPr>
    </w:p>
    <w:p w14:paraId="5785141C" w14:textId="77777777" w:rsidR="009F4FA5" w:rsidRPr="005C75EE" w:rsidRDefault="009F4FA5" w:rsidP="00E213BE">
      <w:pPr>
        <w:pStyle w:val="ListParagraph"/>
        <w:numPr>
          <w:ilvl w:val="0"/>
          <w:numId w:val="26"/>
        </w:numPr>
        <w:rPr>
          <w:b/>
          <w:lang w:val="en-US"/>
        </w:rPr>
      </w:pPr>
      <w:r w:rsidRPr="005C75EE">
        <w:rPr>
          <w:b/>
          <w:lang w:val="en-US"/>
        </w:rPr>
        <w:t>Disturbance in position (short time)</w:t>
      </w:r>
      <w:r>
        <w:rPr>
          <w:b/>
          <w:lang w:val="en-US"/>
        </w:rPr>
        <w:t>:</w:t>
      </w:r>
    </w:p>
    <w:p w14:paraId="276166B7" w14:textId="77777777" w:rsidR="009F4FA5" w:rsidRPr="00AC50AF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sudden disturbance happened just before 12:00. The reason for this is not known. Could be someone climbing the structure to reach the drive unit resulting in a disturbance. </w:t>
      </w:r>
    </w:p>
    <w:p w14:paraId="5EAE4D93" w14:textId="77777777" w:rsidR="009F4FA5" w:rsidRDefault="009F4FA5" w:rsidP="00E213BE">
      <w:pPr>
        <w:pStyle w:val="ListParagraph"/>
        <w:numPr>
          <w:ilvl w:val="0"/>
          <w:numId w:val="26"/>
        </w:numPr>
        <w:rPr>
          <w:b/>
          <w:lang w:val="en-US"/>
        </w:rPr>
      </w:pPr>
      <w:r w:rsidRPr="00EB491F">
        <w:rPr>
          <w:b/>
          <w:lang w:val="en-US"/>
        </w:rPr>
        <w:lastRenderedPageBreak/>
        <w:t>Small step change in sensor 0º and spikes in values for 120º and 240º</w:t>
      </w:r>
      <w:r>
        <w:rPr>
          <w:b/>
          <w:lang w:val="en-US"/>
        </w:rPr>
        <w:t>:</w:t>
      </w:r>
    </w:p>
    <w:p w14:paraId="5FE2EB19" w14:textId="476743C5" w:rsidR="009F4FA5" w:rsidRDefault="009F4FA5" w:rsidP="009F4FA5">
      <w:pPr>
        <w:pStyle w:val="ListParagraph"/>
        <w:keepNext/>
        <w:ind w:left="360"/>
        <w:rPr>
          <w:lang w:val="en-US"/>
        </w:rPr>
      </w:pPr>
      <w:r w:rsidRPr="00A8328B">
        <w:rPr>
          <w:lang w:val="en-US"/>
        </w:rPr>
        <w:t xml:space="preserve">Just before </w:t>
      </w:r>
      <w:r>
        <w:rPr>
          <w:lang w:val="en-US"/>
        </w:rPr>
        <w:t xml:space="preserve">14:00 a change in the movement of the wheel can be identified. The values from </w:t>
      </w:r>
      <w:r w:rsidRPr="00A8328B">
        <w:rPr>
          <w:lang w:val="en-US"/>
        </w:rPr>
        <w:t>sensor 0º sensor</w:t>
      </w:r>
      <w:r>
        <w:rPr>
          <w:lang w:val="en-US"/>
        </w:rPr>
        <w:t xml:space="preserve"> shifts and noise level increase slightly. This coincides with the time of a torque increase,</w:t>
      </w:r>
      <w:r w:rsidR="00594182">
        <w:rPr>
          <w:lang w:val="en-US"/>
        </w:rPr>
        <w:t xml:space="preserve"> </w:t>
      </w:r>
      <w:r w:rsidR="00594182">
        <w:rPr>
          <w:lang w:val="en-US"/>
        </w:rPr>
        <w:fldChar w:fldCharType="begin"/>
      </w:r>
      <w:r w:rsidR="00594182">
        <w:rPr>
          <w:lang w:val="en-US"/>
        </w:rPr>
        <w:instrText xml:space="preserve"> REF _Ref97812004 \h </w:instrText>
      </w:r>
      <w:r w:rsidR="00594182">
        <w:rPr>
          <w:lang w:val="en-US"/>
        </w:rPr>
      </w:r>
      <w:r w:rsidR="00594182">
        <w:rPr>
          <w:lang w:val="en-US"/>
        </w:rPr>
        <w:fldChar w:fldCharType="separate"/>
      </w:r>
      <w:r w:rsidR="00594182" w:rsidRPr="007947DB">
        <w:rPr>
          <w:lang w:val="en-US"/>
        </w:rPr>
        <w:t xml:space="preserve">Figure </w:t>
      </w:r>
      <w:r w:rsidR="00594182" w:rsidRPr="007947DB">
        <w:rPr>
          <w:noProof/>
          <w:lang w:val="en-US"/>
        </w:rPr>
        <w:t>6</w:t>
      </w:r>
      <w:r w:rsidR="00594182">
        <w:rPr>
          <w:lang w:val="en-US"/>
        </w:rPr>
        <w:fldChar w:fldCharType="end"/>
      </w:r>
      <w:r>
        <w:rPr>
          <w:lang w:val="en-US"/>
        </w:rPr>
        <w:t>. Note that there can be a few minutes shift in the data since the timestamp is from two different stand-alone computers without access to network. The reason for this increase in torque is not known.</w:t>
      </w:r>
    </w:p>
    <w:p w14:paraId="1F621119" w14:textId="77777777" w:rsidR="009F4FA5" w:rsidRDefault="009F4FA5" w:rsidP="009F4FA5">
      <w:pPr>
        <w:pStyle w:val="ListParagraph"/>
        <w:keepNext/>
        <w:ind w:left="360"/>
        <w:rPr>
          <w:lang w:val="en-US"/>
        </w:rPr>
      </w:pPr>
      <w:r>
        <w:rPr>
          <w:lang w:val="en-US"/>
        </w:rPr>
        <w:t xml:space="preserve">A few minutes later a spike occurs in all three sensors. </w:t>
      </w:r>
    </w:p>
    <w:p w14:paraId="1036BEF5" w14:textId="2EE85529" w:rsidR="009F4FA5" w:rsidRPr="009F4FA5" w:rsidRDefault="009F4FA5" w:rsidP="009F4FA5">
      <w:pPr>
        <w:pStyle w:val="ListParagraph"/>
        <w:keepNext/>
        <w:ind w:left="360"/>
        <w:rPr>
          <w:lang w:val="en-US"/>
        </w:rPr>
      </w:pPr>
    </w:p>
    <w:p w14:paraId="1F486C70" w14:textId="77777777" w:rsidR="009F4FA5" w:rsidRDefault="009F4FA5" w:rsidP="00E213BE">
      <w:pPr>
        <w:pStyle w:val="ListParagraph"/>
        <w:numPr>
          <w:ilvl w:val="0"/>
          <w:numId w:val="26"/>
        </w:numPr>
        <w:rPr>
          <w:b/>
          <w:lang w:val="en-US"/>
        </w:rPr>
      </w:pPr>
      <w:r w:rsidRPr="007A4B09">
        <w:rPr>
          <w:b/>
          <w:lang w:val="en-US"/>
        </w:rPr>
        <w:t>Data loss:</w:t>
      </w:r>
    </w:p>
    <w:p w14:paraId="3874B757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No data during this period.</w:t>
      </w:r>
    </w:p>
    <w:p w14:paraId="70AA5659" w14:textId="77777777" w:rsidR="009F4FA5" w:rsidRPr="007A4B09" w:rsidRDefault="009F4FA5" w:rsidP="009F4FA5">
      <w:pPr>
        <w:pStyle w:val="ListParagraph"/>
        <w:ind w:left="360"/>
        <w:rPr>
          <w:b/>
          <w:lang w:val="en-US"/>
        </w:rPr>
      </w:pPr>
    </w:p>
    <w:p w14:paraId="51BF9B0D" w14:textId="77777777" w:rsidR="009F4FA5" w:rsidRDefault="009F4FA5" w:rsidP="00E213BE">
      <w:pPr>
        <w:pStyle w:val="ListParagraph"/>
        <w:numPr>
          <w:ilvl w:val="0"/>
          <w:numId w:val="26"/>
        </w:numPr>
        <w:rPr>
          <w:b/>
          <w:lang w:val="en-US"/>
        </w:rPr>
      </w:pPr>
      <w:r w:rsidRPr="00D658B2">
        <w:rPr>
          <w:b/>
          <w:lang w:val="en-US"/>
        </w:rPr>
        <w:t>Minor step change in all sensors</w:t>
      </w:r>
      <w:r>
        <w:rPr>
          <w:b/>
          <w:lang w:val="en-US"/>
        </w:rPr>
        <w:t>:</w:t>
      </w:r>
    </w:p>
    <w:p w14:paraId="3EAC3257" w14:textId="0B432958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minor change in position for all sensors can be seen. This coincides with torque going back to original level again, </w:t>
      </w:r>
      <w:r w:rsidR="001471A1">
        <w:rPr>
          <w:lang w:val="en-US"/>
        </w:rPr>
        <w:fldChar w:fldCharType="begin"/>
      </w:r>
      <w:r w:rsidR="001471A1">
        <w:rPr>
          <w:lang w:val="en-US"/>
        </w:rPr>
        <w:instrText xml:space="preserve"> REF _Ref97812004 \h </w:instrText>
      </w:r>
      <w:r w:rsidR="001471A1">
        <w:rPr>
          <w:lang w:val="en-US"/>
        </w:rPr>
      </w:r>
      <w:r w:rsidR="001471A1">
        <w:rPr>
          <w:lang w:val="en-US"/>
        </w:rPr>
        <w:fldChar w:fldCharType="separate"/>
      </w:r>
      <w:r w:rsidR="001471A1" w:rsidRPr="007947DB">
        <w:rPr>
          <w:lang w:val="en-US"/>
        </w:rPr>
        <w:t xml:space="preserve">Figure </w:t>
      </w:r>
      <w:r w:rsidR="001471A1" w:rsidRPr="007947DB">
        <w:rPr>
          <w:noProof/>
          <w:lang w:val="en-US"/>
        </w:rPr>
        <w:t>6</w:t>
      </w:r>
      <w:r w:rsidR="001471A1">
        <w:rPr>
          <w:lang w:val="en-US"/>
        </w:rPr>
        <w:fldChar w:fldCharType="end"/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_Ref97732697 \h </w:instrText>
      </w:r>
      <w:r>
        <w:rPr>
          <w:lang w:val="en-US"/>
        </w:rPr>
        <w:fldChar w:fldCharType="separate"/>
      </w:r>
      <w:r>
        <w:rPr>
          <w:lang w:val="en-US"/>
        </w:rPr>
        <w:fldChar w:fldCharType="end"/>
      </w:r>
      <w:r>
        <w:rPr>
          <w:lang w:val="en-US"/>
        </w:rPr>
        <w:t>.</w:t>
      </w:r>
    </w:p>
    <w:p w14:paraId="6F140DAB" w14:textId="77777777" w:rsidR="009F4FA5" w:rsidRPr="00D658B2" w:rsidRDefault="009F4FA5" w:rsidP="009F4FA5">
      <w:pPr>
        <w:pStyle w:val="ListParagraph"/>
        <w:ind w:left="360"/>
        <w:rPr>
          <w:lang w:val="en-US"/>
        </w:rPr>
      </w:pPr>
    </w:p>
    <w:p w14:paraId="6F5D3FB2" w14:textId="77777777" w:rsidR="009F4FA5" w:rsidRPr="00316963" w:rsidRDefault="009F4FA5" w:rsidP="00E213BE">
      <w:pPr>
        <w:pStyle w:val="ListParagraph"/>
        <w:numPr>
          <w:ilvl w:val="0"/>
          <w:numId w:val="26"/>
        </w:numPr>
        <w:rPr>
          <w:b/>
          <w:lang w:val="en-US"/>
        </w:rPr>
      </w:pPr>
      <w:r w:rsidRPr="00316963">
        <w:rPr>
          <w:b/>
          <w:lang w:val="en-US"/>
        </w:rPr>
        <w:t xml:space="preserve">Unintentional non-planned stop and </w:t>
      </w:r>
      <w:r>
        <w:rPr>
          <w:b/>
          <w:lang w:val="en-US"/>
        </w:rPr>
        <w:t>re-</w:t>
      </w:r>
      <w:r w:rsidRPr="00316963">
        <w:rPr>
          <w:b/>
          <w:lang w:val="en-US"/>
        </w:rPr>
        <w:t>start of wheel:</w:t>
      </w:r>
    </w:p>
    <w:p w14:paraId="67618320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An unintentional stop occurred. The wheel was re-started again.</w:t>
      </w:r>
    </w:p>
    <w:p w14:paraId="22F05F62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During the velocity ramps, large deviations in the position sensors can be seen. After restart the wheel seems to stabilize in a slightly different location than before the stop.</w:t>
      </w:r>
    </w:p>
    <w:p w14:paraId="7A87F6A2" w14:textId="77777777" w:rsidR="009F4FA5" w:rsidRDefault="009F4FA5" w:rsidP="009F4FA5">
      <w:pPr>
        <w:pStyle w:val="ListParagraph"/>
        <w:ind w:left="360"/>
        <w:rPr>
          <w:lang w:val="en-US"/>
        </w:rPr>
      </w:pPr>
    </w:p>
    <w:p w14:paraId="4D0DA25B" w14:textId="77777777" w:rsidR="009F4FA5" w:rsidRPr="006E6CDD" w:rsidRDefault="009F4FA5" w:rsidP="00E213BE">
      <w:pPr>
        <w:pStyle w:val="ListParagraph"/>
        <w:numPr>
          <w:ilvl w:val="0"/>
          <w:numId w:val="26"/>
        </w:numPr>
        <w:rPr>
          <w:b/>
          <w:lang w:val="en-US"/>
        </w:rPr>
      </w:pPr>
      <w:r w:rsidRPr="006E6CDD">
        <w:rPr>
          <w:b/>
          <w:lang w:val="en-US"/>
        </w:rPr>
        <w:t>Disturbance in position (long time)</w:t>
      </w:r>
      <w:r>
        <w:rPr>
          <w:b/>
          <w:lang w:val="en-US"/>
        </w:rPr>
        <w:t>:</w:t>
      </w:r>
      <w:r w:rsidRPr="006E6CDD">
        <w:rPr>
          <w:b/>
          <w:lang w:val="en-US"/>
        </w:rPr>
        <w:t xml:space="preserve"> </w:t>
      </w:r>
    </w:p>
    <w:p w14:paraId="1F1A607E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A significant disturbance in rotor position can be identified. The rotor position moves closer to the 120-degree sensor. The disturbance lasts for approx. 15 minutes and the rotor position returns to more or less the same position as before the disturbance.</w:t>
      </w:r>
    </w:p>
    <w:p w14:paraId="51F476AC" w14:textId="77777777" w:rsidR="009F4FA5" w:rsidRDefault="009F4FA5" w:rsidP="009F4FA5">
      <w:pPr>
        <w:rPr>
          <w:b/>
          <w:lang w:val="en-US"/>
        </w:rPr>
      </w:pPr>
    </w:p>
    <w:p w14:paraId="2A798777" w14:textId="77777777" w:rsidR="009F4FA5" w:rsidRPr="0023586B" w:rsidRDefault="009F4FA5" w:rsidP="00E213BE">
      <w:pPr>
        <w:pStyle w:val="ListParagraph"/>
        <w:numPr>
          <w:ilvl w:val="0"/>
          <w:numId w:val="26"/>
        </w:numPr>
        <w:rPr>
          <w:b/>
          <w:lang w:val="en-US"/>
        </w:rPr>
      </w:pPr>
      <w:r w:rsidRPr="0023586B">
        <w:rPr>
          <w:b/>
          <w:lang w:val="en-US"/>
        </w:rPr>
        <w:t>Trends over time</w:t>
      </w:r>
    </w:p>
    <w:p w14:paraId="134EB80D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The rotor moves slightly towards the 120-degree sensor during the test and might take even longer than 10h to stabilize.</w:t>
      </w:r>
    </w:p>
    <w:p w14:paraId="4DF779B4" w14:textId="77777777" w:rsidR="009F4FA5" w:rsidRPr="00C50DB0" w:rsidRDefault="009F4FA5" w:rsidP="009F4FA5">
      <w:pPr>
        <w:rPr>
          <w:lang w:val="en-US"/>
        </w:rPr>
      </w:pPr>
    </w:p>
    <w:p w14:paraId="2A04C3F6" w14:textId="5E3F7362" w:rsidR="009F4FA5" w:rsidRPr="009609E1" w:rsidRDefault="009F4FA5" w:rsidP="009F4FA5">
      <w:pPr>
        <w:pStyle w:val="Caption"/>
        <w:rPr>
          <w:lang w:val="en-US"/>
        </w:rPr>
      </w:pPr>
      <w:bookmarkStart w:id="42" w:name="_Ref97721764"/>
      <w:bookmarkStart w:id="43" w:name="_Toc97816516"/>
      <w:r w:rsidRPr="009609E1">
        <w:rPr>
          <w:lang w:val="en-US"/>
        </w:rPr>
        <w:t xml:space="preserve">Table </w:t>
      </w:r>
      <w:r>
        <w:fldChar w:fldCharType="begin"/>
      </w:r>
      <w:r w:rsidRPr="009609E1">
        <w:rPr>
          <w:lang w:val="en-US"/>
        </w:rPr>
        <w:instrText xml:space="preserve"> SEQ Table \* ARABIC </w:instrText>
      </w:r>
      <w:r>
        <w:fldChar w:fldCharType="separate"/>
      </w:r>
      <w:r w:rsidR="00820BF7">
        <w:rPr>
          <w:noProof/>
          <w:lang w:val="en-US"/>
        </w:rPr>
        <w:t>1</w:t>
      </w:r>
      <w:r>
        <w:fldChar w:fldCharType="end"/>
      </w:r>
      <w:bookmarkEnd w:id="41"/>
      <w:bookmarkEnd w:id="42"/>
      <w:r w:rsidRPr="009609E1">
        <w:rPr>
          <w:lang w:val="en-US"/>
        </w:rPr>
        <w:t xml:space="preserve">: Statistics for </w:t>
      </w:r>
      <w:r w:rsidRPr="00211C60">
        <w:rPr>
          <w:lang w:val="en-US"/>
        </w:rPr>
        <w:t xml:space="preserve">horizontal </w:t>
      </w:r>
      <w:r>
        <w:rPr>
          <w:lang w:val="en-US"/>
        </w:rPr>
        <w:t xml:space="preserve">pedestal </w:t>
      </w:r>
      <w:r w:rsidRPr="00211C60">
        <w:rPr>
          <w:lang w:val="en-US"/>
        </w:rPr>
        <w:t>sensor</w:t>
      </w:r>
      <w:r>
        <w:rPr>
          <w:lang w:val="en-US"/>
        </w:rPr>
        <w:t>s</w:t>
      </w:r>
      <w:r w:rsidRPr="00211C60">
        <w:rPr>
          <w:lang w:val="en-US"/>
        </w:rPr>
        <w:t xml:space="preserve"> over a 10h period</w:t>
      </w:r>
      <w:r>
        <w:rPr>
          <w:lang w:val="en-US"/>
        </w:rPr>
        <w:t>.</w:t>
      </w:r>
      <w:bookmarkEnd w:id="4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  <w:gridCol w:w="992"/>
        <w:gridCol w:w="992"/>
        <w:gridCol w:w="992"/>
        <w:gridCol w:w="993"/>
      </w:tblGrid>
      <w:tr w:rsidR="009F4FA5" w14:paraId="609BF6C6" w14:textId="77777777" w:rsidTr="00CB4279">
        <w:tc>
          <w:tcPr>
            <w:tcW w:w="1696" w:type="dxa"/>
            <w:shd w:val="clear" w:color="auto" w:fill="D9D9D9" w:themeFill="background1" w:themeFillShade="D9"/>
          </w:tcPr>
          <w:p w14:paraId="13DE787B" w14:textId="77777777" w:rsidR="009F4FA5" w:rsidRPr="009609E1" w:rsidRDefault="009F4FA5" w:rsidP="00CB427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58C0BE6E" w14:textId="77777777" w:rsidR="009F4FA5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0º</w:t>
            </w:r>
          </w:p>
          <w:p w14:paraId="75566131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0DDB8FD6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 w:rsidRPr="004364D9">
              <w:rPr>
                <w:b/>
                <w:color w:val="548DD4" w:themeColor="text2" w:themeTint="99"/>
                <w:lang w:val="en-US"/>
              </w:rPr>
              <w:t>0</w:t>
            </w:r>
            <w:r>
              <w:rPr>
                <w:b/>
                <w:color w:val="548DD4" w:themeColor="text2" w:themeTint="99"/>
                <w:lang w:val="en-US"/>
              </w:rPr>
              <w:t>º</w:t>
            </w:r>
          </w:p>
          <w:p w14:paraId="3B29C21C" w14:textId="77777777" w:rsidR="009F4FA5" w:rsidRPr="009609E1" w:rsidRDefault="009F4FA5" w:rsidP="00CB427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4C087CF2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7CAE2268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max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F6AEF76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04714921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90F2081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245E9A1B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C4ABBD9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3A155CF5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min</w:t>
            </w:r>
          </w:p>
        </w:tc>
      </w:tr>
      <w:tr w:rsidR="009F4FA5" w14:paraId="1574BC8A" w14:textId="77777777" w:rsidTr="00CB4279">
        <w:tc>
          <w:tcPr>
            <w:tcW w:w="1696" w:type="dxa"/>
          </w:tcPr>
          <w:p w14:paraId="5A56E69D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52DA0953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3" w:type="dxa"/>
          </w:tcPr>
          <w:p w14:paraId="11A48B66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2" w:type="dxa"/>
          </w:tcPr>
          <w:p w14:paraId="70847E26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25E87D8E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63256CE7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3" w:type="dxa"/>
          </w:tcPr>
          <w:p w14:paraId="2DCFBC3A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</w:tr>
      <w:tr w:rsidR="009F4FA5" w14:paraId="701F8C1F" w14:textId="77777777" w:rsidTr="00CB4279">
        <w:tc>
          <w:tcPr>
            <w:tcW w:w="1696" w:type="dxa"/>
          </w:tcPr>
          <w:p w14:paraId="3A71A7D7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3540B54E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2.01</w:t>
            </w:r>
          </w:p>
        </w:tc>
        <w:tc>
          <w:tcPr>
            <w:tcW w:w="993" w:type="dxa"/>
          </w:tcPr>
          <w:p w14:paraId="0E782EC8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1.27</w:t>
            </w:r>
          </w:p>
        </w:tc>
        <w:tc>
          <w:tcPr>
            <w:tcW w:w="992" w:type="dxa"/>
          </w:tcPr>
          <w:p w14:paraId="33A76009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2.16</w:t>
            </w:r>
          </w:p>
        </w:tc>
        <w:tc>
          <w:tcPr>
            <w:tcW w:w="992" w:type="dxa"/>
          </w:tcPr>
          <w:p w14:paraId="371C07A5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0.52</w:t>
            </w:r>
          </w:p>
        </w:tc>
        <w:tc>
          <w:tcPr>
            <w:tcW w:w="992" w:type="dxa"/>
          </w:tcPr>
          <w:p w14:paraId="495E1EA1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1.97</w:t>
            </w:r>
          </w:p>
        </w:tc>
        <w:tc>
          <w:tcPr>
            <w:tcW w:w="993" w:type="dxa"/>
          </w:tcPr>
          <w:p w14:paraId="3AC9F096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-0.25</w:t>
            </w:r>
          </w:p>
        </w:tc>
      </w:tr>
      <w:tr w:rsidR="009F4FA5" w14:paraId="31F8912A" w14:textId="77777777" w:rsidTr="00CB4279">
        <w:tc>
          <w:tcPr>
            <w:tcW w:w="1696" w:type="dxa"/>
          </w:tcPr>
          <w:p w14:paraId="054F751B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544C3964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0.73</w:t>
            </w:r>
          </w:p>
        </w:tc>
        <w:tc>
          <w:tcPr>
            <w:tcW w:w="993" w:type="dxa"/>
          </w:tcPr>
          <w:p w14:paraId="0B428E18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-2.01</w:t>
            </w:r>
          </w:p>
        </w:tc>
        <w:tc>
          <w:tcPr>
            <w:tcW w:w="992" w:type="dxa"/>
          </w:tcPr>
          <w:p w14:paraId="1351DD41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-0.98</w:t>
            </w:r>
          </w:p>
        </w:tc>
        <w:tc>
          <w:tcPr>
            <w:tcW w:w="992" w:type="dxa"/>
          </w:tcPr>
          <w:p w14:paraId="46A1B25F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-2.05</w:t>
            </w:r>
          </w:p>
        </w:tc>
        <w:tc>
          <w:tcPr>
            <w:tcW w:w="992" w:type="dxa"/>
          </w:tcPr>
          <w:p w14:paraId="4444C359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-1.25</w:t>
            </w:r>
          </w:p>
        </w:tc>
        <w:tc>
          <w:tcPr>
            <w:tcW w:w="993" w:type="dxa"/>
          </w:tcPr>
          <w:p w14:paraId="1D070932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-1.86</w:t>
            </w:r>
          </w:p>
        </w:tc>
      </w:tr>
      <w:tr w:rsidR="009F4FA5" w14:paraId="4E2DD646" w14:textId="77777777" w:rsidTr="00CB4279">
        <w:tc>
          <w:tcPr>
            <w:tcW w:w="1696" w:type="dxa"/>
          </w:tcPr>
          <w:p w14:paraId="27E5D578" w14:textId="77777777" w:rsidR="009F4FA5" w:rsidRPr="009609E1" w:rsidRDefault="009F4FA5" w:rsidP="00CB427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373B34EF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0.06</w:t>
            </w:r>
          </w:p>
        </w:tc>
        <w:tc>
          <w:tcPr>
            <w:tcW w:w="993" w:type="dxa"/>
          </w:tcPr>
          <w:p w14:paraId="756A9494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0.10</w:t>
            </w:r>
          </w:p>
        </w:tc>
        <w:tc>
          <w:tcPr>
            <w:tcW w:w="992" w:type="dxa"/>
          </w:tcPr>
          <w:p w14:paraId="14D2F737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  <w:tc>
          <w:tcPr>
            <w:tcW w:w="992" w:type="dxa"/>
          </w:tcPr>
          <w:p w14:paraId="7C62BFC9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0.07</w:t>
            </w:r>
          </w:p>
        </w:tc>
        <w:tc>
          <w:tcPr>
            <w:tcW w:w="992" w:type="dxa"/>
          </w:tcPr>
          <w:p w14:paraId="736474CF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0.11</w:t>
            </w:r>
          </w:p>
        </w:tc>
        <w:tc>
          <w:tcPr>
            <w:tcW w:w="993" w:type="dxa"/>
          </w:tcPr>
          <w:p w14:paraId="6FE20D87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9F4FA5" w14:paraId="65EFA41F" w14:textId="77777777" w:rsidTr="00CB4279">
        <w:tc>
          <w:tcPr>
            <w:tcW w:w="1696" w:type="dxa"/>
          </w:tcPr>
          <w:p w14:paraId="4F821A5D" w14:textId="77777777" w:rsidR="009F4FA5" w:rsidRPr="009609E1" w:rsidRDefault="009F4FA5" w:rsidP="00CB427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4D3A40F2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+-2.01</w:t>
            </w:r>
          </w:p>
        </w:tc>
        <w:tc>
          <w:tcPr>
            <w:tcW w:w="1984" w:type="dxa"/>
            <w:gridSpan w:val="2"/>
          </w:tcPr>
          <w:p w14:paraId="4EDA519D" w14:textId="77777777" w:rsidR="009F4FA5" w:rsidRPr="002C3EE3" w:rsidRDefault="009F4FA5" w:rsidP="00CB4279">
            <w:pPr>
              <w:keepNext/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+-2.16</w:t>
            </w:r>
          </w:p>
        </w:tc>
        <w:tc>
          <w:tcPr>
            <w:tcW w:w="1985" w:type="dxa"/>
            <w:gridSpan w:val="2"/>
          </w:tcPr>
          <w:p w14:paraId="2879DBBD" w14:textId="77777777" w:rsidR="009F4FA5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+-1.97</w:t>
            </w:r>
          </w:p>
        </w:tc>
      </w:tr>
    </w:tbl>
    <w:p w14:paraId="35781786" w14:textId="77777777" w:rsidR="009F4FA5" w:rsidRDefault="009F4FA5" w:rsidP="009F4FA5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23D625D7" w14:textId="2B505884" w:rsidR="009F4FA5" w:rsidRDefault="009F4FA5" w:rsidP="009F4FA5">
      <w:pPr>
        <w:rPr>
          <w:b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_Ref97721764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609E1">
        <w:rPr>
          <w:lang w:val="en-US"/>
        </w:rPr>
        <w:t xml:space="preserve">Table </w:t>
      </w:r>
      <w:r w:rsidRPr="009609E1">
        <w:rPr>
          <w:noProof/>
          <w:lang w:val="en-US"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summarizes some statistics from the data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_Ref97724981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D32645">
        <w:rPr>
          <w:lang w:val="en-US"/>
        </w:rPr>
        <w:t xml:space="preserve">Figure </w:t>
      </w:r>
      <w:r w:rsidRPr="00D32645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. The total position displacement range over 10h can be calculated to </w:t>
      </w:r>
      <w:r w:rsidRPr="0008625C">
        <w:rPr>
          <w:b/>
          <w:lang w:val="en-US"/>
        </w:rPr>
        <w:t>+-2.</w:t>
      </w:r>
      <w:r>
        <w:rPr>
          <w:b/>
          <w:lang w:val="en-US"/>
        </w:rPr>
        <w:t>16</w:t>
      </w:r>
      <w:r w:rsidRPr="0008625C">
        <w:rPr>
          <w:b/>
          <w:lang w:val="en-US"/>
        </w:rPr>
        <w:t xml:space="preserve"> </w:t>
      </w:r>
      <w:r w:rsidRPr="007874A9">
        <w:rPr>
          <w:lang w:val="en-US"/>
        </w:rPr>
        <w:t>mm for the pedestal sensors</w:t>
      </w:r>
      <w:r>
        <w:rPr>
          <w:b/>
          <w:lang w:val="en-US"/>
        </w:rPr>
        <w:t xml:space="preserve">. </w:t>
      </w:r>
    </w:p>
    <w:p w14:paraId="50CA278E" w14:textId="477D637D" w:rsidR="009F4FA5" w:rsidRPr="00D44A74" w:rsidRDefault="009F4FA5" w:rsidP="009F4FA5">
      <w:pPr>
        <w:rPr>
          <w:b/>
          <w:lang w:val="en-US"/>
        </w:rPr>
      </w:pPr>
      <w:r>
        <w:rPr>
          <w:b/>
          <w:lang w:val="en-US"/>
        </w:rPr>
        <w:t>Note: The raw data was sampled at 10Hz resulting in that the actual movement can be slightly larger.</w:t>
      </w:r>
    </w:p>
    <w:p w14:paraId="765C4EF8" w14:textId="77777777" w:rsidR="009F4FA5" w:rsidRPr="00BA3244" w:rsidRDefault="009F4FA5" w:rsidP="009F4FA5">
      <w:pPr>
        <w:pStyle w:val="Heading3"/>
      </w:pPr>
      <w:bookmarkStart w:id="44" w:name="_Toc97816498"/>
      <w:r>
        <w:lastRenderedPageBreak/>
        <w:t>Rotor circumference displacement over 10h (horizontal optical sensor)</w:t>
      </w:r>
      <w:bookmarkEnd w:id="44"/>
    </w:p>
    <w:p w14:paraId="4E4E7EDF" w14:textId="77777777" w:rsidR="009F4FA5" w:rsidRDefault="009F4FA5" w:rsidP="009F4FA5">
      <w:pPr>
        <w:rPr>
          <w:lang w:val="en-GB"/>
        </w:rPr>
      </w:pPr>
      <w:r>
        <w:rPr>
          <w:lang w:val="en-GB"/>
        </w:rPr>
        <w:t xml:space="preserve">The data collected from the optical sensor, mounted to measure on the circumference of the wheel is presented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_Ref97736382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BA3244">
        <w:rPr>
          <w:lang w:val="en-US"/>
        </w:rPr>
        <w:t xml:space="preserve">Figure </w:t>
      </w:r>
      <w:r w:rsidRPr="00BA3244">
        <w:rPr>
          <w:noProof/>
          <w:lang w:val="en-US"/>
        </w:rPr>
        <w:t>13</w:t>
      </w:r>
      <w:r>
        <w:rPr>
          <w:lang w:val="en-GB"/>
        </w:rPr>
        <w:fldChar w:fldCharType="end"/>
      </w:r>
      <w:r>
        <w:rPr>
          <w:lang w:val="en-GB"/>
        </w:rPr>
        <w:t xml:space="preserve">.The data show slow oscillations with a frequency at approx. four oscillations per hour. This could be related to aliasing generated by sampling rate. </w:t>
      </w:r>
    </w:p>
    <w:p w14:paraId="346617BD" w14:textId="77777777" w:rsidR="009F4FA5" w:rsidRPr="00BA3244" w:rsidRDefault="009F4FA5" w:rsidP="009F4FA5">
      <w:pPr>
        <w:rPr>
          <w:lang w:val="en-GB"/>
        </w:rPr>
      </w:pPr>
      <w:r>
        <w:rPr>
          <w:lang w:val="en-GB"/>
        </w:rPr>
        <w:t xml:space="preserve">A slow trend that the wheel is moving closer to the sensor over time can be observed.  </w:t>
      </w:r>
    </w:p>
    <w:p w14:paraId="4BA9889F" w14:textId="77777777" w:rsidR="009F4FA5" w:rsidRDefault="009F4FA5" w:rsidP="009F4FA5">
      <w:pPr>
        <w:keepNext/>
      </w:pPr>
      <w:r>
        <w:rPr>
          <w:noProof/>
          <w:lang w:val="en-US"/>
        </w:rPr>
        <w:drawing>
          <wp:inline distT="0" distB="0" distL="0" distR="0" wp14:anchorId="5A8860EE" wp14:editId="3CFB614E">
            <wp:extent cx="6120765" cy="2971800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hOpto_min_max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293B" w14:textId="6AF108D7" w:rsidR="009F4FA5" w:rsidRDefault="009F4FA5" w:rsidP="009F4FA5">
      <w:pPr>
        <w:pStyle w:val="Caption"/>
        <w:rPr>
          <w:lang w:val="en-US"/>
        </w:rPr>
      </w:pPr>
      <w:bookmarkStart w:id="45" w:name="_Ref97736382"/>
      <w:bookmarkStart w:id="46" w:name="_Toc97816529"/>
      <w:r w:rsidRPr="00BA3244">
        <w:rPr>
          <w:lang w:val="en-US"/>
        </w:rPr>
        <w:t xml:space="preserve">Figure </w:t>
      </w:r>
      <w:r>
        <w:fldChar w:fldCharType="begin"/>
      </w:r>
      <w:r w:rsidRPr="00BA3244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10</w:t>
      </w:r>
      <w:r>
        <w:fldChar w:fldCharType="end"/>
      </w:r>
      <w:bookmarkEnd w:id="45"/>
      <w:r w:rsidRPr="00BA3244">
        <w:rPr>
          <w:lang w:val="en-US"/>
        </w:rPr>
        <w:t xml:space="preserve">: </w:t>
      </w:r>
      <w:r w:rsidRPr="00D32645">
        <w:rPr>
          <w:lang w:val="en-US"/>
        </w:rPr>
        <w:t xml:space="preserve">Position measurements for </w:t>
      </w:r>
      <w:r>
        <w:rPr>
          <w:lang w:val="en-US"/>
        </w:rPr>
        <w:t>the optical</w:t>
      </w:r>
      <w:r w:rsidRPr="00D32645">
        <w:rPr>
          <w:lang w:val="en-US"/>
        </w:rPr>
        <w:t xml:space="preserve"> </w:t>
      </w:r>
      <w:r>
        <w:rPr>
          <w:lang w:val="en-US"/>
        </w:rPr>
        <w:t xml:space="preserve">sensor measuring circumference deviation </w:t>
      </w:r>
      <w:r w:rsidRPr="00D32645">
        <w:rPr>
          <w:lang w:val="en-US"/>
        </w:rPr>
        <w:t>over a 10h period. Upper graph shows maximum position values and lower graph shows minimum position values. Each value is a maximum</w:t>
      </w:r>
      <w:r>
        <w:rPr>
          <w:lang w:val="en-US"/>
        </w:rPr>
        <w:t xml:space="preserve"> </w:t>
      </w:r>
      <w:r w:rsidRPr="00D32645">
        <w:rPr>
          <w:lang w:val="en-US"/>
        </w:rPr>
        <w:t>or minimum</w:t>
      </w:r>
      <w:r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46"/>
    </w:p>
    <w:p w14:paraId="1211930E" w14:textId="031C3279" w:rsidR="002D429C" w:rsidRDefault="002D429C" w:rsidP="002D429C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_Ref97819025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465A26">
        <w:rPr>
          <w:lang w:val="en-US"/>
        </w:rPr>
        <w:t xml:space="preserve">Table </w:t>
      </w:r>
      <w:r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shows a summary of the data plotted in</w:t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_Ref97736382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BA3244">
        <w:rPr>
          <w:lang w:val="en-US"/>
        </w:rPr>
        <w:t xml:space="preserve">Figure </w:t>
      </w:r>
      <w:r>
        <w:rPr>
          <w:noProof/>
          <w:lang w:val="en-US"/>
        </w:rPr>
        <w:t>10</w:t>
      </w:r>
      <w:r>
        <w:rPr>
          <w:lang w:val="en-US"/>
        </w:rPr>
        <w:fldChar w:fldCharType="end"/>
      </w:r>
      <w:r>
        <w:rPr>
          <w:lang w:val="en-US"/>
        </w:rPr>
        <w:t>. The maximum recorded move during the 10h period was +-</w:t>
      </w:r>
      <w:r>
        <w:rPr>
          <w:lang w:val="en-US"/>
        </w:rPr>
        <w:t xml:space="preserve">3.76 </w:t>
      </w:r>
      <w:r>
        <w:rPr>
          <w:lang w:val="en-US"/>
        </w:rPr>
        <w:t>mm.</w:t>
      </w:r>
    </w:p>
    <w:p w14:paraId="3BED1A2A" w14:textId="77777777" w:rsidR="002D429C" w:rsidRPr="002D429C" w:rsidRDefault="002D429C" w:rsidP="002D429C">
      <w:pPr>
        <w:rPr>
          <w:lang w:val="en-US"/>
        </w:rPr>
      </w:pPr>
    </w:p>
    <w:p w14:paraId="7599A4BB" w14:textId="10B7591C" w:rsidR="009F4FA5" w:rsidRPr="00465A26" w:rsidRDefault="009F4FA5" w:rsidP="009F4FA5">
      <w:pPr>
        <w:pStyle w:val="Caption"/>
        <w:keepNext/>
        <w:rPr>
          <w:lang w:val="en-US"/>
        </w:rPr>
      </w:pPr>
      <w:bookmarkStart w:id="47" w:name="_Toc97816517"/>
      <w:bookmarkStart w:id="48" w:name="_Ref97819025"/>
      <w:r w:rsidRPr="00465A26">
        <w:rPr>
          <w:lang w:val="en-US"/>
        </w:rPr>
        <w:t xml:space="preserve">Table </w:t>
      </w:r>
      <w:r>
        <w:fldChar w:fldCharType="begin"/>
      </w:r>
      <w:r w:rsidRPr="00465A26">
        <w:rPr>
          <w:lang w:val="en-US"/>
        </w:rPr>
        <w:instrText xml:space="preserve"> SEQ Table \* ARABIC </w:instrText>
      </w:r>
      <w:r>
        <w:fldChar w:fldCharType="separate"/>
      </w:r>
      <w:r w:rsidR="00820BF7">
        <w:rPr>
          <w:noProof/>
          <w:lang w:val="en-US"/>
        </w:rPr>
        <w:t>2</w:t>
      </w:r>
      <w:r>
        <w:fldChar w:fldCharType="end"/>
      </w:r>
      <w:bookmarkEnd w:id="48"/>
      <w:r w:rsidRPr="00465A26">
        <w:rPr>
          <w:lang w:val="en-US"/>
        </w:rPr>
        <w:t xml:space="preserve">: Statistics for horizontal </w:t>
      </w:r>
      <w:r>
        <w:rPr>
          <w:lang w:val="en-US"/>
        </w:rPr>
        <w:t>optical</w:t>
      </w:r>
      <w:r w:rsidRPr="00D32645">
        <w:rPr>
          <w:lang w:val="en-US"/>
        </w:rPr>
        <w:t xml:space="preserve"> </w:t>
      </w:r>
      <w:r>
        <w:rPr>
          <w:lang w:val="en-US"/>
        </w:rPr>
        <w:t>sensor measuring circumference position deviation</w:t>
      </w:r>
      <w:r w:rsidRPr="00465A26">
        <w:rPr>
          <w:lang w:val="en-US"/>
        </w:rPr>
        <w:t xml:space="preserve"> over a 10h period</w:t>
      </w:r>
      <w:bookmarkEnd w:id="4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</w:tblGrid>
      <w:tr w:rsidR="009F4FA5" w14:paraId="1D8F4A43" w14:textId="77777777" w:rsidTr="00CB4279">
        <w:tc>
          <w:tcPr>
            <w:tcW w:w="1696" w:type="dxa"/>
            <w:shd w:val="clear" w:color="auto" w:fill="D9D9D9" w:themeFill="background1" w:themeFillShade="D9"/>
          </w:tcPr>
          <w:p w14:paraId="22519425" w14:textId="77777777" w:rsidR="009F4FA5" w:rsidRPr="009609E1" w:rsidRDefault="009F4FA5" w:rsidP="00CB427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2EAD0CCF" w14:textId="77777777" w:rsidR="009F4FA5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3FD131F9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776EFF4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08E03CF5" w14:textId="77777777" w:rsidR="009F4FA5" w:rsidRPr="009609E1" w:rsidRDefault="009F4FA5" w:rsidP="00CB427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</w:tr>
      <w:tr w:rsidR="009F4FA5" w14:paraId="4BE95F88" w14:textId="77777777" w:rsidTr="00CB4279">
        <w:tc>
          <w:tcPr>
            <w:tcW w:w="1696" w:type="dxa"/>
          </w:tcPr>
          <w:p w14:paraId="1D20BC37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0BE15596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3573</w:t>
            </w:r>
          </w:p>
        </w:tc>
        <w:tc>
          <w:tcPr>
            <w:tcW w:w="993" w:type="dxa"/>
          </w:tcPr>
          <w:p w14:paraId="5E9D1988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3573</w:t>
            </w:r>
          </w:p>
        </w:tc>
      </w:tr>
      <w:tr w:rsidR="009F4FA5" w14:paraId="50A3CA68" w14:textId="77777777" w:rsidTr="00CB4279">
        <w:tc>
          <w:tcPr>
            <w:tcW w:w="1696" w:type="dxa"/>
          </w:tcPr>
          <w:p w14:paraId="5302B82D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2A607309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3</w:t>
            </w:r>
            <w:r w:rsidRPr="002C3EE3">
              <w:rPr>
                <w:b/>
                <w:lang w:val="en-US"/>
              </w:rPr>
              <w:t>.</w:t>
            </w:r>
            <w:r>
              <w:rPr>
                <w:b/>
                <w:lang w:val="en-US"/>
              </w:rPr>
              <w:t>76</w:t>
            </w:r>
          </w:p>
        </w:tc>
        <w:tc>
          <w:tcPr>
            <w:tcW w:w="993" w:type="dxa"/>
          </w:tcPr>
          <w:p w14:paraId="5129EE32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0.16</w:t>
            </w:r>
          </w:p>
        </w:tc>
      </w:tr>
      <w:tr w:rsidR="009F4FA5" w14:paraId="786982CD" w14:textId="77777777" w:rsidTr="00CB4279">
        <w:tc>
          <w:tcPr>
            <w:tcW w:w="1696" w:type="dxa"/>
          </w:tcPr>
          <w:p w14:paraId="3698D43E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20132DE9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-1.32</w:t>
            </w:r>
          </w:p>
        </w:tc>
        <w:tc>
          <w:tcPr>
            <w:tcW w:w="993" w:type="dxa"/>
          </w:tcPr>
          <w:p w14:paraId="1AD4FFE4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</w:t>
            </w:r>
            <w:r>
              <w:rPr>
                <w:lang w:val="en-US"/>
              </w:rPr>
              <w:t>3.15</w:t>
            </w:r>
          </w:p>
        </w:tc>
      </w:tr>
      <w:tr w:rsidR="009F4FA5" w14:paraId="635AFF8A" w14:textId="77777777" w:rsidTr="00CB4279">
        <w:tc>
          <w:tcPr>
            <w:tcW w:w="1696" w:type="dxa"/>
          </w:tcPr>
          <w:p w14:paraId="02CBDC6D" w14:textId="77777777" w:rsidR="009F4FA5" w:rsidRPr="009609E1" w:rsidRDefault="009F4FA5" w:rsidP="00CB427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61D3EF14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0.35</w:t>
            </w:r>
          </w:p>
        </w:tc>
        <w:tc>
          <w:tcPr>
            <w:tcW w:w="993" w:type="dxa"/>
          </w:tcPr>
          <w:p w14:paraId="1A87B5ED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</w:tr>
      <w:tr w:rsidR="009F4FA5" w14:paraId="51091154" w14:textId="77777777" w:rsidTr="00CB4279">
        <w:tc>
          <w:tcPr>
            <w:tcW w:w="1696" w:type="dxa"/>
          </w:tcPr>
          <w:p w14:paraId="350A450C" w14:textId="77777777" w:rsidR="009F4FA5" w:rsidRPr="009609E1" w:rsidRDefault="009F4FA5" w:rsidP="00CB427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6607B71F" w14:textId="77777777" w:rsidR="009F4FA5" w:rsidRPr="00085A9F" w:rsidRDefault="009F4FA5" w:rsidP="00CB4279">
            <w:pPr>
              <w:keepNext/>
              <w:jc w:val="center"/>
              <w:rPr>
                <w:b/>
                <w:lang w:val="en-US"/>
              </w:rPr>
            </w:pPr>
            <w:r w:rsidRPr="00085A9F">
              <w:rPr>
                <w:b/>
                <w:lang w:val="en-US"/>
              </w:rPr>
              <w:t>+-3.76</w:t>
            </w:r>
          </w:p>
        </w:tc>
      </w:tr>
    </w:tbl>
    <w:p w14:paraId="63EAA106" w14:textId="77777777" w:rsidR="009F4FA5" w:rsidRDefault="009F4FA5" w:rsidP="009F4FA5">
      <w:pPr>
        <w:rPr>
          <w:lang w:val="en-US"/>
        </w:rPr>
      </w:pPr>
      <w:r w:rsidRPr="009458B8">
        <w:rPr>
          <w:lang w:val="en-US"/>
        </w:rPr>
        <w:br w:type="page"/>
      </w:r>
    </w:p>
    <w:p w14:paraId="3B305765" w14:textId="77777777" w:rsidR="009F4FA5" w:rsidRDefault="009F4FA5" w:rsidP="009F4FA5">
      <w:pPr>
        <w:pStyle w:val="Heading3"/>
      </w:pPr>
      <w:bookmarkStart w:id="49" w:name="_Toc97816499"/>
      <w:r>
        <w:lastRenderedPageBreak/>
        <w:t>Rotor vertical movement over 10h</w:t>
      </w:r>
      <w:bookmarkEnd w:id="49"/>
    </w:p>
    <w:p w14:paraId="17ABECD9" w14:textId="3619766E" w:rsidR="00195A29" w:rsidRDefault="00195A29" w:rsidP="00195A29">
      <w:pPr>
        <w:rPr>
          <w:lang w:val="en-GB"/>
        </w:rPr>
      </w:pPr>
      <w:r>
        <w:rPr>
          <w:lang w:val="en-GB"/>
        </w:rPr>
        <w:t xml:space="preserve">The data collected from the </w:t>
      </w:r>
      <w:r>
        <w:rPr>
          <w:lang w:val="en-GB"/>
        </w:rPr>
        <w:t>vertical pedestal</w:t>
      </w:r>
      <w:r>
        <w:rPr>
          <w:lang w:val="en-GB"/>
        </w:rPr>
        <w:t xml:space="preserve"> sensor, </w:t>
      </w:r>
      <w:r>
        <w:rPr>
          <w:lang w:val="en-GB"/>
        </w:rPr>
        <w:t xml:space="preserve">measuring vertical movement of the wheel </w:t>
      </w:r>
      <w:r>
        <w:rPr>
          <w:lang w:val="en-GB"/>
        </w:rPr>
        <w:t>is presented in</w:t>
      </w:r>
      <w:r>
        <w:rPr>
          <w:lang w:val="en-GB"/>
        </w:rPr>
        <w:t xml:space="preserve">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_Ref97818727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9E22DF">
        <w:rPr>
          <w:lang w:val="en-US"/>
        </w:rPr>
        <w:t xml:space="preserve">Figure </w:t>
      </w:r>
      <w:r w:rsidRPr="009E22DF">
        <w:rPr>
          <w:noProof/>
          <w:lang w:val="en-US"/>
        </w:rPr>
        <w:t>11</w:t>
      </w:r>
      <w:r>
        <w:rPr>
          <w:lang w:val="en-GB"/>
        </w:rPr>
        <w:fldChar w:fldCharType="end"/>
      </w:r>
      <w:r>
        <w:rPr>
          <w:lang w:val="en-GB"/>
        </w:rPr>
        <w:t xml:space="preserve">. </w:t>
      </w:r>
      <w:r>
        <w:rPr>
          <w:lang w:val="en-GB"/>
        </w:rPr>
        <w:t>The highest variations can be found during start and stop ramps.</w:t>
      </w:r>
    </w:p>
    <w:p w14:paraId="25675260" w14:textId="3B03371B" w:rsidR="009F4FA5" w:rsidRDefault="00195A29" w:rsidP="00195A29">
      <w:pPr>
        <w:rPr>
          <w:lang w:val="en-US"/>
        </w:rPr>
      </w:pPr>
      <w:r>
        <w:rPr>
          <w:lang w:val="en-GB"/>
        </w:rPr>
        <w:t>A slow trend that the wheel is moving closer</w:t>
      </w:r>
      <w:r>
        <w:rPr>
          <w:lang w:val="en-GB"/>
        </w:rPr>
        <w:t xml:space="preserve"> or to the pedestal over time </w:t>
      </w:r>
      <w:r>
        <w:rPr>
          <w:lang w:val="en-GB"/>
        </w:rPr>
        <w:t>can be observed.</w:t>
      </w:r>
      <w:r>
        <w:rPr>
          <w:lang w:val="en-GB"/>
        </w:rPr>
        <w:t xml:space="preserve"> This most likely because of elongation of the shaft due to heat up.</w:t>
      </w:r>
    </w:p>
    <w:p w14:paraId="07669359" w14:textId="77777777" w:rsidR="009E22DF" w:rsidRDefault="000B1F69" w:rsidP="009E22DF">
      <w:pPr>
        <w:keepNext/>
      </w:pPr>
      <w:r>
        <w:rPr>
          <w:noProof/>
          <w:lang w:val="en-US"/>
        </w:rPr>
        <w:drawing>
          <wp:inline distT="0" distB="0" distL="0" distR="0" wp14:anchorId="6675E389" wp14:editId="4720B7E7">
            <wp:extent cx="6120765" cy="2971800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2hAI4_min_max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8BEF" w14:textId="2152C3DA" w:rsidR="000B1F69" w:rsidRDefault="009E22DF" w:rsidP="009E22DF">
      <w:pPr>
        <w:pStyle w:val="Caption"/>
        <w:rPr>
          <w:lang w:val="en-US"/>
        </w:rPr>
      </w:pPr>
      <w:bookmarkStart w:id="50" w:name="_Ref97818727"/>
      <w:r w:rsidRPr="009E22DF">
        <w:rPr>
          <w:lang w:val="en-US"/>
        </w:rPr>
        <w:t xml:space="preserve">Figure </w:t>
      </w:r>
      <w:r>
        <w:fldChar w:fldCharType="begin"/>
      </w:r>
      <w:r w:rsidRPr="009E22DF">
        <w:rPr>
          <w:lang w:val="en-US"/>
        </w:rPr>
        <w:instrText xml:space="preserve"> SEQ Figure \* ARABIC </w:instrText>
      </w:r>
      <w:r>
        <w:fldChar w:fldCharType="separate"/>
      </w:r>
      <w:r w:rsidRPr="009E22DF">
        <w:rPr>
          <w:noProof/>
          <w:lang w:val="en-US"/>
        </w:rPr>
        <w:t>11</w:t>
      </w:r>
      <w:r>
        <w:fldChar w:fldCharType="end"/>
      </w:r>
      <w:bookmarkEnd w:id="50"/>
      <w:r w:rsidRPr="009E22DF">
        <w:rPr>
          <w:lang w:val="en-US"/>
        </w:rPr>
        <w:t>: Position measurements for the vertical</w:t>
      </w:r>
      <w:r>
        <w:rPr>
          <w:lang w:val="en-US"/>
        </w:rPr>
        <w:t xml:space="preserve"> pedestal</w:t>
      </w:r>
      <w:r w:rsidRPr="009E22DF">
        <w:rPr>
          <w:lang w:val="en-US"/>
        </w:rPr>
        <w:t xml:space="preserve"> sensor over a 10h period. Upper graph shows maximum position values and lower graph shows minimum position values. Each value is a maximum or minimum of a 10 second period.</w:t>
      </w:r>
    </w:p>
    <w:p w14:paraId="696249C1" w14:textId="77777777" w:rsidR="000B1F69" w:rsidRDefault="000B1F69" w:rsidP="000B1F69">
      <w:pPr>
        <w:rPr>
          <w:lang w:val="en-US"/>
        </w:rPr>
      </w:pPr>
    </w:p>
    <w:p w14:paraId="73A90D6B" w14:textId="701C7F75" w:rsidR="000B1F69" w:rsidRDefault="009846D8" w:rsidP="000B1F69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_Ref97818901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820BF7">
        <w:rPr>
          <w:lang w:val="en-US"/>
        </w:rPr>
        <w:t xml:space="preserve">Table </w:t>
      </w:r>
      <w:r w:rsidRPr="00820BF7">
        <w:rPr>
          <w:noProof/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 xml:space="preserve"> shows a summary of the data plotted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_Ref97818727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E22DF">
        <w:rPr>
          <w:lang w:val="en-US"/>
        </w:rPr>
        <w:t xml:space="preserve">Figure </w:t>
      </w:r>
      <w:r w:rsidRPr="009E22DF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. The </w:t>
      </w:r>
      <w:r w:rsidR="002D429C">
        <w:rPr>
          <w:lang w:val="en-US"/>
        </w:rPr>
        <w:t>maximum</w:t>
      </w:r>
      <w:r>
        <w:rPr>
          <w:lang w:val="en-US"/>
        </w:rPr>
        <w:t xml:space="preserve"> recorded move during the 10h period was </w:t>
      </w:r>
      <w:r w:rsidR="002D429C">
        <w:rPr>
          <w:lang w:val="en-US"/>
        </w:rPr>
        <w:t>+-0.43mm.</w:t>
      </w:r>
    </w:p>
    <w:p w14:paraId="72CE7873" w14:textId="77777777" w:rsidR="009846D8" w:rsidRDefault="009846D8" w:rsidP="000B1F69">
      <w:pPr>
        <w:rPr>
          <w:lang w:val="en-US"/>
        </w:rPr>
      </w:pPr>
    </w:p>
    <w:p w14:paraId="0F55154F" w14:textId="5B141A62" w:rsidR="00820BF7" w:rsidRPr="00820BF7" w:rsidRDefault="00820BF7" w:rsidP="00820BF7">
      <w:pPr>
        <w:pStyle w:val="Caption"/>
        <w:keepNext/>
        <w:rPr>
          <w:lang w:val="en-US"/>
        </w:rPr>
      </w:pPr>
      <w:bookmarkStart w:id="51" w:name="_Ref97818901"/>
      <w:r w:rsidRPr="00820BF7">
        <w:rPr>
          <w:lang w:val="en-US"/>
        </w:rPr>
        <w:t xml:space="preserve">Table </w:t>
      </w:r>
      <w:r>
        <w:fldChar w:fldCharType="begin"/>
      </w:r>
      <w:r w:rsidRPr="00820BF7">
        <w:rPr>
          <w:lang w:val="en-US"/>
        </w:rPr>
        <w:instrText xml:space="preserve"> SEQ Table \* ARABIC </w:instrText>
      </w:r>
      <w:r>
        <w:fldChar w:fldCharType="separate"/>
      </w:r>
      <w:r w:rsidRPr="00820BF7">
        <w:rPr>
          <w:noProof/>
          <w:lang w:val="en-US"/>
        </w:rPr>
        <w:t>3</w:t>
      </w:r>
      <w:r>
        <w:fldChar w:fldCharType="end"/>
      </w:r>
      <w:bookmarkEnd w:id="51"/>
      <w:r w:rsidRPr="00820BF7">
        <w:rPr>
          <w:lang w:val="en-US"/>
        </w:rPr>
        <w:t>: Statistics for vert</w:t>
      </w:r>
      <w:r>
        <w:rPr>
          <w:lang w:val="en-US"/>
        </w:rPr>
        <w:t>ical</w:t>
      </w:r>
      <w:r w:rsidRPr="00820BF7">
        <w:rPr>
          <w:lang w:val="en-US"/>
        </w:rPr>
        <w:t xml:space="preserve"> </w:t>
      </w:r>
      <w:r>
        <w:rPr>
          <w:lang w:val="en-US"/>
        </w:rPr>
        <w:t>pedestal</w:t>
      </w:r>
      <w:r w:rsidRPr="00820BF7">
        <w:rPr>
          <w:lang w:val="en-US"/>
        </w:rPr>
        <w:t xml:space="preserve"> sensor measuring </w:t>
      </w:r>
      <w:r>
        <w:rPr>
          <w:lang w:val="en-US"/>
        </w:rPr>
        <w:t xml:space="preserve">vertical </w:t>
      </w:r>
      <w:r w:rsidRPr="00820BF7">
        <w:rPr>
          <w:lang w:val="en-US"/>
        </w:rPr>
        <w:t>position deviation over a 10h period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</w:tblGrid>
      <w:tr w:rsidR="000B1F69" w14:paraId="1F7F8FFE" w14:textId="77777777" w:rsidTr="00EB5CB9">
        <w:tc>
          <w:tcPr>
            <w:tcW w:w="1696" w:type="dxa"/>
            <w:shd w:val="clear" w:color="auto" w:fill="D9D9D9" w:themeFill="background1" w:themeFillShade="D9"/>
          </w:tcPr>
          <w:p w14:paraId="285E9CFC" w14:textId="77777777" w:rsidR="000B1F69" w:rsidRPr="009609E1" w:rsidRDefault="000B1F69" w:rsidP="00EB5CB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50B94916" w14:textId="77C1EA20" w:rsidR="000B1F69" w:rsidRDefault="000B1F69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Vert</w:t>
            </w:r>
          </w:p>
          <w:p w14:paraId="6F35AD27" w14:textId="77777777" w:rsidR="000B1F69" w:rsidRPr="004364D9" w:rsidRDefault="000B1F69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79409B0A" w14:textId="7FD59AC0" w:rsidR="000B1F69" w:rsidRPr="004364D9" w:rsidRDefault="000B1F69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Vert</w:t>
            </w:r>
          </w:p>
          <w:p w14:paraId="3E88C1CC" w14:textId="77777777" w:rsidR="000B1F69" w:rsidRPr="009609E1" w:rsidRDefault="000B1F69" w:rsidP="00EB5CB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</w:tr>
      <w:tr w:rsidR="000B1F69" w14:paraId="767ED6A3" w14:textId="77777777" w:rsidTr="00EB5CB9">
        <w:tc>
          <w:tcPr>
            <w:tcW w:w="1696" w:type="dxa"/>
          </w:tcPr>
          <w:p w14:paraId="7BC3D7CA" w14:textId="77777777" w:rsidR="000B1F69" w:rsidRPr="009609E1" w:rsidRDefault="000B1F69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233A5C64" w14:textId="08CCE821" w:rsidR="000B1F69" w:rsidRDefault="000B1F69" w:rsidP="00EB5CB9">
            <w:pPr>
              <w:jc w:val="center"/>
              <w:rPr>
                <w:lang w:val="en-US"/>
              </w:rPr>
            </w:pPr>
            <w:r w:rsidRPr="000B1F69">
              <w:rPr>
                <w:lang w:val="en-US"/>
              </w:rPr>
              <w:t>2358</w:t>
            </w:r>
          </w:p>
        </w:tc>
        <w:tc>
          <w:tcPr>
            <w:tcW w:w="993" w:type="dxa"/>
          </w:tcPr>
          <w:p w14:paraId="10F7337C" w14:textId="553B9667" w:rsidR="000B1F69" w:rsidRDefault="000B1F69" w:rsidP="00EB5CB9">
            <w:pPr>
              <w:jc w:val="center"/>
              <w:rPr>
                <w:lang w:val="en-US"/>
              </w:rPr>
            </w:pPr>
            <w:r w:rsidRPr="000B1F69">
              <w:rPr>
                <w:lang w:val="en-US"/>
              </w:rPr>
              <w:t>2358</w:t>
            </w:r>
          </w:p>
        </w:tc>
      </w:tr>
      <w:tr w:rsidR="000B1F69" w14:paraId="0B13DAEA" w14:textId="77777777" w:rsidTr="00EB5CB9">
        <w:tc>
          <w:tcPr>
            <w:tcW w:w="1696" w:type="dxa"/>
          </w:tcPr>
          <w:p w14:paraId="7AFD2D10" w14:textId="77777777" w:rsidR="000B1F69" w:rsidRPr="009609E1" w:rsidRDefault="000B1F69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5DB6B6C5" w14:textId="673255F7" w:rsidR="000B1F69" w:rsidRPr="002C3EE3" w:rsidRDefault="000B1F69" w:rsidP="00EB5CB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0.43</w:t>
            </w:r>
          </w:p>
        </w:tc>
        <w:tc>
          <w:tcPr>
            <w:tcW w:w="993" w:type="dxa"/>
          </w:tcPr>
          <w:p w14:paraId="458E9C6D" w14:textId="767B641E" w:rsidR="000B1F69" w:rsidRDefault="000B1F69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</w:t>
            </w:r>
            <w:r>
              <w:rPr>
                <w:lang w:val="en-US"/>
              </w:rPr>
              <w:t>05</w:t>
            </w:r>
          </w:p>
        </w:tc>
      </w:tr>
      <w:tr w:rsidR="000B1F69" w14:paraId="206EA18E" w14:textId="77777777" w:rsidTr="00EB5CB9">
        <w:tc>
          <w:tcPr>
            <w:tcW w:w="1696" w:type="dxa"/>
          </w:tcPr>
          <w:p w14:paraId="13C20A45" w14:textId="77777777" w:rsidR="000B1F69" w:rsidRPr="009609E1" w:rsidRDefault="000B1F69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1610A294" w14:textId="4D2F4270" w:rsidR="000B1F69" w:rsidRDefault="000B1F69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  <w:tc>
          <w:tcPr>
            <w:tcW w:w="993" w:type="dxa"/>
          </w:tcPr>
          <w:p w14:paraId="1739D35F" w14:textId="4B196C84" w:rsidR="000B1F69" w:rsidRDefault="000B1F69" w:rsidP="00EB5CB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</w:t>
            </w:r>
            <w:r>
              <w:rPr>
                <w:lang w:val="en-US"/>
              </w:rPr>
              <w:t>0.18</w:t>
            </w:r>
          </w:p>
        </w:tc>
      </w:tr>
      <w:tr w:rsidR="000B1F69" w14:paraId="5613FD47" w14:textId="77777777" w:rsidTr="00EB5CB9">
        <w:tc>
          <w:tcPr>
            <w:tcW w:w="1696" w:type="dxa"/>
          </w:tcPr>
          <w:p w14:paraId="4F388759" w14:textId="77777777" w:rsidR="000B1F69" w:rsidRPr="009609E1" w:rsidRDefault="000B1F69" w:rsidP="00EB5CB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46AD351A" w14:textId="476940DC" w:rsidR="000B1F69" w:rsidRPr="000B26F9" w:rsidRDefault="000B1F69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</w:t>
            </w:r>
            <w:r>
              <w:rPr>
                <w:lang w:val="en-US"/>
              </w:rPr>
              <w:t>02</w:t>
            </w:r>
          </w:p>
        </w:tc>
        <w:tc>
          <w:tcPr>
            <w:tcW w:w="993" w:type="dxa"/>
          </w:tcPr>
          <w:p w14:paraId="7DDB0321" w14:textId="4E6A6F7E" w:rsidR="000B1F69" w:rsidRPr="000B26F9" w:rsidRDefault="000B1F69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</w:t>
            </w:r>
            <w:r>
              <w:rPr>
                <w:lang w:val="en-US"/>
              </w:rPr>
              <w:t>1</w:t>
            </w:r>
          </w:p>
        </w:tc>
      </w:tr>
      <w:tr w:rsidR="000B1F69" w14:paraId="7EBCE150" w14:textId="77777777" w:rsidTr="00EB5CB9">
        <w:tc>
          <w:tcPr>
            <w:tcW w:w="1696" w:type="dxa"/>
          </w:tcPr>
          <w:p w14:paraId="57E86309" w14:textId="77777777" w:rsidR="000B1F69" w:rsidRPr="009609E1" w:rsidRDefault="000B1F69" w:rsidP="00EB5CB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092C2CBC" w14:textId="49D14E71" w:rsidR="000B1F69" w:rsidRPr="00085A9F" w:rsidRDefault="000B1F69" w:rsidP="00EB5CB9">
            <w:pPr>
              <w:keepNext/>
              <w:jc w:val="center"/>
              <w:rPr>
                <w:b/>
                <w:lang w:val="en-US"/>
              </w:rPr>
            </w:pPr>
            <w:r w:rsidRPr="00085A9F">
              <w:rPr>
                <w:b/>
                <w:lang w:val="en-US"/>
              </w:rPr>
              <w:t>+-</w:t>
            </w:r>
            <w:r>
              <w:rPr>
                <w:b/>
                <w:lang w:val="en-US"/>
              </w:rPr>
              <w:t>0.43</w:t>
            </w:r>
          </w:p>
        </w:tc>
      </w:tr>
    </w:tbl>
    <w:p w14:paraId="1523A634" w14:textId="77777777" w:rsidR="000B1F69" w:rsidRDefault="000B1F69" w:rsidP="000B1F69">
      <w:pPr>
        <w:rPr>
          <w:lang w:val="en-US"/>
        </w:rPr>
      </w:pPr>
    </w:p>
    <w:p w14:paraId="72BB9C1C" w14:textId="6EC97BB2" w:rsidR="003139CC" w:rsidRDefault="003139C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 w:rsidRPr="007947DB">
        <w:rPr>
          <w:lang w:val="en-US"/>
        </w:rPr>
        <w:br w:type="page"/>
      </w:r>
    </w:p>
    <w:p w14:paraId="10A71634" w14:textId="15963846" w:rsidR="00E312D6" w:rsidRPr="003D5671" w:rsidRDefault="003139CC" w:rsidP="00E312D6">
      <w:pPr>
        <w:pStyle w:val="Heading1"/>
      </w:pPr>
      <w:bookmarkStart w:id="52" w:name="_Toc97816500"/>
      <w:r>
        <w:lastRenderedPageBreak/>
        <w:t>A</w:t>
      </w:r>
      <w:r w:rsidR="00B91186">
        <w:t>nalysis</w:t>
      </w:r>
      <w:r w:rsidR="003D5671">
        <w:t xml:space="preserve">: Rotation </w:t>
      </w:r>
      <w:r w:rsidR="00857D70">
        <w:t>velocity Ramp</w:t>
      </w:r>
      <w:r w:rsidR="000863F5">
        <w:t>S</w:t>
      </w:r>
      <w:bookmarkEnd w:id="52"/>
    </w:p>
    <w:p w14:paraId="7BFAA182" w14:textId="1A04C847" w:rsidR="00BD5729" w:rsidRDefault="00B91186" w:rsidP="00BD5729">
      <w:pPr>
        <w:pStyle w:val="Heading2"/>
      </w:pPr>
      <w:bookmarkStart w:id="53" w:name="_Toc97816501"/>
      <w:r>
        <w:t>Torque during velocity r</w:t>
      </w:r>
      <w:r w:rsidR="00101C8B">
        <w:t>amp</w:t>
      </w:r>
      <w:r w:rsidR="00E34AB6">
        <w:t>s</w:t>
      </w:r>
      <w:bookmarkEnd w:id="53"/>
      <w:r w:rsidR="00101C8B">
        <w:t xml:space="preserve"> </w:t>
      </w:r>
    </w:p>
    <w:p w14:paraId="31D8C0C1" w14:textId="72B21130" w:rsidR="00395887" w:rsidRDefault="00395887" w:rsidP="00395887">
      <w:pPr>
        <w:rPr>
          <w:lang w:val="en-GB"/>
        </w:rPr>
      </w:pPr>
      <w:r>
        <w:rPr>
          <w:lang w:val="en-GB"/>
        </w:rPr>
        <w:t xml:space="preserve">Encoder </w:t>
      </w:r>
      <w:r w:rsidR="0014729C">
        <w:rPr>
          <w:lang w:val="en-GB"/>
        </w:rPr>
        <w:t xml:space="preserve">angular position </w:t>
      </w:r>
      <w:r>
        <w:rPr>
          <w:lang w:val="en-GB"/>
        </w:rPr>
        <w:t>data was sampled during ramp</w:t>
      </w:r>
      <w:r w:rsidR="0014729C">
        <w:rPr>
          <w:lang w:val="en-GB"/>
        </w:rPr>
        <w:t xml:space="preserve"> </w:t>
      </w:r>
      <w:r>
        <w:rPr>
          <w:lang w:val="en-GB"/>
        </w:rPr>
        <w:t xml:space="preserve">down with </w:t>
      </w:r>
      <w:r w:rsidR="0014729C">
        <w:rPr>
          <w:lang w:val="en-GB"/>
        </w:rPr>
        <w:t xml:space="preserve">motor </w:t>
      </w:r>
      <w:r>
        <w:rPr>
          <w:lang w:val="en-GB"/>
        </w:rPr>
        <w:t>disabled</w:t>
      </w:r>
      <w:r w:rsidR="0014729C">
        <w:rPr>
          <w:lang w:val="en-GB"/>
        </w:rPr>
        <w:t xml:space="preserve"> meaning only the traction in the system, </w:t>
      </w:r>
      <w:r w:rsidR="00EB64A6">
        <w:rPr>
          <w:lang w:val="en-GB"/>
        </w:rPr>
        <w:t>mostly in</w:t>
      </w:r>
      <w:r w:rsidR="0014729C">
        <w:rPr>
          <w:lang w:val="en-GB"/>
        </w:rPr>
        <w:t xml:space="preserve"> bearings, </w:t>
      </w:r>
      <w:r w:rsidR="00EB64A6">
        <w:rPr>
          <w:lang w:val="en-GB"/>
        </w:rPr>
        <w:t xml:space="preserve">and inertia of the rotor will </w:t>
      </w:r>
      <w:r w:rsidR="0014729C">
        <w:rPr>
          <w:lang w:val="en-GB"/>
        </w:rPr>
        <w:t xml:space="preserve">affect the deceleration </w:t>
      </w:r>
      <w:r w:rsidR="00EB64A6">
        <w:rPr>
          <w:lang w:val="en-GB"/>
        </w:rPr>
        <w:t xml:space="preserve">ramp </w:t>
      </w:r>
      <w:r>
        <w:rPr>
          <w:lang w:val="en-GB"/>
        </w:rPr>
        <w:t>(no torque on motor).</w:t>
      </w:r>
      <w:r w:rsidR="00E476AB">
        <w:rPr>
          <w:lang w:val="en-GB"/>
        </w:rPr>
        <w:t xml:space="preserve"> The zero value of the</w:t>
      </w:r>
      <w:r w:rsidR="004912CD">
        <w:rPr>
          <w:lang w:val="en-GB"/>
        </w:rPr>
        <w:t xml:space="preserve"> angular</w:t>
      </w:r>
      <w:r w:rsidR="00E476AB">
        <w:rPr>
          <w:lang w:val="en-GB"/>
        </w:rPr>
        <w:t xml:space="preserve"> position is defined by a reference mark on the encoder ring and can therefore be used as an absolute angular reference of the wheel.</w:t>
      </w:r>
    </w:p>
    <w:p w14:paraId="344A4205" w14:textId="3BB238D6" w:rsidR="004912CD" w:rsidRPr="00B91186" w:rsidRDefault="0085707D" w:rsidP="004912CD">
      <w:pPr>
        <w:rPr>
          <w:lang w:val="en-GB"/>
        </w:rPr>
      </w:pPr>
      <w:r>
        <w:rPr>
          <w:lang w:val="en-GB"/>
        </w:rPr>
        <w:t xml:space="preserve">The lower graph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_Ref97300133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>
        <w:rPr>
          <w:lang w:val="en-GB"/>
        </w:rPr>
        <w:fldChar w:fldCharType="end"/>
      </w:r>
      <w:r>
        <w:rPr>
          <w:lang w:val="en-GB"/>
        </w:rPr>
        <w:t xml:space="preserve"> shows the angular position during ramp down from 23 to 0 rpm in unit degrees.</w:t>
      </w:r>
      <w:r w:rsidR="0096316C">
        <w:rPr>
          <w:lang w:val="en-GB"/>
        </w:rPr>
        <w:t xml:space="preserve"> </w:t>
      </w:r>
      <w:r w:rsidR="004912CD">
        <w:rPr>
          <w:lang w:val="en-GB"/>
        </w:rPr>
        <w:t>Each red vertical line indicates one full revolution.</w:t>
      </w:r>
    </w:p>
    <w:p w14:paraId="0D1D8641" w14:textId="300C4388" w:rsidR="0096316C" w:rsidRDefault="00B91186" w:rsidP="0096316C">
      <w:pPr>
        <w:rPr>
          <w:lang w:val="en-GB"/>
        </w:rPr>
      </w:pPr>
      <w:r>
        <w:rPr>
          <w:lang w:val="en-GB"/>
        </w:rPr>
        <w:t>Velocity is calculated by differentiating the position value from the rotational encoder</w:t>
      </w:r>
      <w:r w:rsidR="0085707D">
        <w:rPr>
          <w:lang w:val="en-GB"/>
        </w:rPr>
        <w:t xml:space="preserve"> (</w:t>
      </w:r>
      <w:proofErr w:type="spellStart"/>
      <w:r w:rsidR="0085707D">
        <w:rPr>
          <w:lang w:val="en-GB"/>
        </w:rPr>
        <w:t>center</w:t>
      </w:r>
      <w:proofErr w:type="spellEnd"/>
      <w:r w:rsidR="0085707D">
        <w:rPr>
          <w:lang w:val="en-GB"/>
        </w:rPr>
        <w:t xml:space="preserve"> graph)</w:t>
      </w:r>
      <w:r>
        <w:rPr>
          <w:lang w:val="en-GB"/>
        </w:rPr>
        <w:t>.</w:t>
      </w:r>
      <w:r w:rsidR="00AD616F">
        <w:rPr>
          <w:lang w:val="en-GB"/>
        </w:rPr>
        <w:t xml:space="preserve"> </w:t>
      </w:r>
      <w:r w:rsidR="0096316C">
        <w:rPr>
          <w:lang w:val="en-GB"/>
        </w:rPr>
        <w:t xml:space="preserve">The total time to ramp down from 23rpm to 0 is approximately 94 seconds. </w:t>
      </w:r>
    </w:p>
    <w:p w14:paraId="40B42383" w14:textId="77777777" w:rsidR="0096316C" w:rsidRDefault="0096316C" w:rsidP="0096316C">
      <w:pPr>
        <w:rPr>
          <w:lang w:val="en-GB"/>
        </w:rPr>
      </w:pPr>
    </w:p>
    <w:p w14:paraId="59C31F65" w14:textId="77777777" w:rsidR="0096316C" w:rsidRDefault="0096316C" w:rsidP="0096316C">
      <w:pPr>
        <w:rPr>
          <w:lang w:val="en-GB"/>
        </w:rPr>
      </w:pPr>
      <w:r>
        <w:rPr>
          <w:lang w:val="en-GB"/>
        </w:rPr>
        <w:t>The average traction torque can be calculated by:</w:t>
      </w:r>
    </w:p>
    <w:p w14:paraId="2D98587C" w14:textId="77777777" w:rsidR="0096316C" w:rsidRDefault="0096316C" w:rsidP="0096316C">
      <w:pPr>
        <w:rPr>
          <w:lang w:val="en-GB"/>
        </w:rPr>
      </w:pPr>
    </w:p>
    <w:p w14:paraId="48874B03" w14:textId="77777777" w:rsidR="0096316C" w:rsidRDefault="0096316C" w:rsidP="0096316C">
      <w:pPr>
        <w:rPr>
          <w:lang w:val="en-GB"/>
        </w:rPr>
      </w:pPr>
      <m:oMath>
        <m:r>
          <w:rPr>
            <w:rFonts w:ascii="Cambria Math" w:hAnsi="Cambria Math"/>
            <w:i/>
            <w:lang w:val="en-GB"/>
          </w:rPr>
          <w:sym w:font="Symbol" w:char="F074"/>
        </m:r>
        <m:r>
          <w:rPr>
            <w:rFonts w:ascii="Cambria Math" w:hAnsi="Cambria Math"/>
            <w:lang w:val="en-GB"/>
          </w:rPr>
          <m:t>=I*</m:t>
        </m:r>
        <m:r>
          <w:rPr>
            <w:rFonts w:ascii="Cambria Math" w:hAnsi="Cambria Math"/>
            <w:i/>
            <w:lang w:val="en-GB"/>
          </w:rPr>
          <w:sym w:font="Symbol" w:char="F061"/>
        </m:r>
      </m:oMath>
      <w:r>
        <w:rPr>
          <w:lang w:val="en-GB"/>
        </w:rPr>
        <w:t xml:space="preserve"> </w:t>
      </w:r>
    </w:p>
    <w:p w14:paraId="09559440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74"/>
      </w:r>
      <w:r>
        <w:rPr>
          <w:lang w:val="en-GB"/>
        </w:rPr>
        <w:t xml:space="preserve"> = Torque [Nm]</w:t>
      </w:r>
    </w:p>
    <w:p w14:paraId="33250CC7" w14:textId="77777777" w:rsidR="0096316C" w:rsidRDefault="0096316C" w:rsidP="0096316C">
      <w:pPr>
        <w:rPr>
          <w:lang w:val="en-GB"/>
        </w:rPr>
      </w:pPr>
      <w:r>
        <w:rPr>
          <w:lang w:val="en-GB"/>
        </w:rPr>
        <w:t>I = Inertia [kgm</w:t>
      </w:r>
      <w:r>
        <w:rPr>
          <w:vertAlign w:val="superscript"/>
          <w:lang w:val="en-GB"/>
        </w:rPr>
        <w:t>2</w:t>
      </w:r>
      <w:r>
        <w:rPr>
          <w:lang w:val="en-GB"/>
        </w:rPr>
        <w:t>] = 5260kgm</w:t>
      </w:r>
      <w:r>
        <w:rPr>
          <w:vertAlign w:val="superscript"/>
          <w:lang w:val="en-GB"/>
        </w:rPr>
        <w:t>2</w:t>
      </w:r>
    </w:p>
    <w:p w14:paraId="2F680A9B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61"/>
      </w:r>
      <w:r>
        <w:rPr>
          <w:lang w:val="en-GB"/>
        </w:rPr>
        <w:t xml:space="preserve"> = angular acceleration [rad/s</w:t>
      </w:r>
      <w:r>
        <w:rPr>
          <w:vertAlign w:val="superscript"/>
          <w:lang w:val="en-GB"/>
        </w:rPr>
        <w:t>2</w:t>
      </w:r>
      <w:r>
        <w:rPr>
          <w:lang w:val="en-GB"/>
        </w:rPr>
        <w:t>], 23rpm to 0 rpm in 94s</w:t>
      </w:r>
    </w:p>
    <w:p w14:paraId="456BADC1" w14:textId="77777777" w:rsidR="0096316C" w:rsidRDefault="0096316C" w:rsidP="0096316C">
      <w:pPr>
        <w:rPr>
          <w:lang w:val="en-GB"/>
        </w:rPr>
      </w:pPr>
    </w:p>
    <w:p w14:paraId="63B37E72" w14:textId="426C4AF5" w:rsidR="0096316C" w:rsidRDefault="0096316C" w:rsidP="00B91186">
      <w:pPr>
        <w:rPr>
          <w:lang w:val="en-GB"/>
        </w:rPr>
      </w:pPr>
      <w:r>
        <w:rPr>
          <w:lang w:val="en-GB"/>
        </w:rPr>
        <w:t>The average traction torque can then be calculated to approx. 135Nm.</w:t>
      </w:r>
    </w:p>
    <w:p w14:paraId="359AC252" w14:textId="77777777" w:rsidR="0096316C" w:rsidRDefault="0096316C" w:rsidP="00B91186">
      <w:pPr>
        <w:rPr>
          <w:lang w:val="en-GB"/>
        </w:rPr>
      </w:pPr>
    </w:p>
    <w:p w14:paraId="5960BE3B" w14:textId="13FBF386" w:rsidR="0085707D" w:rsidRDefault="00AD616F" w:rsidP="00B91186">
      <w:pPr>
        <w:rPr>
          <w:lang w:val="en-GB"/>
        </w:rPr>
      </w:pPr>
      <w:r>
        <w:rPr>
          <w:lang w:val="en-GB"/>
        </w:rPr>
        <w:t xml:space="preserve">Unfortunately, the velocity values are too noisy to differentiate into acceleration. Instead the upper graph shows the velocity but without the </w:t>
      </w:r>
      <w:r w:rsidR="00CF3641">
        <w:rPr>
          <w:lang w:val="en-GB"/>
        </w:rPr>
        <w:t xml:space="preserve">pure </w:t>
      </w:r>
      <w:r>
        <w:rPr>
          <w:lang w:val="en-GB"/>
        </w:rPr>
        <w:t xml:space="preserve">linear </w:t>
      </w:r>
      <w:r w:rsidR="00CF3641">
        <w:rPr>
          <w:lang w:val="en-GB"/>
        </w:rPr>
        <w:t xml:space="preserve">deceleration </w:t>
      </w:r>
      <w:r>
        <w:rPr>
          <w:lang w:val="en-GB"/>
        </w:rPr>
        <w:t>component</w:t>
      </w:r>
      <w:r w:rsidR="0096316C">
        <w:rPr>
          <w:lang w:val="en-GB"/>
        </w:rPr>
        <w:t xml:space="preserve"> generated by the 135Nm </w:t>
      </w:r>
      <w:r w:rsidR="00943D44">
        <w:rPr>
          <w:lang w:val="en-GB"/>
        </w:rPr>
        <w:t>traction.</w:t>
      </w:r>
      <w:r w:rsidR="00CF3641">
        <w:rPr>
          <w:lang w:val="en-GB"/>
        </w:rPr>
        <w:t xml:space="preserve"> It can be concluded from the upper graph that the deceleration is not constant </w:t>
      </w:r>
      <w:r w:rsidR="0096316C">
        <w:rPr>
          <w:lang w:val="en-GB"/>
        </w:rPr>
        <w:t xml:space="preserve">during </w:t>
      </w:r>
      <w:r w:rsidR="00CF3641">
        <w:rPr>
          <w:lang w:val="en-GB"/>
        </w:rPr>
        <w:t>the ramp down process and also varies cyclically within each revolution.</w:t>
      </w:r>
    </w:p>
    <w:p w14:paraId="18A05154" w14:textId="5D7EC881" w:rsidR="00101C8B" w:rsidRPr="00B91186" w:rsidRDefault="00B91186" w:rsidP="00B9118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800B43B" wp14:editId="21EB1F5F">
            <wp:extent cx="6120765" cy="300291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_velo_2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91F7" w14:textId="1F67E803" w:rsidR="00B91186" w:rsidRDefault="00101C8B" w:rsidP="00391C09">
      <w:pPr>
        <w:pStyle w:val="Caption"/>
        <w:rPr>
          <w:lang w:val="en-GB"/>
        </w:rPr>
      </w:pPr>
      <w:bookmarkStart w:id="54" w:name="_Ref97300133"/>
      <w:bookmarkStart w:id="55" w:name="_Toc97816530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12</w:t>
      </w:r>
      <w:r>
        <w:fldChar w:fldCharType="end"/>
      </w:r>
      <w:bookmarkEnd w:id="54"/>
      <w:r w:rsidRPr="00B91186">
        <w:rPr>
          <w:lang w:val="en-US"/>
        </w:rPr>
        <w:t>: Ramp down from 23 rpm</w:t>
      </w:r>
      <w:r w:rsidR="00B91186">
        <w:rPr>
          <w:lang w:val="en-US"/>
        </w:rPr>
        <w:t xml:space="preserve"> (lowe</w:t>
      </w:r>
      <w:r w:rsidR="00175454">
        <w:rPr>
          <w:lang w:val="en-US"/>
        </w:rPr>
        <w:t>r</w:t>
      </w:r>
      <w:r w:rsidR="00B91186">
        <w:rPr>
          <w:lang w:val="en-US"/>
        </w:rPr>
        <w:t xml:space="preserve"> = position, </w:t>
      </w:r>
      <w:r w:rsidR="00175454">
        <w:rPr>
          <w:lang w:val="en-US"/>
        </w:rPr>
        <w:t>center</w:t>
      </w:r>
      <w:r w:rsidR="00B91186">
        <w:rPr>
          <w:lang w:val="en-US"/>
        </w:rPr>
        <w:t>=velocity, upper=velocity-minus linear component)</w:t>
      </w:r>
      <w:r w:rsidR="0014729C">
        <w:rPr>
          <w:lang w:val="en-US"/>
        </w:rPr>
        <w:t>.</w:t>
      </w:r>
      <w:bookmarkEnd w:id="55"/>
    </w:p>
    <w:p w14:paraId="180801E0" w14:textId="77777777" w:rsidR="00B91186" w:rsidRDefault="00B91186" w:rsidP="00B91186">
      <w:pPr>
        <w:keepNext/>
      </w:pPr>
      <w:r>
        <w:rPr>
          <w:noProof/>
          <w:lang w:val="en-GB"/>
        </w:rPr>
        <w:lastRenderedPageBreak/>
        <w:drawing>
          <wp:inline distT="0" distB="0" distL="0" distR="0" wp14:anchorId="657899B6" wp14:editId="742B8251">
            <wp:extent cx="6120765" cy="30029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lo_rev_deg_time_2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D84" w14:textId="7262E869" w:rsidR="00BD5729" w:rsidRPr="00BD5729" w:rsidRDefault="00B91186" w:rsidP="00B91186">
      <w:pPr>
        <w:pStyle w:val="Caption"/>
        <w:rPr>
          <w:lang w:val="en-GB"/>
        </w:rPr>
      </w:pPr>
      <w:bookmarkStart w:id="56" w:name="_Ref97301967"/>
      <w:bookmarkStart w:id="57" w:name="_Toc97816531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13</w:t>
      </w:r>
      <w:r>
        <w:fldChar w:fldCharType="end"/>
      </w:r>
      <w:bookmarkEnd w:id="56"/>
      <w:r w:rsidRPr="00B91186">
        <w:rPr>
          <w:lang w:val="en-US"/>
        </w:rPr>
        <w:t>: Velocity for each rev vs rotation angle and time (linear velocity component removed)</w:t>
      </w:r>
      <w:bookmarkEnd w:id="57"/>
    </w:p>
    <w:p w14:paraId="7A9C7568" w14:textId="173E98CE" w:rsidR="00A308C2" w:rsidRDefault="004A5205">
      <w:pPr>
        <w:rPr>
          <w:lang w:val="en-US"/>
        </w:rPr>
      </w:pPr>
      <w:r>
        <w:rPr>
          <w:lang w:val="en-US"/>
        </w:rPr>
        <w:t>Detailed</w:t>
      </w:r>
      <w:r w:rsidR="00C11551">
        <w:rPr>
          <w:lang w:val="en-US"/>
        </w:rPr>
        <w:t xml:space="preserve"> </w:t>
      </w:r>
      <w:r w:rsidR="006E6167">
        <w:rPr>
          <w:lang w:val="en-US"/>
        </w:rPr>
        <w:t>velocity changes</w:t>
      </w:r>
      <w:r w:rsidR="00503CF8">
        <w:rPr>
          <w:lang w:val="en-US"/>
        </w:rPr>
        <w:t xml:space="preserve"> for each revolution from the upper graph in </w:t>
      </w:r>
      <w:r w:rsidR="00503CF8">
        <w:rPr>
          <w:lang w:val="en-US"/>
        </w:rPr>
        <w:fldChar w:fldCharType="begin"/>
      </w:r>
      <w:r w:rsidR="00503CF8">
        <w:rPr>
          <w:lang w:val="en-US"/>
        </w:rPr>
        <w:instrText xml:space="preserve"> REF _Ref97300133 \h </w:instrText>
      </w:r>
      <w:r w:rsidR="00503CF8">
        <w:rPr>
          <w:lang w:val="en-US"/>
        </w:rPr>
      </w:r>
      <w:r w:rsidR="00503CF8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 w:rsidR="00503CF8">
        <w:rPr>
          <w:lang w:val="en-US"/>
        </w:rPr>
        <w:fldChar w:fldCharType="end"/>
      </w:r>
      <w:r w:rsidR="00503CF8">
        <w:rPr>
          <w:lang w:val="en-US"/>
        </w:rPr>
        <w:t xml:space="preserve"> </w:t>
      </w:r>
      <w:r w:rsidR="006E6167">
        <w:rPr>
          <w:lang w:val="en-US"/>
        </w:rPr>
        <w:t xml:space="preserve">is plotted in </w:t>
      </w:r>
      <w:r w:rsidR="006E6167">
        <w:rPr>
          <w:lang w:val="en-US"/>
        </w:rPr>
        <w:fldChar w:fldCharType="begin"/>
      </w:r>
      <w:r w:rsidR="006E6167">
        <w:rPr>
          <w:lang w:val="en-US"/>
        </w:rPr>
        <w:instrText xml:space="preserve"> REF _Ref97301967 \h </w:instrText>
      </w:r>
      <w:r w:rsidR="006E6167">
        <w:rPr>
          <w:lang w:val="en-US"/>
        </w:rPr>
      </w:r>
      <w:r w:rsidR="006E6167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4</w:t>
      </w:r>
      <w:r w:rsidR="006E6167">
        <w:rPr>
          <w:lang w:val="en-US"/>
        </w:rPr>
        <w:fldChar w:fldCharType="end"/>
      </w:r>
      <w:r w:rsidR="00C11551">
        <w:rPr>
          <w:lang w:val="en-US"/>
        </w:rPr>
        <w:t xml:space="preserve">, the upper graph </w:t>
      </w:r>
      <w:r w:rsidR="00882E19">
        <w:rPr>
          <w:lang w:val="en-US"/>
        </w:rPr>
        <w:t>shows</w:t>
      </w:r>
      <w:r w:rsidR="00C11551">
        <w:rPr>
          <w:lang w:val="en-US"/>
        </w:rPr>
        <w:t xml:space="preserve"> velocity vs angular position and the lower graph shows velocity vs time.</w:t>
      </w:r>
      <w:r w:rsidR="006E6167">
        <w:rPr>
          <w:lang w:val="en-US"/>
        </w:rPr>
        <w:t xml:space="preserve"> </w:t>
      </w:r>
      <w:r w:rsidR="00422A58">
        <w:rPr>
          <w:lang w:val="en-US"/>
        </w:rPr>
        <w:t>A polynomial fit for the dataset of each revolution is also plotted in the same color as the raw velocity data.</w:t>
      </w:r>
      <w:r w:rsidR="009C1F1D">
        <w:rPr>
          <w:lang w:val="en-US"/>
        </w:rPr>
        <w:t xml:space="preserve"> </w:t>
      </w:r>
      <w:r w:rsidR="00DF454E">
        <w:rPr>
          <w:lang w:val="en-US"/>
        </w:rPr>
        <w:t xml:space="preserve">All revolutions </w:t>
      </w:r>
      <w:r w:rsidR="001C7F41">
        <w:rPr>
          <w:lang w:val="en-US"/>
        </w:rPr>
        <w:t>show</w:t>
      </w:r>
      <w:r w:rsidR="00DF454E">
        <w:rPr>
          <w:lang w:val="en-US"/>
        </w:rPr>
        <w:t xml:space="preserve"> a similar shape where in the first part of the revolution the deceleration is faster than in the second part of the revolution. This </w:t>
      </w:r>
      <w:r w:rsidR="001C7F41">
        <w:rPr>
          <w:lang w:val="en-US"/>
        </w:rPr>
        <w:t>could</w:t>
      </w:r>
      <w:r w:rsidR="00DF454E">
        <w:rPr>
          <w:lang w:val="en-US"/>
        </w:rPr>
        <w:t xml:space="preserve"> be an indication that the traction torque is not same over the revolution.</w:t>
      </w:r>
      <w:r w:rsidR="003D5B2F">
        <w:rPr>
          <w:lang w:val="en-US"/>
        </w:rPr>
        <w:t xml:space="preserve"> By analyzing the slope of polynomial </w:t>
      </w:r>
      <w:proofErr w:type="gramStart"/>
      <w:r w:rsidR="003D5B2F">
        <w:rPr>
          <w:lang w:val="en-US"/>
        </w:rPr>
        <w:t>fits</w:t>
      </w:r>
      <w:proofErr w:type="gramEnd"/>
      <w:r w:rsidR="003D5B2F">
        <w:rPr>
          <w:lang w:val="en-US"/>
        </w:rPr>
        <w:t xml:space="preserve"> it can be concluded that the torque difference within the revolution is in the order of +-10Nm in average for the analyzed revolutions</w:t>
      </w:r>
      <w:r w:rsidR="00A308C2">
        <w:rPr>
          <w:lang w:val="en-US"/>
        </w:rPr>
        <w:t>.</w:t>
      </w:r>
      <w:r w:rsidR="004D3673">
        <w:rPr>
          <w:lang w:val="en-US"/>
        </w:rPr>
        <w:t xml:space="preserve"> Another reason for this velocity change could be that the whole frame is oscillating resulting in </w:t>
      </w:r>
      <w:r w:rsidR="0048324E">
        <w:rPr>
          <w:lang w:val="en-US"/>
        </w:rPr>
        <w:t xml:space="preserve">cyclic displacement of the encoder reading head and therefore a cyclic overloaded sinusoidal disturbance in the encoder position. </w:t>
      </w:r>
    </w:p>
    <w:p w14:paraId="6B99C9CF" w14:textId="77777777" w:rsidR="00005B47" w:rsidRDefault="00005B47">
      <w:pPr>
        <w:rPr>
          <w:lang w:val="en-US"/>
        </w:rPr>
      </w:pPr>
    </w:p>
    <w:p w14:paraId="5AE450ED" w14:textId="4923EC5F" w:rsidR="007B2E6E" w:rsidRDefault="00A308C2">
      <w:pPr>
        <w:rPr>
          <w:lang w:val="en-US"/>
        </w:rPr>
      </w:pPr>
      <w:r>
        <w:rPr>
          <w:lang w:val="en-US"/>
        </w:rPr>
        <w:t xml:space="preserve">In order to verify the results a second test with ramping down from 28rpm </w:t>
      </w:r>
      <w:r w:rsidR="007B2E6E">
        <w:rPr>
          <w:lang w:val="en-US"/>
        </w:rPr>
        <w:t>was executed.</w:t>
      </w:r>
      <w:r w:rsidR="00191EB0">
        <w:rPr>
          <w:lang w:val="en-US"/>
        </w:rPr>
        <w:t xml:space="preserve"> </w:t>
      </w:r>
      <w:r w:rsidR="00F44085">
        <w:rPr>
          <w:lang w:val="en-US"/>
        </w:rPr>
        <w:t>Unfortunately,</w:t>
      </w:r>
      <w:r w:rsidR="00191EB0">
        <w:rPr>
          <w:lang w:val="en-US"/>
        </w:rPr>
        <w:t xml:space="preserve"> the </w:t>
      </w:r>
      <w:r w:rsidR="00F44085">
        <w:rPr>
          <w:lang w:val="en-US"/>
        </w:rPr>
        <w:t>data acquisition was stopped to early at approx. 1rpm</w:t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_Ref97714921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B2834">
        <w:rPr>
          <w:lang w:val="en-US"/>
        </w:rPr>
        <w:t xml:space="preserve">Figure </w:t>
      </w:r>
      <w:r w:rsidR="00D63F95">
        <w:rPr>
          <w:noProof/>
          <w:lang w:val="en-US"/>
        </w:rPr>
        <w:t>9</w:t>
      </w:r>
      <w:r w:rsidR="00D63F95">
        <w:rPr>
          <w:lang w:val="en-US"/>
        </w:rPr>
        <w:fldChar w:fldCharType="end"/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_Ref97714923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84C2D">
        <w:rPr>
          <w:lang w:val="en-US"/>
        </w:rPr>
        <w:t xml:space="preserve">Figure </w:t>
      </w:r>
      <w:r w:rsidR="00D63F95">
        <w:rPr>
          <w:noProof/>
          <w:lang w:val="en-US"/>
        </w:rPr>
        <w:t>10</w:t>
      </w:r>
      <w:r w:rsidR="00D63F95">
        <w:rPr>
          <w:lang w:val="en-US"/>
        </w:rPr>
        <w:fldChar w:fldCharType="end"/>
      </w:r>
      <w:r w:rsidR="00F44085">
        <w:rPr>
          <w:lang w:val="en-US"/>
        </w:rPr>
        <w:t>.</w:t>
      </w:r>
    </w:p>
    <w:p w14:paraId="33C6E3DA" w14:textId="701FFA4F" w:rsidR="00336B47" w:rsidRDefault="00336B47">
      <w:pPr>
        <w:rPr>
          <w:lang w:val="en-US"/>
        </w:rPr>
      </w:pPr>
    </w:p>
    <w:p w14:paraId="0DB0E338" w14:textId="77777777" w:rsidR="00B20D50" w:rsidRDefault="00336B47" w:rsidP="00B20D5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C4BC173" wp14:editId="6FACF8E3">
            <wp:extent cx="6120765" cy="30029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_velo_2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9A4" w14:textId="1B3D9F95" w:rsidR="007B2E6E" w:rsidRDefault="00B20D50" w:rsidP="00B84C2D">
      <w:pPr>
        <w:pStyle w:val="Caption"/>
        <w:rPr>
          <w:lang w:val="en-US"/>
        </w:rPr>
      </w:pPr>
      <w:bookmarkStart w:id="58" w:name="_Ref97714921"/>
      <w:bookmarkStart w:id="59" w:name="_Toc97816532"/>
      <w:r w:rsidRPr="00BB2834">
        <w:rPr>
          <w:lang w:val="en-US"/>
        </w:rPr>
        <w:t xml:space="preserve">Figure </w:t>
      </w:r>
      <w:r>
        <w:fldChar w:fldCharType="begin"/>
      </w:r>
      <w:r w:rsidRPr="00BB2834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14</w:t>
      </w:r>
      <w:r>
        <w:fldChar w:fldCharType="end"/>
      </w:r>
      <w:bookmarkEnd w:id="58"/>
      <w:r w:rsidRPr="00BB2834">
        <w:rPr>
          <w:lang w:val="en-US"/>
        </w:rPr>
        <w:t>: Ramp down from 28 rpm (lower = position, center=velocity, upper=velocity-minus linear component).</w:t>
      </w:r>
      <w:bookmarkEnd w:id="59"/>
    </w:p>
    <w:p w14:paraId="7C2675D9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228D6398" wp14:editId="093363B6">
            <wp:extent cx="6120765" cy="3002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elo_rev_deg_time_2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059" w14:textId="1ED9973F" w:rsidR="007B2E6E" w:rsidRDefault="00B20D50" w:rsidP="00B20D50">
      <w:pPr>
        <w:pStyle w:val="Caption"/>
        <w:rPr>
          <w:lang w:val="en-US"/>
        </w:rPr>
      </w:pPr>
      <w:bookmarkStart w:id="60" w:name="_Ref97714923"/>
      <w:bookmarkStart w:id="61" w:name="_Toc97816533"/>
      <w:r w:rsidRPr="00B84C2D">
        <w:rPr>
          <w:lang w:val="en-US"/>
        </w:rPr>
        <w:t xml:space="preserve">Figure </w:t>
      </w:r>
      <w:r>
        <w:fldChar w:fldCharType="begin"/>
      </w:r>
      <w:r w:rsidRPr="00B84C2D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15</w:t>
      </w:r>
      <w:r>
        <w:fldChar w:fldCharType="end"/>
      </w:r>
      <w:bookmarkEnd w:id="60"/>
      <w:r w:rsidRPr="00B84C2D">
        <w:rPr>
          <w:lang w:val="en-US"/>
        </w:rPr>
        <w:t>: Velocity for each rev vs rotation angle and time (linear velocity component removed)</w:t>
      </w:r>
      <w:bookmarkEnd w:id="61"/>
    </w:p>
    <w:p w14:paraId="265C8D1B" w14:textId="77777777" w:rsidR="002F6535" w:rsidRDefault="003D5B2F">
      <w:pPr>
        <w:rPr>
          <w:lang w:val="en-US"/>
        </w:rPr>
      </w:pPr>
      <w:r>
        <w:rPr>
          <w:lang w:val="en-US"/>
        </w:rPr>
        <w:t xml:space="preserve"> </w:t>
      </w:r>
      <w:r w:rsidR="002F6535">
        <w:rPr>
          <w:lang w:val="en-US"/>
        </w:rPr>
        <w:t>The ramp down from 28rpm</w:t>
      </w:r>
      <w:r w:rsidR="00D63F95">
        <w:rPr>
          <w:lang w:val="en-US"/>
        </w:rPr>
        <w:t xml:space="preserve"> shows similar behavior to the ramp down </w:t>
      </w:r>
      <w:r w:rsidR="002F6535">
        <w:rPr>
          <w:lang w:val="en-US"/>
        </w:rPr>
        <w:t>from 23rpm.</w:t>
      </w:r>
    </w:p>
    <w:p w14:paraId="2F027525" w14:textId="78EB12F3" w:rsidR="006E6167" w:rsidRDefault="00D63F95">
      <w:pPr>
        <w:rPr>
          <w:lang w:val="en-US"/>
        </w:rPr>
      </w:pPr>
      <w:r>
        <w:rPr>
          <w:lang w:val="en-US"/>
        </w:rPr>
        <w:t xml:space="preserve"> </w:t>
      </w:r>
    </w:p>
    <w:p w14:paraId="452F6AC0" w14:textId="77777777" w:rsidR="001142DC" w:rsidRDefault="001142DC" w:rsidP="00FE2181">
      <w:pPr>
        <w:pStyle w:val="Heading2"/>
      </w:pPr>
      <w:bookmarkStart w:id="62" w:name="_Toc97816502"/>
      <w:r>
        <w:t>Rotor Displacement during velocity ramp up</w:t>
      </w:r>
      <w:bookmarkEnd w:id="62"/>
    </w:p>
    <w:p w14:paraId="5E87F3DA" w14:textId="77777777" w:rsidR="00084360" w:rsidRDefault="00084360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1142DC">
        <w:rPr>
          <w:lang w:val="en-US"/>
        </w:rPr>
        <w:br w:type="page"/>
      </w:r>
    </w:p>
    <w:p w14:paraId="25DCF25C" w14:textId="32777256" w:rsidR="00611DAA" w:rsidRDefault="00611DAA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611DAA">
        <w:rPr>
          <w:lang w:val="en-US"/>
        </w:rPr>
        <w:lastRenderedPageBreak/>
        <w:br w:type="page"/>
      </w:r>
    </w:p>
    <w:p w14:paraId="20D5428C" w14:textId="77777777" w:rsidR="00746C33" w:rsidRPr="00746C33" w:rsidRDefault="00746C33" w:rsidP="00746C33">
      <w:pPr>
        <w:rPr>
          <w:lang w:val="en-GB"/>
        </w:rPr>
      </w:pPr>
    </w:p>
    <w:p w14:paraId="0CBD225E" w14:textId="77777777" w:rsidR="00D6080C" w:rsidRPr="00D6080C" w:rsidRDefault="00D6080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</w:p>
    <w:p w14:paraId="4C5D3655" w14:textId="44B6D909" w:rsidR="00776DCF" w:rsidRPr="009458B8" w:rsidRDefault="0081647E" w:rsidP="005F7DA5">
      <w:pPr>
        <w:pStyle w:val="Heading1"/>
        <w:rPr>
          <w:lang w:val="en-US"/>
        </w:rPr>
      </w:pPr>
      <w:r>
        <w:rPr>
          <w:lang w:val="en-US"/>
        </w:rPr>
        <w:t>Conclusions</w:t>
      </w:r>
    </w:p>
    <w:p w14:paraId="3AE6C9A8" w14:textId="19E12428" w:rsidR="00B84EDB" w:rsidRDefault="00B84EDB">
      <w:pPr>
        <w:rPr>
          <w:lang w:val="en-US"/>
        </w:rPr>
      </w:pPr>
      <w:r>
        <w:rPr>
          <w:lang w:val="en-US"/>
        </w:rPr>
        <w:t>Sample faster next time (100hz)</w:t>
      </w:r>
    </w:p>
    <w:p w14:paraId="6D34D8A9" w14:textId="1F68CC33" w:rsidR="00B91248" w:rsidRDefault="00B91248">
      <w:pPr>
        <w:rPr>
          <w:lang w:val="en-US"/>
        </w:rPr>
      </w:pPr>
    </w:p>
    <w:p w14:paraId="126E7D4C" w14:textId="3C4D023B" w:rsidR="00B91248" w:rsidRDefault="00B91248">
      <w:pPr>
        <w:rPr>
          <w:lang w:val="en-US"/>
        </w:rPr>
      </w:pPr>
      <w:r>
        <w:rPr>
          <w:lang w:val="en-US"/>
        </w:rPr>
        <w:t>Rotor displacements:</w:t>
      </w:r>
    </w:p>
    <w:p w14:paraId="715B6CB2" w14:textId="45BDEEAF" w:rsidR="00B91248" w:rsidRDefault="00B91248">
      <w:pPr>
        <w:rPr>
          <w:lang w:val="en-US"/>
        </w:rPr>
      </w:pPr>
      <w:r>
        <w:rPr>
          <w:lang w:val="en-US"/>
        </w:rPr>
        <w:tab/>
        <w:t>Horizontal Circumference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>
        <w:rPr>
          <w:lang w:val="en-US"/>
        </w:rPr>
        <w:t xml:space="preserve"> +-3.76mm</w:t>
      </w:r>
    </w:p>
    <w:p w14:paraId="5C9BEC24" w14:textId="6A38B653" w:rsidR="00B91248" w:rsidRDefault="00B91248">
      <w:pPr>
        <w:rPr>
          <w:lang w:val="en-US"/>
        </w:rPr>
      </w:pPr>
      <w:r>
        <w:rPr>
          <w:lang w:val="en-US"/>
        </w:rPr>
        <w:tab/>
        <w:t>Horizontal pedestal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 w:rsidR="00852A28">
        <w:rPr>
          <w:lang w:val="en-US"/>
        </w:rPr>
        <w:tab/>
      </w:r>
      <w:r>
        <w:rPr>
          <w:lang w:val="en-US"/>
        </w:rPr>
        <w:t xml:space="preserve"> +-2.16mm</w:t>
      </w:r>
    </w:p>
    <w:p w14:paraId="7D2C2F73" w14:textId="3BCFAD53" w:rsidR="00852A28" w:rsidRDefault="00852A28" w:rsidP="00852A28">
      <w:pPr>
        <w:ind w:firstLine="720"/>
        <w:rPr>
          <w:lang w:val="en-US"/>
        </w:rPr>
      </w:pPr>
      <w:r>
        <w:rPr>
          <w:lang w:val="en-US"/>
        </w:rPr>
        <w:t>Vertical pedestal:</w:t>
      </w:r>
      <w:r>
        <w:rPr>
          <w:lang w:val="en-US"/>
        </w:rPr>
        <w:tab/>
      </w:r>
      <w:r>
        <w:rPr>
          <w:lang w:val="en-US"/>
        </w:rPr>
        <w:tab/>
      </w:r>
      <w:r w:rsidR="00B73EE7">
        <w:rPr>
          <w:lang w:val="en-US"/>
        </w:rPr>
        <w:t xml:space="preserve"> +-0.46mm</w:t>
      </w:r>
      <w:bookmarkStart w:id="63" w:name="_GoBack"/>
      <w:bookmarkEnd w:id="63"/>
      <w:r>
        <w:rPr>
          <w:lang w:val="en-US"/>
        </w:rPr>
        <w:tab/>
      </w:r>
    </w:p>
    <w:p w14:paraId="08DE1122" w14:textId="1B87F5F4" w:rsidR="00B91248" w:rsidRDefault="00F519AF">
      <w:pPr>
        <w:rPr>
          <w:lang w:val="en-US"/>
        </w:rPr>
      </w:pPr>
      <w:r>
        <w:rPr>
          <w:lang w:val="en-US"/>
        </w:rPr>
        <w:t xml:space="preserve">Long test series needed for </w:t>
      </w:r>
      <w:proofErr w:type="spellStart"/>
      <w:r>
        <w:rPr>
          <w:lang w:val="en-US"/>
        </w:rPr>
        <w:t>heatup</w:t>
      </w:r>
      <w:proofErr w:type="spellEnd"/>
      <w:r>
        <w:rPr>
          <w:lang w:val="en-US"/>
        </w:rPr>
        <w:t xml:space="preserve"> and finding </w:t>
      </w:r>
      <w:proofErr w:type="spellStart"/>
      <w:r>
        <w:rPr>
          <w:lang w:val="en-US"/>
        </w:rPr>
        <w:t>maxuminm</w:t>
      </w:r>
      <w:proofErr w:type="spellEnd"/>
      <w:r>
        <w:rPr>
          <w:lang w:val="en-US"/>
        </w:rPr>
        <w:t xml:space="preserve"> values</w:t>
      </w:r>
    </w:p>
    <w:p w14:paraId="49F342B8" w14:textId="145365B6" w:rsidR="00F519AF" w:rsidRDefault="00F519AF">
      <w:pPr>
        <w:rPr>
          <w:lang w:val="en-US"/>
        </w:rPr>
      </w:pPr>
    </w:p>
    <w:p w14:paraId="5E71BAED" w14:textId="35B11213" w:rsidR="00F519AF" w:rsidRDefault="00F519AF">
      <w:pPr>
        <w:rPr>
          <w:lang w:val="en-US"/>
        </w:rPr>
      </w:pPr>
      <w:r>
        <w:rPr>
          <w:lang w:val="en-US"/>
        </w:rPr>
        <w:t>Most things happen during ramps</w:t>
      </w:r>
    </w:p>
    <w:p w14:paraId="650F3AA4" w14:textId="532F15A2" w:rsidR="0081647E" w:rsidRDefault="0081647E">
      <w:pPr>
        <w:rPr>
          <w:lang w:val="en-US"/>
        </w:rPr>
      </w:pPr>
    </w:p>
    <w:p w14:paraId="505DC97C" w14:textId="77777777" w:rsidR="0081647E" w:rsidRDefault="0081647E">
      <w:pPr>
        <w:rPr>
          <w:lang w:val="en-US"/>
        </w:rPr>
      </w:pPr>
    </w:p>
    <w:p w14:paraId="7455BF24" w14:textId="1892C73C" w:rsidR="00F519AF" w:rsidRDefault="00F519AF">
      <w:pPr>
        <w:rPr>
          <w:lang w:val="en-US"/>
        </w:rPr>
      </w:pPr>
    </w:p>
    <w:p w14:paraId="51F205B6" w14:textId="77777777" w:rsidR="00F519AF" w:rsidRDefault="00F519AF">
      <w:pPr>
        <w:rPr>
          <w:lang w:val="en-US"/>
        </w:rPr>
      </w:pPr>
    </w:p>
    <w:p w14:paraId="42DF4825" w14:textId="3B8D684B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64" w:name="_Toc30500568"/>
      <w:bookmarkStart w:id="65" w:name="_Toc97816506"/>
      <w:r w:rsidRPr="009458B8">
        <w:rPr>
          <w:lang w:val="en-US"/>
        </w:rPr>
        <w:lastRenderedPageBreak/>
        <w:t>references</w:t>
      </w:r>
      <w:bookmarkEnd w:id="64"/>
      <w:bookmarkEnd w:id="65"/>
    </w:p>
    <w:p w14:paraId="1776DAE6" w14:textId="77777777" w:rsidR="00437CCA" w:rsidRPr="009458B8" w:rsidRDefault="00437CCA" w:rsidP="00E213BE">
      <w:pPr>
        <w:pStyle w:val="ListParagraph"/>
        <w:numPr>
          <w:ilvl w:val="0"/>
          <w:numId w:val="1"/>
        </w:numPr>
        <w:rPr>
          <w:lang w:val="en-US"/>
        </w:rPr>
      </w:pPr>
      <w:bookmarkStart w:id="66" w:name="_Ref58931755"/>
      <w:bookmarkStart w:id="67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24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66"/>
    </w:p>
    <w:p w14:paraId="45B8729C" w14:textId="77777777" w:rsidR="00C06A3F" w:rsidRPr="009458B8" w:rsidRDefault="00437CCA" w:rsidP="00E213B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68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68"/>
      <w:r w:rsidRPr="009458B8">
        <w:rPr>
          <w:lang w:val="en-US"/>
        </w:rPr>
        <w:fldChar w:fldCharType="end"/>
      </w:r>
      <w:bookmarkEnd w:id="67"/>
    </w:p>
    <w:p w14:paraId="4A5E6285" w14:textId="67CCFB83" w:rsidR="00E53E58" w:rsidRDefault="00591D31" w:rsidP="00E213BE">
      <w:pPr>
        <w:pStyle w:val="ListParagraph"/>
        <w:numPr>
          <w:ilvl w:val="0"/>
          <w:numId w:val="1"/>
        </w:numPr>
        <w:rPr>
          <w:lang w:val="en-US"/>
        </w:rPr>
      </w:pPr>
      <w:bookmarkStart w:id="69" w:name="_Ref58932961"/>
      <w:r w:rsidRPr="009458B8">
        <w:rPr>
          <w:lang w:val="en-US"/>
        </w:rPr>
        <w:t>Control system configurations,</w:t>
      </w:r>
      <w:r w:rsidR="00E53E58" w:rsidRPr="00E53E58">
        <w:rPr>
          <w:lang w:val="en-US"/>
        </w:rPr>
        <w:t xml:space="preserve"> </w:t>
      </w:r>
      <w:hyperlink r:id="rId25" w:history="1">
        <w:r w:rsidR="00E53E58"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</w:t>
        </w:r>
      </w:hyperlink>
    </w:p>
    <w:p w14:paraId="22AE3ACF" w14:textId="4B9309CC" w:rsidR="00590145" w:rsidRPr="00D355EA" w:rsidRDefault="00591D31" w:rsidP="00E213BE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/>
          <w:color w:val="auto"/>
          <w:sz w:val="24"/>
          <w:u w:val="none"/>
          <w:lang w:val="en-US"/>
        </w:rPr>
      </w:pPr>
      <w:bookmarkStart w:id="70" w:name="_Ref58933352"/>
      <w:bookmarkStart w:id="71" w:name="_Ref58934706"/>
      <w:bookmarkEnd w:id="69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6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70"/>
      <w:bookmarkEnd w:id="71"/>
    </w:p>
    <w:p w14:paraId="62EBB7C4" w14:textId="5D9F4522" w:rsidR="00D355EA" w:rsidRDefault="00D355EA" w:rsidP="00E213BE">
      <w:pPr>
        <w:pStyle w:val="ListParagraph"/>
        <w:numPr>
          <w:ilvl w:val="0"/>
          <w:numId w:val="1"/>
        </w:numPr>
        <w:rPr>
          <w:lang w:val="en-US"/>
        </w:rPr>
      </w:pPr>
      <w:bookmarkStart w:id="72" w:name="_Ref97709410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sensors, </w:t>
      </w:r>
      <w:hyperlink r:id="rId27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https://www.telemess.de</w:t>
        </w:r>
      </w:hyperlink>
      <w:bookmarkEnd w:id="72"/>
    </w:p>
    <w:p w14:paraId="422C22CF" w14:textId="1F4A21AE" w:rsidR="00C32AA9" w:rsidRDefault="00C32AA9" w:rsidP="00E213BE">
      <w:pPr>
        <w:pStyle w:val="ListParagraph"/>
        <w:numPr>
          <w:ilvl w:val="0"/>
          <w:numId w:val="1"/>
        </w:numPr>
        <w:rPr>
          <w:lang w:val="en-US"/>
        </w:rPr>
      </w:pPr>
      <w:bookmarkStart w:id="73" w:name="_Ref97710582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 calibration tables, </w:t>
      </w:r>
      <w:hyperlink r:id="rId28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https://github.com/anderssandstrom/ecmc_target_muts_logger/blob/master/src/bptTypeTelemessCalib.dbd</w:t>
        </w:r>
      </w:hyperlink>
      <w:bookmarkEnd w:id="73"/>
    </w:p>
    <w:p w14:paraId="79FAE03B" w14:textId="45A34202" w:rsidR="00024906" w:rsidRDefault="00024906" w:rsidP="00E213BE">
      <w:pPr>
        <w:pStyle w:val="ListParagraph"/>
        <w:numPr>
          <w:ilvl w:val="0"/>
          <w:numId w:val="1"/>
        </w:numPr>
        <w:rPr>
          <w:lang w:val="en-US"/>
        </w:rPr>
      </w:pPr>
      <w:bookmarkStart w:id="74" w:name="_Ref97731689"/>
      <w:r>
        <w:rPr>
          <w:lang w:val="en-US"/>
        </w:rPr>
        <w:t xml:space="preserve">Manual torque and temperature measurements by AVS, </w:t>
      </w:r>
      <w:hyperlink r:id="rId29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https://gitlab.esss.lu.se/mcag/target/target_fat_galicia_analysis/-/blob/master/doc/N046_TorqueDataRecord_16_02_2022_final.xlsm</w:t>
        </w:r>
      </w:hyperlink>
      <w:bookmarkEnd w:id="74"/>
    </w:p>
    <w:p w14:paraId="4E0755F0" w14:textId="77777777" w:rsidR="00024906" w:rsidRDefault="00024906" w:rsidP="00024906">
      <w:pPr>
        <w:pStyle w:val="ListParagraph"/>
        <w:ind w:left="998"/>
        <w:rPr>
          <w:lang w:val="en-US"/>
        </w:rPr>
      </w:pPr>
    </w:p>
    <w:p w14:paraId="20574957" w14:textId="5E2FE0AD" w:rsidR="00C32AA9" w:rsidRPr="00C32AA9" w:rsidRDefault="00C32AA9" w:rsidP="00C32AA9">
      <w:pPr>
        <w:pStyle w:val="ListParagraph"/>
        <w:ind w:left="998"/>
        <w:rPr>
          <w:lang w:val="en-US"/>
        </w:rPr>
      </w:pPr>
    </w:p>
    <w:p w14:paraId="355790CE" w14:textId="77777777" w:rsidR="00D355EA" w:rsidRPr="00D355EA" w:rsidRDefault="00D355EA" w:rsidP="00D355EA">
      <w:pPr>
        <w:rPr>
          <w:lang w:val="en-US"/>
        </w:rPr>
      </w:pP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75" w:name="_Toc30500569"/>
      <w:r w:rsidRPr="009458B8">
        <w:rPr>
          <w:lang w:val="en-US"/>
        </w:rPr>
        <w:t>Document Revision history</w:t>
      </w:r>
      <w:bookmarkEnd w:id="75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116ADA0C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</w:t>
            </w:r>
            <w:r w:rsidR="00642A5B">
              <w:rPr>
                <w:lang w:val="en-US"/>
              </w:rPr>
              <w:t>1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642A5B">
              <w:rPr>
                <w:lang w:val="en-US"/>
              </w:rPr>
              <w:t>20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76" w:name="_Ref59111983"/>
      <w:bookmarkStart w:id="77" w:name="_Ref90899619"/>
      <w:bookmarkStart w:id="78" w:name="_Toc97816507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76"/>
      <w:r w:rsidR="007F2E5B">
        <w:rPr>
          <w:noProof/>
          <w:lang w:val="en-US"/>
        </w:rPr>
        <w:t xml:space="preserve"> REPORT</w:t>
      </w:r>
      <w:bookmarkEnd w:id="77"/>
      <w:bookmarkEnd w:id="78"/>
    </w:p>
    <w:p w14:paraId="0E8DA754" w14:textId="28BF3273" w:rsidR="004330E1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EDE" w14:textId="601BA35D" w:rsidR="008041D4" w:rsidRDefault="008041D4" w:rsidP="004330E1">
      <w:pPr>
        <w:rPr>
          <w:lang w:val="en-US"/>
        </w:rPr>
      </w:pPr>
    </w:p>
    <w:p w14:paraId="1F570306" w14:textId="368CF536" w:rsidR="008041D4" w:rsidRDefault="00781D67" w:rsidP="008041D4">
      <w:pPr>
        <w:pStyle w:val="Heading1"/>
      </w:pPr>
      <w:r>
        <w:lastRenderedPageBreak/>
        <w:t xml:space="preserve"> </w:t>
      </w:r>
      <w:bookmarkStart w:id="79" w:name="_Ref97710292"/>
      <w:bookmarkStart w:id="80" w:name="_Toc97816508"/>
      <w:r w:rsidR="008041D4">
        <w:t>Appendix B: Telemess A30-S01</w:t>
      </w:r>
      <w:bookmarkEnd w:id="79"/>
      <w:bookmarkEnd w:id="80"/>
    </w:p>
    <w:p w14:paraId="2CA17CF9" w14:textId="77777777" w:rsidR="008041D4" w:rsidRPr="009458B8" w:rsidRDefault="008041D4" w:rsidP="004330E1">
      <w:pPr>
        <w:rPr>
          <w:lang w:val="en-US"/>
        </w:rPr>
      </w:pPr>
    </w:p>
    <w:p w14:paraId="2905A8DA" w14:textId="2458FC12" w:rsidR="00CD61CF" w:rsidRDefault="008041D4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A91DD3" wp14:editId="268A57DA">
            <wp:extent cx="4383066" cy="6166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3-09 at 09.19.2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8566" cy="61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AE" w14:textId="77777777" w:rsidR="008041D4" w:rsidRDefault="008041D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4CB0906" w14:textId="39E3AC67" w:rsidR="008041D4" w:rsidRDefault="00781D67" w:rsidP="008041D4">
      <w:pPr>
        <w:pStyle w:val="Heading1"/>
        <w:rPr>
          <w:noProof/>
        </w:rPr>
      </w:pPr>
      <w:r>
        <w:rPr>
          <w:noProof/>
        </w:rPr>
        <w:lastRenderedPageBreak/>
        <w:t xml:space="preserve"> </w:t>
      </w:r>
      <w:bookmarkStart w:id="81" w:name="_Ref97710352"/>
      <w:bookmarkStart w:id="82" w:name="_Toc97816509"/>
      <w:r w:rsidR="00185F2C">
        <w:rPr>
          <w:noProof/>
        </w:rPr>
        <w:t>Appendix</w:t>
      </w:r>
      <w:r w:rsidR="008041D4">
        <w:rPr>
          <w:noProof/>
        </w:rPr>
        <w:t xml:space="preserve"> </w:t>
      </w:r>
      <w:r w:rsidR="00185F2C">
        <w:rPr>
          <w:noProof/>
        </w:rPr>
        <w:t>C</w:t>
      </w:r>
      <w:r w:rsidR="008041D4">
        <w:rPr>
          <w:noProof/>
        </w:rPr>
        <w:t>:</w:t>
      </w:r>
      <w:r w:rsidR="004C5047">
        <w:rPr>
          <w:noProof/>
        </w:rPr>
        <w:t xml:space="preserve"> </w:t>
      </w:r>
      <w:r w:rsidR="00185F2C">
        <w:rPr>
          <w:noProof/>
        </w:rPr>
        <w:t>Telemess</w:t>
      </w:r>
      <w:r w:rsidR="004C5047">
        <w:rPr>
          <w:noProof/>
        </w:rPr>
        <w:t xml:space="preserve"> A42</w:t>
      </w:r>
      <w:bookmarkEnd w:id="81"/>
      <w:bookmarkEnd w:id="82"/>
    </w:p>
    <w:p w14:paraId="1ECA6474" w14:textId="096FB3F4" w:rsidR="008041D4" w:rsidRPr="009458B8" w:rsidRDefault="004C5047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D575682" wp14:editId="07CECD53">
            <wp:extent cx="5043532" cy="71647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3-09 at 09.22.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6231" cy="7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1D4" w:rsidRPr="009458B8" w:rsidSect="00790989">
      <w:headerReference w:type="even" r:id="rId33"/>
      <w:headerReference w:type="default" r:id="rId34"/>
      <w:footerReference w:type="default" r:id="rId35"/>
      <w:headerReference w:type="first" r:id="rId36"/>
      <w:footerReference w:type="first" r:id="rId37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56A834" w14:textId="77777777" w:rsidR="00E213BE" w:rsidRDefault="00E213BE" w:rsidP="00D84B5E">
      <w:r>
        <w:separator/>
      </w:r>
    </w:p>
  </w:endnote>
  <w:endnote w:type="continuationSeparator" w:id="0">
    <w:p w14:paraId="69DE95EE" w14:textId="77777777" w:rsidR="00E213BE" w:rsidRDefault="00E213BE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CB4279" w:rsidRPr="00A114BB" w:rsidRDefault="00CB4279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CB4279" w:rsidRDefault="00CB4279"/>
  <w:p w14:paraId="31E2BD91" w14:textId="77777777" w:rsidR="00CB4279" w:rsidRDefault="00CB4279"/>
  <w:p w14:paraId="628F3379" w14:textId="77777777" w:rsidR="00CB4279" w:rsidRDefault="00CB4279"/>
  <w:p w14:paraId="2AB693F5" w14:textId="77777777" w:rsidR="00CB4279" w:rsidRDefault="00CB4279"/>
  <w:p w14:paraId="3956E02B" w14:textId="77777777" w:rsidR="00CB4279" w:rsidRDefault="00CB4279"/>
  <w:p w14:paraId="54E29402" w14:textId="77777777" w:rsidR="00CB4279" w:rsidRDefault="00CB427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3DD77130" w:rsidR="00CB4279" w:rsidRPr="00A114BB" w:rsidRDefault="00CB4279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CB4279" w:rsidRPr="001F1C18" w:rsidRDefault="00CB4279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1C87AD" w14:textId="77777777" w:rsidR="00E213BE" w:rsidRDefault="00E213BE" w:rsidP="00D84B5E">
      <w:r>
        <w:separator/>
      </w:r>
    </w:p>
  </w:footnote>
  <w:footnote w:type="continuationSeparator" w:id="0">
    <w:p w14:paraId="5A7F0EFA" w14:textId="77777777" w:rsidR="00E213BE" w:rsidRDefault="00E213BE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CB4279" w:rsidRDefault="00CB4279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CB4279" w:rsidRDefault="00CB427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CB4279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CB4279" w:rsidRPr="00A114BB" w:rsidRDefault="00CB4279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6DCF2367" w:rsidR="00CB4279" w:rsidRPr="00A114BB" w:rsidRDefault="00CB4279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CB4279" w:rsidRPr="00A114BB" w:rsidRDefault="00CB4279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6EA5F0EB" w:rsidR="00CB4279" w:rsidRPr="00A114BB" w:rsidRDefault="00CB4279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CB4279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CB4279" w:rsidRPr="00A114BB" w:rsidRDefault="00CB4279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1669E2CE" w:rsidR="00CB4279" w:rsidRPr="00A114BB" w:rsidRDefault="00CB4279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CB4279" w:rsidRPr="00A114BB" w:rsidRDefault="00CB4279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55923F5A" w:rsidR="00CB4279" w:rsidRPr="00A114BB" w:rsidRDefault="00CB4279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CB4279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CB4279" w:rsidRPr="00A114BB" w:rsidRDefault="00CB4279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523BDB3D" w:rsidR="00CB4279" w:rsidRPr="00A114BB" w:rsidRDefault="00CB4279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CB4279" w:rsidRPr="00A114BB" w:rsidRDefault="00CB4279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12BC497" w:rsidR="00CB4279" w:rsidRPr="00A114BB" w:rsidRDefault="00CB4279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CB4279" w:rsidRDefault="00CB4279" w:rsidP="0020113A"/>
  <w:p w14:paraId="7A4D5BB5" w14:textId="77777777" w:rsidR="00CB4279" w:rsidRDefault="00CB4279" w:rsidP="0020113A"/>
  <w:p w14:paraId="04C43029" w14:textId="77777777" w:rsidR="00CB4279" w:rsidRDefault="00CB4279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CB4279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27E632F9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0223A592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33927DD3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2FC38E45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36366E4B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337D7154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CB4279" w:rsidRPr="00A114BB" w:rsidRDefault="00CB4279">
    <w:pPr>
      <w:rPr>
        <w:rFonts w:cs="Times New Roman (Body CS)"/>
        <w:sz w:val="16"/>
        <w:szCs w:val="16"/>
      </w:rPr>
    </w:pPr>
  </w:p>
  <w:p w14:paraId="1A34EED4" w14:textId="77777777" w:rsidR="00CB4279" w:rsidRDefault="00CB4279"/>
  <w:p w14:paraId="7BBB0531" w14:textId="77777777" w:rsidR="00CB4279" w:rsidRDefault="00CB4279"/>
  <w:p w14:paraId="50C32242" w14:textId="77777777" w:rsidR="00CB4279" w:rsidRDefault="00CB4279"/>
  <w:p w14:paraId="690628BF" w14:textId="77777777" w:rsidR="00CB4279" w:rsidRDefault="00CB4279"/>
  <w:p w14:paraId="2C56215F" w14:textId="77777777" w:rsidR="00CB4279" w:rsidRDefault="00CB4279"/>
  <w:p w14:paraId="7F4B0842" w14:textId="77777777" w:rsidR="00CB4279" w:rsidRDefault="00CB427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5D5B25"/>
    <w:multiLevelType w:val="hybridMultilevel"/>
    <w:tmpl w:val="8FC4ED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5E3995"/>
    <w:multiLevelType w:val="hybridMultilevel"/>
    <w:tmpl w:val="815620F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035398"/>
    <w:multiLevelType w:val="hybridMultilevel"/>
    <w:tmpl w:val="7284B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8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9"/>
  </w:num>
  <w:num w:numId="12">
    <w:abstractNumId w:val="14"/>
  </w:num>
  <w:num w:numId="13">
    <w:abstractNumId w:val="21"/>
  </w:num>
  <w:num w:numId="14">
    <w:abstractNumId w:val="23"/>
  </w:num>
  <w:num w:numId="15">
    <w:abstractNumId w:val="20"/>
  </w:num>
  <w:num w:numId="16">
    <w:abstractNumId w:val="18"/>
  </w:num>
  <w:num w:numId="17">
    <w:abstractNumId w:val="12"/>
  </w:num>
  <w:num w:numId="18">
    <w:abstractNumId w:val="10"/>
  </w:num>
  <w:num w:numId="19">
    <w:abstractNumId w:val="16"/>
  </w:num>
  <w:num w:numId="20">
    <w:abstractNumId w:val="24"/>
  </w:num>
  <w:num w:numId="21">
    <w:abstractNumId w:val="13"/>
  </w:num>
  <w:num w:numId="22">
    <w:abstractNumId w:val="15"/>
  </w:num>
  <w:num w:numId="2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9"/>
  </w:num>
  <w:num w:numId="25">
    <w:abstractNumId w:val="22"/>
  </w:num>
  <w:num w:numId="26">
    <w:abstractNumId w:val="1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7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0BB2"/>
    <w:rsid w:val="00002172"/>
    <w:rsid w:val="00002A2D"/>
    <w:rsid w:val="000054D5"/>
    <w:rsid w:val="00005B47"/>
    <w:rsid w:val="00011DFD"/>
    <w:rsid w:val="00013239"/>
    <w:rsid w:val="00014A63"/>
    <w:rsid w:val="0001647E"/>
    <w:rsid w:val="000164B6"/>
    <w:rsid w:val="000165D3"/>
    <w:rsid w:val="00016E88"/>
    <w:rsid w:val="00016EC5"/>
    <w:rsid w:val="00020815"/>
    <w:rsid w:val="000223C1"/>
    <w:rsid w:val="000237A6"/>
    <w:rsid w:val="000240B4"/>
    <w:rsid w:val="00024427"/>
    <w:rsid w:val="00024906"/>
    <w:rsid w:val="00025BB9"/>
    <w:rsid w:val="00026727"/>
    <w:rsid w:val="00027593"/>
    <w:rsid w:val="00035015"/>
    <w:rsid w:val="00035994"/>
    <w:rsid w:val="00036A30"/>
    <w:rsid w:val="000373F8"/>
    <w:rsid w:val="0004021E"/>
    <w:rsid w:val="00040B25"/>
    <w:rsid w:val="000415A5"/>
    <w:rsid w:val="00042AFD"/>
    <w:rsid w:val="00043FCC"/>
    <w:rsid w:val="00046134"/>
    <w:rsid w:val="000470E2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1064"/>
    <w:rsid w:val="000753F4"/>
    <w:rsid w:val="00077D35"/>
    <w:rsid w:val="00082CFE"/>
    <w:rsid w:val="00084360"/>
    <w:rsid w:val="00085008"/>
    <w:rsid w:val="000858CE"/>
    <w:rsid w:val="00085A9F"/>
    <w:rsid w:val="0008625C"/>
    <w:rsid w:val="000863F5"/>
    <w:rsid w:val="00086C6B"/>
    <w:rsid w:val="00086F0D"/>
    <w:rsid w:val="000A273C"/>
    <w:rsid w:val="000A2AFF"/>
    <w:rsid w:val="000A3751"/>
    <w:rsid w:val="000A3ED0"/>
    <w:rsid w:val="000A6833"/>
    <w:rsid w:val="000B1F69"/>
    <w:rsid w:val="000B26F9"/>
    <w:rsid w:val="000B3A4F"/>
    <w:rsid w:val="000B4679"/>
    <w:rsid w:val="000C196B"/>
    <w:rsid w:val="000C1FC0"/>
    <w:rsid w:val="000C239C"/>
    <w:rsid w:val="000C41A3"/>
    <w:rsid w:val="000C5AF2"/>
    <w:rsid w:val="000C5AF8"/>
    <w:rsid w:val="000C5D1F"/>
    <w:rsid w:val="000C7F57"/>
    <w:rsid w:val="000E209D"/>
    <w:rsid w:val="000E4BA5"/>
    <w:rsid w:val="000E4C84"/>
    <w:rsid w:val="000E5F28"/>
    <w:rsid w:val="000E780E"/>
    <w:rsid w:val="000E793C"/>
    <w:rsid w:val="000E7D2D"/>
    <w:rsid w:val="000F55D3"/>
    <w:rsid w:val="000F5BEA"/>
    <w:rsid w:val="00101C8B"/>
    <w:rsid w:val="00101C8D"/>
    <w:rsid w:val="00101CE2"/>
    <w:rsid w:val="00106B26"/>
    <w:rsid w:val="00106EE6"/>
    <w:rsid w:val="001123AC"/>
    <w:rsid w:val="001142DC"/>
    <w:rsid w:val="00120421"/>
    <w:rsid w:val="001306FF"/>
    <w:rsid w:val="00131A81"/>
    <w:rsid w:val="00134F00"/>
    <w:rsid w:val="001362D8"/>
    <w:rsid w:val="0013654D"/>
    <w:rsid w:val="00136CE7"/>
    <w:rsid w:val="001409E0"/>
    <w:rsid w:val="0014521E"/>
    <w:rsid w:val="00146218"/>
    <w:rsid w:val="001471A1"/>
    <w:rsid w:val="0014729C"/>
    <w:rsid w:val="00147315"/>
    <w:rsid w:val="00147911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454"/>
    <w:rsid w:val="00175B9F"/>
    <w:rsid w:val="00175ED9"/>
    <w:rsid w:val="00181D59"/>
    <w:rsid w:val="00185241"/>
    <w:rsid w:val="00185F2C"/>
    <w:rsid w:val="00186FA9"/>
    <w:rsid w:val="00190F62"/>
    <w:rsid w:val="00191EB0"/>
    <w:rsid w:val="001929A2"/>
    <w:rsid w:val="001931B2"/>
    <w:rsid w:val="0019599A"/>
    <w:rsid w:val="00195A29"/>
    <w:rsid w:val="00197B0F"/>
    <w:rsid w:val="00197F94"/>
    <w:rsid w:val="001A008D"/>
    <w:rsid w:val="001A0CF8"/>
    <w:rsid w:val="001A248B"/>
    <w:rsid w:val="001A2DB4"/>
    <w:rsid w:val="001B1D51"/>
    <w:rsid w:val="001B3DF9"/>
    <w:rsid w:val="001C1102"/>
    <w:rsid w:val="001C227E"/>
    <w:rsid w:val="001C36FC"/>
    <w:rsid w:val="001C4ABA"/>
    <w:rsid w:val="001C54CA"/>
    <w:rsid w:val="001C5E21"/>
    <w:rsid w:val="001C7398"/>
    <w:rsid w:val="001C7F41"/>
    <w:rsid w:val="001D043A"/>
    <w:rsid w:val="001D05EE"/>
    <w:rsid w:val="001D26E2"/>
    <w:rsid w:val="001D2FE0"/>
    <w:rsid w:val="001D39DE"/>
    <w:rsid w:val="001D4E9D"/>
    <w:rsid w:val="001E3B27"/>
    <w:rsid w:val="001E3F3C"/>
    <w:rsid w:val="001E4DA2"/>
    <w:rsid w:val="001E6EDA"/>
    <w:rsid w:val="001F1C18"/>
    <w:rsid w:val="001F2FE6"/>
    <w:rsid w:val="0020113A"/>
    <w:rsid w:val="00201A94"/>
    <w:rsid w:val="0020221E"/>
    <w:rsid w:val="00203946"/>
    <w:rsid w:val="0020595C"/>
    <w:rsid w:val="00207FA6"/>
    <w:rsid w:val="00211880"/>
    <w:rsid w:val="00211C60"/>
    <w:rsid w:val="0021268A"/>
    <w:rsid w:val="0021693E"/>
    <w:rsid w:val="00217411"/>
    <w:rsid w:val="00217B77"/>
    <w:rsid w:val="0022446E"/>
    <w:rsid w:val="002245D5"/>
    <w:rsid w:val="00225344"/>
    <w:rsid w:val="00226437"/>
    <w:rsid w:val="0022707B"/>
    <w:rsid w:val="0023025B"/>
    <w:rsid w:val="0023026B"/>
    <w:rsid w:val="002304E2"/>
    <w:rsid w:val="0023114C"/>
    <w:rsid w:val="002334DC"/>
    <w:rsid w:val="0023586B"/>
    <w:rsid w:val="00235F4E"/>
    <w:rsid w:val="00241BD7"/>
    <w:rsid w:val="00243088"/>
    <w:rsid w:val="00243E47"/>
    <w:rsid w:val="002458BE"/>
    <w:rsid w:val="00246A0B"/>
    <w:rsid w:val="00246C4F"/>
    <w:rsid w:val="00252360"/>
    <w:rsid w:val="00252975"/>
    <w:rsid w:val="00253AE6"/>
    <w:rsid w:val="002546C9"/>
    <w:rsid w:val="002565BE"/>
    <w:rsid w:val="00262F71"/>
    <w:rsid w:val="0026345F"/>
    <w:rsid w:val="00264B87"/>
    <w:rsid w:val="00266415"/>
    <w:rsid w:val="00270E3C"/>
    <w:rsid w:val="00272E5E"/>
    <w:rsid w:val="00281290"/>
    <w:rsid w:val="0028189C"/>
    <w:rsid w:val="00285F2B"/>
    <w:rsid w:val="002945B9"/>
    <w:rsid w:val="002954E5"/>
    <w:rsid w:val="0029573C"/>
    <w:rsid w:val="002A1B76"/>
    <w:rsid w:val="002B2658"/>
    <w:rsid w:val="002B2C7F"/>
    <w:rsid w:val="002B70F6"/>
    <w:rsid w:val="002C0FAA"/>
    <w:rsid w:val="002C1EEC"/>
    <w:rsid w:val="002C3EE3"/>
    <w:rsid w:val="002D0D06"/>
    <w:rsid w:val="002D2343"/>
    <w:rsid w:val="002D2750"/>
    <w:rsid w:val="002D429C"/>
    <w:rsid w:val="002D5EBC"/>
    <w:rsid w:val="002D66D2"/>
    <w:rsid w:val="002D7D8B"/>
    <w:rsid w:val="002E0C60"/>
    <w:rsid w:val="002E10AA"/>
    <w:rsid w:val="002E1761"/>
    <w:rsid w:val="002E6B70"/>
    <w:rsid w:val="002F076C"/>
    <w:rsid w:val="002F1ECF"/>
    <w:rsid w:val="002F6535"/>
    <w:rsid w:val="002F7E58"/>
    <w:rsid w:val="00300FEE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269B"/>
    <w:rsid w:val="003139CC"/>
    <w:rsid w:val="00314995"/>
    <w:rsid w:val="00315257"/>
    <w:rsid w:val="00315FB0"/>
    <w:rsid w:val="0031689D"/>
    <w:rsid w:val="00316963"/>
    <w:rsid w:val="00322D08"/>
    <w:rsid w:val="00322D29"/>
    <w:rsid w:val="00330C90"/>
    <w:rsid w:val="00332475"/>
    <w:rsid w:val="003348F7"/>
    <w:rsid w:val="00335112"/>
    <w:rsid w:val="00336B47"/>
    <w:rsid w:val="00340D87"/>
    <w:rsid w:val="00340EC5"/>
    <w:rsid w:val="003415B2"/>
    <w:rsid w:val="0034257A"/>
    <w:rsid w:val="00342758"/>
    <w:rsid w:val="003437BA"/>
    <w:rsid w:val="00343C30"/>
    <w:rsid w:val="0034671F"/>
    <w:rsid w:val="00347453"/>
    <w:rsid w:val="0035616A"/>
    <w:rsid w:val="003604A3"/>
    <w:rsid w:val="0036298A"/>
    <w:rsid w:val="00363E5C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0746"/>
    <w:rsid w:val="00390870"/>
    <w:rsid w:val="00391C09"/>
    <w:rsid w:val="00392B8B"/>
    <w:rsid w:val="00395887"/>
    <w:rsid w:val="003959FE"/>
    <w:rsid w:val="0039602C"/>
    <w:rsid w:val="003965B9"/>
    <w:rsid w:val="00397071"/>
    <w:rsid w:val="003A31D0"/>
    <w:rsid w:val="003A4E11"/>
    <w:rsid w:val="003A7548"/>
    <w:rsid w:val="003B2EBF"/>
    <w:rsid w:val="003B783D"/>
    <w:rsid w:val="003B7D81"/>
    <w:rsid w:val="003B7E1B"/>
    <w:rsid w:val="003C0E6B"/>
    <w:rsid w:val="003C0E6D"/>
    <w:rsid w:val="003C14F2"/>
    <w:rsid w:val="003C232E"/>
    <w:rsid w:val="003C57FC"/>
    <w:rsid w:val="003C5C34"/>
    <w:rsid w:val="003D12B8"/>
    <w:rsid w:val="003D211C"/>
    <w:rsid w:val="003D3160"/>
    <w:rsid w:val="003D37C7"/>
    <w:rsid w:val="003D5671"/>
    <w:rsid w:val="003D5B2F"/>
    <w:rsid w:val="003D60CF"/>
    <w:rsid w:val="003E00D7"/>
    <w:rsid w:val="003F1BB9"/>
    <w:rsid w:val="003F1CAB"/>
    <w:rsid w:val="003F3EB9"/>
    <w:rsid w:val="003F574C"/>
    <w:rsid w:val="003F5E67"/>
    <w:rsid w:val="003F71A1"/>
    <w:rsid w:val="003F7D4F"/>
    <w:rsid w:val="004007B3"/>
    <w:rsid w:val="00401A48"/>
    <w:rsid w:val="00402F5A"/>
    <w:rsid w:val="0040412C"/>
    <w:rsid w:val="00404F67"/>
    <w:rsid w:val="004050EA"/>
    <w:rsid w:val="00406002"/>
    <w:rsid w:val="00407229"/>
    <w:rsid w:val="004075C7"/>
    <w:rsid w:val="0041616D"/>
    <w:rsid w:val="004206BF"/>
    <w:rsid w:val="004215DD"/>
    <w:rsid w:val="00422A58"/>
    <w:rsid w:val="004238D0"/>
    <w:rsid w:val="00423C53"/>
    <w:rsid w:val="00427A01"/>
    <w:rsid w:val="00430064"/>
    <w:rsid w:val="00430BAD"/>
    <w:rsid w:val="00432B01"/>
    <w:rsid w:val="004330E1"/>
    <w:rsid w:val="0043310A"/>
    <w:rsid w:val="00435D19"/>
    <w:rsid w:val="004364D9"/>
    <w:rsid w:val="004369D4"/>
    <w:rsid w:val="00437CCA"/>
    <w:rsid w:val="00440232"/>
    <w:rsid w:val="00440381"/>
    <w:rsid w:val="00442837"/>
    <w:rsid w:val="0044474C"/>
    <w:rsid w:val="00446931"/>
    <w:rsid w:val="0045462D"/>
    <w:rsid w:val="00461534"/>
    <w:rsid w:val="00461888"/>
    <w:rsid w:val="00465A26"/>
    <w:rsid w:val="00472992"/>
    <w:rsid w:val="00472EAE"/>
    <w:rsid w:val="00476481"/>
    <w:rsid w:val="004773BD"/>
    <w:rsid w:val="0048324E"/>
    <w:rsid w:val="00487985"/>
    <w:rsid w:val="00490A57"/>
    <w:rsid w:val="00490EE6"/>
    <w:rsid w:val="004912CD"/>
    <w:rsid w:val="0049133D"/>
    <w:rsid w:val="004926ED"/>
    <w:rsid w:val="00492DD8"/>
    <w:rsid w:val="00493722"/>
    <w:rsid w:val="004960CE"/>
    <w:rsid w:val="00496D3A"/>
    <w:rsid w:val="004A050A"/>
    <w:rsid w:val="004A2DB9"/>
    <w:rsid w:val="004A3103"/>
    <w:rsid w:val="004A47A8"/>
    <w:rsid w:val="004A4F05"/>
    <w:rsid w:val="004A5205"/>
    <w:rsid w:val="004B1D92"/>
    <w:rsid w:val="004B7D65"/>
    <w:rsid w:val="004C195F"/>
    <w:rsid w:val="004C3548"/>
    <w:rsid w:val="004C432A"/>
    <w:rsid w:val="004C469D"/>
    <w:rsid w:val="004C4AA1"/>
    <w:rsid w:val="004C4D4E"/>
    <w:rsid w:val="004C5047"/>
    <w:rsid w:val="004C7FCA"/>
    <w:rsid w:val="004D0124"/>
    <w:rsid w:val="004D1766"/>
    <w:rsid w:val="004D3673"/>
    <w:rsid w:val="004D3F27"/>
    <w:rsid w:val="004E0754"/>
    <w:rsid w:val="004E2866"/>
    <w:rsid w:val="004E4FE2"/>
    <w:rsid w:val="004F0B9D"/>
    <w:rsid w:val="004F4C8F"/>
    <w:rsid w:val="004F739A"/>
    <w:rsid w:val="0050034A"/>
    <w:rsid w:val="00501132"/>
    <w:rsid w:val="00503CF8"/>
    <w:rsid w:val="0050688B"/>
    <w:rsid w:val="00506A8F"/>
    <w:rsid w:val="00512DDD"/>
    <w:rsid w:val="00517B04"/>
    <w:rsid w:val="00522636"/>
    <w:rsid w:val="005226FB"/>
    <w:rsid w:val="00522F2F"/>
    <w:rsid w:val="00527BF6"/>
    <w:rsid w:val="00531295"/>
    <w:rsid w:val="0053682A"/>
    <w:rsid w:val="00542EDB"/>
    <w:rsid w:val="00543315"/>
    <w:rsid w:val="005457E2"/>
    <w:rsid w:val="0054669E"/>
    <w:rsid w:val="0054701D"/>
    <w:rsid w:val="005506DD"/>
    <w:rsid w:val="00551040"/>
    <w:rsid w:val="00553283"/>
    <w:rsid w:val="005532D9"/>
    <w:rsid w:val="00555191"/>
    <w:rsid w:val="00555DDE"/>
    <w:rsid w:val="00556C2B"/>
    <w:rsid w:val="005573EF"/>
    <w:rsid w:val="00562EC5"/>
    <w:rsid w:val="005650C8"/>
    <w:rsid w:val="00573FB4"/>
    <w:rsid w:val="00575B61"/>
    <w:rsid w:val="00577A69"/>
    <w:rsid w:val="00577DEF"/>
    <w:rsid w:val="00580046"/>
    <w:rsid w:val="0058109D"/>
    <w:rsid w:val="005847F6"/>
    <w:rsid w:val="00584BD7"/>
    <w:rsid w:val="00586BC4"/>
    <w:rsid w:val="00586D81"/>
    <w:rsid w:val="00590145"/>
    <w:rsid w:val="005903CB"/>
    <w:rsid w:val="00590BD6"/>
    <w:rsid w:val="005912DF"/>
    <w:rsid w:val="00591D31"/>
    <w:rsid w:val="00592EC6"/>
    <w:rsid w:val="00594182"/>
    <w:rsid w:val="005A28E7"/>
    <w:rsid w:val="005A3841"/>
    <w:rsid w:val="005A632B"/>
    <w:rsid w:val="005A70F8"/>
    <w:rsid w:val="005B2D4A"/>
    <w:rsid w:val="005B3269"/>
    <w:rsid w:val="005B773A"/>
    <w:rsid w:val="005C2C8D"/>
    <w:rsid w:val="005C5D4D"/>
    <w:rsid w:val="005C75EE"/>
    <w:rsid w:val="005D029D"/>
    <w:rsid w:val="005D09FB"/>
    <w:rsid w:val="005D68D8"/>
    <w:rsid w:val="005E0EE1"/>
    <w:rsid w:val="005E1F83"/>
    <w:rsid w:val="005E2224"/>
    <w:rsid w:val="005E30BC"/>
    <w:rsid w:val="005E3756"/>
    <w:rsid w:val="005E3C39"/>
    <w:rsid w:val="005E6F4B"/>
    <w:rsid w:val="005F3988"/>
    <w:rsid w:val="005F4240"/>
    <w:rsid w:val="005F6F5A"/>
    <w:rsid w:val="005F7DA5"/>
    <w:rsid w:val="00601BDC"/>
    <w:rsid w:val="00602D7D"/>
    <w:rsid w:val="00610820"/>
    <w:rsid w:val="00610A9B"/>
    <w:rsid w:val="0061113E"/>
    <w:rsid w:val="00611BA2"/>
    <w:rsid w:val="00611DAA"/>
    <w:rsid w:val="00612DD8"/>
    <w:rsid w:val="0061309D"/>
    <w:rsid w:val="00613364"/>
    <w:rsid w:val="00617056"/>
    <w:rsid w:val="00620841"/>
    <w:rsid w:val="00622831"/>
    <w:rsid w:val="00622886"/>
    <w:rsid w:val="00623BE0"/>
    <w:rsid w:val="006272CA"/>
    <w:rsid w:val="00631914"/>
    <w:rsid w:val="00640F7A"/>
    <w:rsid w:val="00642197"/>
    <w:rsid w:val="00642A5B"/>
    <w:rsid w:val="00642EDE"/>
    <w:rsid w:val="006434CA"/>
    <w:rsid w:val="006502E3"/>
    <w:rsid w:val="00651807"/>
    <w:rsid w:val="0065329E"/>
    <w:rsid w:val="00654066"/>
    <w:rsid w:val="0065441B"/>
    <w:rsid w:val="006552DD"/>
    <w:rsid w:val="006559B9"/>
    <w:rsid w:val="00657C3E"/>
    <w:rsid w:val="00662448"/>
    <w:rsid w:val="00663368"/>
    <w:rsid w:val="00663E4D"/>
    <w:rsid w:val="00673483"/>
    <w:rsid w:val="00674201"/>
    <w:rsid w:val="00674519"/>
    <w:rsid w:val="00677EDD"/>
    <w:rsid w:val="0068101C"/>
    <w:rsid w:val="006928C7"/>
    <w:rsid w:val="00694A24"/>
    <w:rsid w:val="00697DD3"/>
    <w:rsid w:val="006A00FF"/>
    <w:rsid w:val="006A1956"/>
    <w:rsid w:val="006A2465"/>
    <w:rsid w:val="006A2549"/>
    <w:rsid w:val="006A27D3"/>
    <w:rsid w:val="006A3080"/>
    <w:rsid w:val="006A5AAE"/>
    <w:rsid w:val="006A5BC0"/>
    <w:rsid w:val="006A5E54"/>
    <w:rsid w:val="006A6875"/>
    <w:rsid w:val="006A7AAD"/>
    <w:rsid w:val="006A7E65"/>
    <w:rsid w:val="006A7FF3"/>
    <w:rsid w:val="006B16F3"/>
    <w:rsid w:val="006B70B5"/>
    <w:rsid w:val="006B7706"/>
    <w:rsid w:val="006C2462"/>
    <w:rsid w:val="006C57A2"/>
    <w:rsid w:val="006C5C1C"/>
    <w:rsid w:val="006C5CC6"/>
    <w:rsid w:val="006C7F31"/>
    <w:rsid w:val="006D1314"/>
    <w:rsid w:val="006D1AF9"/>
    <w:rsid w:val="006E1034"/>
    <w:rsid w:val="006E1300"/>
    <w:rsid w:val="006E6167"/>
    <w:rsid w:val="006E6666"/>
    <w:rsid w:val="006E6CDD"/>
    <w:rsid w:val="006F0BF6"/>
    <w:rsid w:val="006F23C1"/>
    <w:rsid w:val="006F3EF7"/>
    <w:rsid w:val="006F3F3A"/>
    <w:rsid w:val="006F438E"/>
    <w:rsid w:val="006F708E"/>
    <w:rsid w:val="006F7BD6"/>
    <w:rsid w:val="00701966"/>
    <w:rsid w:val="0070639F"/>
    <w:rsid w:val="00712018"/>
    <w:rsid w:val="007123E9"/>
    <w:rsid w:val="00715CF6"/>
    <w:rsid w:val="00720902"/>
    <w:rsid w:val="00722A3E"/>
    <w:rsid w:val="00722FE4"/>
    <w:rsid w:val="007254F4"/>
    <w:rsid w:val="00727F1C"/>
    <w:rsid w:val="007305EC"/>
    <w:rsid w:val="00732415"/>
    <w:rsid w:val="007349A0"/>
    <w:rsid w:val="007406E1"/>
    <w:rsid w:val="00740FDD"/>
    <w:rsid w:val="0074260A"/>
    <w:rsid w:val="00743909"/>
    <w:rsid w:val="00746C33"/>
    <w:rsid w:val="00750C8C"/>
    <w:rsid w:val="007635AC"/>
    <w:rsid w:val="00764D04"/>
    <w:rsid w:val="007710BA"/>
    <w:rsid w:val="00776DBD"/>
    <w:rsid w:val="00776DCF"/>
    <w:rsid w:val="007776B0"/>
    <w:rsid w:val="0077787D"/>
    <w:rsid w:val="00781D67"/>
    <w:rsid w:val="00783D02"/>
    <w:rsid w:val="007840C5"/>
    <w:rsid w:val="0078423D"/>
    <w:rsid w:val="0078563E"/>
    <w:rsid w:val="007874A9"/>
    <w:rsid w:val="00790989"/>
    <w:rsid w:val="00791B26"/>
    <w:rsid w:val="00791C24"/>
    <w:rsid w:val="00793358"/>
    <w:rsid w:val="007947DB"/>
    <w:rsid w:val="00794CEC"/>
    <w:rsid w:val="0079682C"/>
    <w:rsid w:val="00797251"/>
    <w:rsid w:val="007976B2"/>
    <w:rsid w:val="00797F07"/>
    <w:rsid w:val="007A0F21"/>
    <w:rsid w:val="007A42D7"/>
    <w:rsid w:val="007A4B09"/>
    <w:rsid w:val="007B020A"/>
    <w:rsid w:val="007B0FCB"/>
    <w:rsid w:val="007B2408"/>
    <w:rsid w:val="007B2E6E"/>
    <w:rsid w:val="007B401F"/>
    <w:rsid w:val="007B47A4"/>
    <w:rsid w:val="007B662E"/>
    <w:rsid w:val="007B6BFE"/>
    <w:rsid w:val="007B75F4"/>
    <w:rsid w:val="007C2084"/>
    <w:rsid w:val="007C3AD5"/>
    <w:rsid w:val="007C791A"/>
    <w:rsid w:val="007D21B2"/>
    <w:rsid w:val="007D2CBD"/>
    <w:rsid w:val="007E0A70"/>
    <w:rsid w:val="007E0EA3"/>
    <w:rsid w:val="007E1EC1"/>
    <w:rsid w:val="007E3CA2"/>
    <w:rsid w:val="007E5B32"/>
    <w:rsid w:val="007E5FAB"/>
    <w:rsid w:val="007E63B6"/>
    <w:rsid w:val="007E6D3A"/>
    <w:rsid w:val="007F2E5B"/>
    <w:rsid w:val="007F52E0"/>
    <w:rsid w:val="007F5EF1"/>
    <w:rsid w:val="008038E7"/>
    <w:rsid w:val="008041D4"/>
    <w:rsid w:val="00805D22"/>
    <w:rsid w:val="00814AB9"/>
    <w:rsid w:val="00816028"/>
    <w:rsid w:val="0081647E"/>
    <w:rsid w:val="008204CD"/>
    <w:rsid w:val="00820BF7"/>
    <w:rsid w:val="00820D79"/>
    <w:rsid w:val="008228B4"/>
    <w:rsid w:val="00824C3E"/>
    <w:rsid w:val="008269F0"/>
    <w:rsid w:val="00830BF7"/>
    <w:rsid w:val="00831DA9"/>
    <w:rsid w:val="008326CB"/>
    <w:rsid w:val="00833B66"/>
    <w:rsid w:val="00835F28"/>
    <w:rsid w:val="00836C97"/>
    <w:rsid w:val="00837508"/>
    <w:rsid w:val="00840275"/>
    <w:rsid w:val="008408AA"/>
    <w:rsid w:val="00843A62"/>
    <w:rsid w:val="008478D4"/>
    <w:rsid w:val="00847D55"/>
    <w:rsid w:val="00851C56"/>
    <w:rsid w:val="00852A28"/>
    <w:rsid w:val="00856794"/>
    <w:rsid w:val="0085707D"/>
    <w:rsid w:val="008571F4"/>
    <w:rsid w:val="00857D70"/>
    <w:rsid w:val="008630DB"/>
    <w:rsid w:val="008638D6"/>
    <w:rsid w:val="00867BCF"/>
    <w:rsid w:val="0087043A"/>
    <w:rsid w:val="00874B95"/>
    <w:rsid w:val="0087714A"/>
    <w:rsid w:val="00882913"/>
    <w:rsid w:val="00882E19"/>
    <w:rsid w:val="00883A21"/>
    <w:rsid w:val="00884565"/>
    <w:rsid w:val="0088515A"/>
    <w:rsid w:val="008906EE"/>
    <w:rsid w:val="00893822"/>
    <w:rsid w:val="008A3FA3"/>
    <w:rsid w:val="008A536D"/>
    <w:rsid w:val="008A6456"/>
    <w:rsid w:val="008B31A1"/>
    <w:rsid w:val="008B4216"/>
    <w:rsid w:val="008B5C0C"/>
    <w:rsid w:val="008C134F"/>
    <w:rsid w:val="008C136B"/>
    <w:rsid w:val="008D25BA"/>
    <w:rsid w:val="008D48ED"/>
    <w:rsid w:val="008E054A"/>
    <w:rsid w:val="008E155D"/>
    <w:rsid w:val="008E4433"/>
    <w:rsid w:val="008E445D"/>
    <w:rsid w:val="008E60A1"/>
    <w:rsid w:val="008F066F"/>
    <w:rsid w:val="008F2346"/>
    <w:rsid w:val="008F3F0D"/>
    <w:rsid w:val="008F4FBD"/>
    <w:rsid w:val="00900E2B"/>
    <w:rsid w:val="00901A43"/>
    <w:rsid w:val="00903D9C"/>
    <w:rsid w:val="0090693E"/>
    <w:rsid w:val="009100F5"/>
    <w:rsid w:val="00912352"/>
    <w:rsid w:val="009162E5"/>
    <w:rsid w:val="00916F88"/>
    <w:rsid w:val="0092029C"/>
    <w:rsid w:val="00920923"/>
    <w:rsid w:val="00923A51"/>
    <w:rsid w:val="009242E0"/>
    <w:rsid w:val="00930F8C"/>
    <w:rsid w:val="00936042"/>
    <w:rsid w:val="00941D2A"/>
    <w:rsid w:val="009424D8"/>
    <w:rsid w:val="00943D44"/>
    <w:rsid w:val="009458B8"/>
    <w:rsid w:val="00947AC2"/>
    <w:rsid w:val="009502AA"/>
    <w:rsid w:val="00950491"/>
    <w:rsid w:val="00952F33"/>
    <w:rsid w:val="00953356"/>
    <w:rsid w:val="009534BE"/>
    <w:rsid w:val="0095445C"/>
    <w:rsid w:val="00955DFC"/>
    <w:rsid w:val="009609E1"/>
    <w:rsid w:val="00961D21"/>
    <w:rsid w:val="0096259C"/>
    <w:rsid w:val="00962ACC"/>
    <w:rsid w:val="0096316C"/>
    <w:rsid w:val="00964EB8"/>
    <w:rsid w:val="00967098"/>
    <w:rsid w:val="00967E2F"/>
    <w:rsid w:val="00970530"/>
    <w:rsid w:val="00971E37"/>
    <w:rsid w:val="0097304E"/>
    <w:rsid w:val="0097409D"/>
    <w:rsid w:val="009753BF"/>
    <w:rsid w:val="009755CA"/>
    <w:rsid w:val="00982EC8"/>
    <w:rsid w:val="00982FA1"/>
    <w:rsid w:val="0098326A"/>
    <w:rsid w:val="009846D8"/>
    <w:rsid w:val="00985131"/>
    <w:rsid w:val="00985AA2"/>
    <w:rsid w:val="00992B68"/>
    <w:rsid w:val="00997398"/>
    <w:rsid w:val="00997AAA"/>
    <w:rsid w:val="00997ADE"/>
    <w:rsid w:val="009A0E33"/>
    <w:rsid w:val="009A164E"/>
    <w:rsid w:val="009A246A"/>
    <w:rsid w:val="009B1475"/>
    <w:rsid w:val="009B18C2"/>
    <w:rsid w:val="009B2736"/>
    <w:rsid w:val="009B27FB"/>
    <w:rsid w:val="009B4BE4"/>
    <w:rsid w:val="009B6528"/>
    <w:rsid w:val="009B6CDE"/>
    <w:rsid w:val="009C043E"/>
    <w:rsid w:val="009C1F1D"/>
    <w:rsid w:val="009C507B"/>
    <w:rsid w:val="009C6F7F"/>
    <w:rsid w:val="009D052C"/>
    <w:rsid w:val="009D5E88"/>
    <w:rsid w:val="009D6A64"/>
    <w:rsid w:val="009D6DE6"/>
    <w:rsid w:val="009E22DF"/>
    <w:rsid w:val="009E3C83"/>
    <w:rsid w:val="009E61E5"/>
    <w:rsid w:val="009E69A9"/>
    <w:rsid w:val="009F49EE"/>
    <w:rsid w:val="009F4FA5"/>
    <w:rsid w:val="00A009A5"/>
    <w:rsid w:val="00A066B2"/>
    <w:rsid w:val="00A069ED"/>
    <w:rsid w:val="00A10104"/>
    <w:rsid w:val="00A114BB"/>
    <w:rsid w:val="00A17B74"/>
    <w:rsid w:val="00A20022"/>
    <w:rsid w:val="00A21F3D"/>
    <w:rsid w:val="00A23434"/>
    <w:rsid w:val="00A264BE"/>
    <w:rsid w:val="00A308C2"/>
    <w:rsid w:val="00A35F0B"/>
    <w:rsid w:val="00A41FA8"/>
    <w:rsid w:val="00A44EF2"/>
    <w:rsid w:val="00A46A46"/>
    <w:rsid w:val="00A50DBF"/>
    <w:rsid w:val="00A515B5"/>
    <w:rsid w:val="00A537AF"/>
    <w:rsid w:val="00A5477A"/>
    <w:rsid w:val="00A57A46"/>
    <w:rsid w:val="00A60016"/>
    <w:rsid w:val="00A63B27"/>
    <w:rsid w:val="00A64411"/>
    <w:rsid w:val="00A674D3"/>
    <w:rsid w:val="00A705DC"/>
    <w:rsid w:val="00A72D3C"/>
    <w:rsid w:val="00A73090"/>
    <w:rsid w:val="00A74362"/>
    <w:rsid w:val="00A749F7"/>
    <w:rsid w:val="00A75EB8"/>
    <w:rsid w:val="00A7661B"/>
    <w:rsid w:val="00A8058D"/>
    <w:rsid w:val="00A808D3"/>
    <w:rsid w:val="00A81E98"/>
    <w:rsid w:val="00A81F40"/>
    <w:rsid w:val="00A82A58"/>
    <w:rsid w:val="00A82AAA"/>
    <w:rsid w:val="00A82F19"/>
    <w:rsid w:val="00A8328B"/>
    <w:rsid w:val="00A86EE6"/>
    <w:rsid w:val="00A933AF"/>
    <w:rsid w:val="00A95EF2"/>
    <w:rsid w:val="00A96A27"/>
    <w:rsid w:val="00A96AAA"/>
    <w:rsid w:val="00AA0E28"/>
    <w:rsid w:val="00AA1F77"/>
    <w:rsid w:val="00AA5B2F"/>
    <w:rsid w:val="00AB2A99"/>
    <w:rsid w:val="00AB532A"/>
    <w:rsid w:val="00AC50AF"/>
    <w:rsid w:val="00AC6606"/>
    <w:rsid w:val="00AC7DE0"/>
    <w:rsid w:val="00AD43CA"/>
    <w:rsid w:val="00AD616F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0376F"/>
    <w:rsid w:val="00B114D7"/>
    <w:rsid w:val="00B11F2E"/>
    <w:rsid w:val="00B12C9A"/>
    <w:rsid w:val="00B135B4"/>
    <w:rsid w:val="00B148F2"/>
    <w:rsid w:val="00B14F94"/>
    <w:rsid w:val="00B16A0D"/>
    <w:rsid w:val="00B16F3C"/>
    <w:rsid w:val="00B20D50"/>
    <w:rsid w:val="00B21F04"/>
    <w:rsid w:val="00B22411"/>
    <w:rsid w:val="00B25652"/>
    <w:rsid w:val="00B271E9"/>
    <w:rsid w:val="00B32E85"/>
    <w:rsid w:val="00B35DD7"/>
    <w:rsid w:val="00B35E1A"/>
    <w:rsid w:val="00B407F2"/>
    <w:rsid w:val="00B414C7"/>
    <w:rsid w:val="00B43D6F"/>
    <w:rsid w:val="00B4417C"/>
    <w:rsid w:val="00B4465A"/>
    <w:rsid w:val="00B45100"/>
    <w:rsid w:val="00B4528D"/>
    <w:rsid w:val="00B50D68"/>
    <w:rsid w:val="00B50EA1"/>
    <w:rsid w:val="00B519D4"/>
    <w:rsid w:val="00B52468"/>
    <w:rsid w:val="00B55C5C"/>
    <w:rsid w:val="00B62515"/>
    <w:rsid w:val="00B6279E"/>
    <w:rsid w:val="00B62E3B"/>
    <w:rsid w:val="00B63A0E"/>
    <w:rsid w:val="00B64AAB"/>
    <w:rsid w:val="00B73D2B"/>
    <w:rsid w:val="00B73EE7"/>
    <w:rsid w:val="00B74605"/>
    <w:rsid w:val="00B74BD6"/>
    <w:rsid w:val="00B77611"/>
    <w:rsid w:val="00B805A1"/>
    <w:rsid w:val="00B83C46"/>
    <w:rsid w:val="00B83EF7"/>
    <w:rsid w:val="00B84C2D"/>
    <w:rsid w:val="00B84EDB"/>
    <w:rsid w:val="00B85CD4"/>
    <w:rsid w:val="00B91186"/>
    <w:rsid w:val="00B91248"/>
    <w:rsid w:val="00B919DD"/>
    <w:rsid w:val="00B943D0"/>
    <w:rsid w:val="00B94D3C"/>
    <w:rsid w:val="00B9629C"/>
    <w:rsid w:val="00BA2C44"/>
    <w:rsid w:val="00BA3244"/>
    <w:rsid w:val="00BA6710"/>
    <w:rsid w:val="00BA6D7B"/>
    <w:rsid w:val="00BB2834"/>
    <w:rsid w:val="00BC0D53"/>
    <w:rsid w:val="00BD145B"/>
    <w:rsid w:val="00BD1D8E"/>
    <w:rsid w:val="00BD1FDE"/>
    <w:rsid w:val="00BD5729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0B99"/>
    <w:rsid w:val="00C11551"/>
    <w:rsid w:val="00C11E3A"/>
    <w:rsid w:val="00C13F62"/>
    <w:rsid w:val="00C163D8"/>
    <w:rsid w:val="00C24222"/>
    <w:rsid w:val="00C27410"/>
    <w:rsid w:val="00C27EBD"/>
    <w:rsid w:val="00C310CF"/>
    <w:rsid w:val="00C32AA9"/>
    <w:rsid w:val="00C33064"/>
    <w:rsid w:val="00C3328D"/>
    <w:rsid w:val="00C4047C"/>
    <w:rsid w:val="00C437AB"/>
    <w:rsid w:val="00C50DB0"/>
    <w:rsid w:val="00C5152B"/>
    <w:rsid w:val="00C53183"/>
    <w:rsid w:val="00C53B52"/>
    <w:rsid w:val="00C63132"/>
    <w:rsid w:val="00C64CF7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02FB"/>
    <w:rsid w:val="00C93503"/>
    <w:rsid w:val="00CA09C8"/>
    <w:rsid w:val="00CA18F4"/>
    <w:rsid w:val="00CA1B4C"/>
    <w:rsid w:val="00CA3068"/>
    <w:rsid w:val="00CA35E0"/>
    <w:rsid w:val="00CA42C9"/>
    <w:rsid w:val="00CA42EF"/>
    <w:rsid w:val="00CA50AD"/>
    <w:rsid w:val="00CB062B"/>
    <w:rsid w:val="00CB0EF1"/>
    <w:rsid w:val="00CB0F09"/>
    <w:rsid w:val="00CB39F8"/>
    <w:rsid w:val="00CB4279"/>
    <w:rsid w:val="00CB4DA4"/>
    <w:rsid w:val="00CB61A5"/>
    <w:rsid w:val="00CC035B"/>
    <w:rsid w:val="00CC0926"/>
    <w:rsid w:val="00CC1C32"/>
    <w:rsid w:val="00CC775B"/>
    <w:rsid w:val="00CC79EC"/>
    <w:rsid w:val="00CD61CF"/>
    <w:rsid w:val="00CD7B48"/>
    <w:rsid w:val="00CE1793"/>
    <w:rsid w:val="00CE2333"/>
    <w:rsid w:val="00CF3641"/>
    <w:rsid w:val="00CF4DAD"/>
    <w:rsid w:val="00CF5BE6"/>
    <w:rsid w:val="00D01FED"/>
    <w:rsid w:val="00D0257F"/>
    <w:rsid w:val="00D0314F"/>
    <w:rsid w:val="00D05F40"/>
    <w:rsid w:val="00D06FB7"/>
    <w:rsid w:val="00D14FF3"/>
    <w:rsid w:val="00D22B92"/>
    <w:rsid w:val="00D23EC2"/>
    <w:rsid w:val="00D25E48"/>
    <w:rsid w:val="00D26BCE"/>
    <w:rsid w:val="00D30670"/>
    <w:rsid w:val="00D30F55"/>
    <w:rsid w:val="00D32645"/>
    <w:rsid w:val="00D32741"/>
    <w:rsid w:val="00D32F38"/>
    <w:rsid w:val="00D355EA"/>
    <w:rsid w:val="00D35FE2"/>
    <w:rsid w:val="00D41902"/>
    <w:rsid w:val="00D44A74"/>
    <w:rsid w:val="00D44FF5"/>
    <w:rsid w:val="00D50579"/>
    <w:rsid w:val="00D54213"/>
    <w:rsid w:val="00D56C95"/>
    <w:rsid w:val="00D57679"/>
    <w:rsid w:val="00D57877"/>
    <w:rsid w:val="00D6055C"/>
    <w:rsid w:val="00D6080C"/>
    <w:rsid w:val="00D60BB8"/>
    <w:rsid w:val="00D614C9"/>
    <w:rsid w:val="00D63F95"/>
    <w:rsid w:val="00D658B2"/>
    <w:rsid w:val="00D67BCD"/>
    <w:rsid w:val="00D70360"/>
    <w:rsid w:val="00D70B48"/>
    <w:rsid w:val="00D74B7E"/>
    <w:rsid w:val="00D80F20"/>
    <w:rsid w:val="00D84110"/>
    <w:rsid w:val="00D84B5E"/>
    <w:rsid w:val="00D84C53"/>
    <w:rsid w:val="00D87424"/>
    <w:rsid w:val="00D8762C"/>
    <w:rsid w:val="00D87F48"/>
    <w:rsid w:val="00D907E1"/>
    <w:rsid w:val="00D94F40"/>
    <w:rsid w:val="00D9584B"/>
    <w:rsid w:val="00D95BD9"/>
    <w:rsid w:val="00D96508"/>
    <w:rsid w:val="00D969FA"/>
    <w:rsid w:val="00DA238C"/>
    <w:rsid w:val="00DA3218"/>
    <w:rsid w:val="00DA33B8"/>
    <w:rsid w:val="00DA3CB6"/>
    <w:rsid w:val="00DB6368"/>
    <w:rsid w:val="00DC3004"/>
    <w:rsid w:val="00DC37F5"/>
    <w:rsid w:val="00DC523E"/>
    <w:rsid w:val="00DC6D62"/>
    <w:rsid w:val="00DD104D"/>
    <w:rsid w:val="00DD5F44"/>
    <w:rsid w:val="00DD76B7"/>
    <w:rsid w:val="00DE0391"/>
    <w:rsid w:val="00DE1AD0"/>
    <w:rsid w:val="00DE2290"/>
    <w:rsid w:val="00DE3E0A"/>
    <w:rsid w:val="00DE7554"/>
    <w:rsid w:val="00DF0025"/>
    <w:rsid w:val="00DF0281"/>
    <w:rsid w:val="00DF0FC4"/>
    <w:rsid w:val="00DF1529"/>
    <w:rsid w:val="00DF454E"/>
    <w:rsid w:val="00DF7E95"/>
    <w:rsid w:val="00E032B9"/>
    <w:rsid w:val="00E0378C"/>
    <w:rsid w:val="00E05F0C"/>
    <w:rsid w:val="00E10570"/>
    <w:rsid w:val="00E11CF2"/>
    <w:rsid w:val="00E136AE"/>
    <w:rsid w:val="00E13F3D"/>
    <w:rsid w:val="00E142D5"/>
    <w:rsid w:val="00E1676D"/>
    <w:rsid w:val="00E17340"/>
    <w:rsid w:val="00E213BE"/>
    <w:rsid w:val="00E222C4"/>
    <w:rsid w:val="00E24022"/>
    <w:rsid w:val="00E25E4F"/>
    <w:rsid w:val="00E27D3D"/>
    <w:rsid w:val="00E30E32"/>
    <w:rsid w:val="00E312D6"/>
    <w:rsid w:val="00E314AF"/>
    <w:rsid w:val="00E31FC8"/>
    <w:rsid w:val="00E34AB6"/>
    <w:rsid w:val="00E356B2"/>
    <w:rsid w:val="00E36D78"/>
    <w:rsid w:val="00E374BD"/>
    <w:rsid w:val="00E40A91"/>
    <w:rsid w:val="00E4341F"/>
    <w:rsid w:val="00E4373F"/>
    <w:rsid w:val="00E467FF"/>
    <w:rsid w:val="00E46913"/>
    <w:rsid w:val="00E46F46"/>
    <w:rsid w:val="00E476AB"/>
    <w:rsid w:val="00E47CB6"/>
    <w:rsid w:val="00E5091E"/>
    <w:rsid w:val="00E50F56"/>
    <w:rsid w:val="00E5214B"/>
    <w:rsid w:val="00E5291F"/>
    <w:rsid w:val="00E53751"/>
    <w:rsid w:val="00E53E58"/>
    <w:rsid w:val="00E54A1F"/>
    <w:rsid w:val="00E60C8B"/>
    <w:rsid w:val="00E63994"/>
    <w:rsid w:val="00E648C5"/>
    <w:rsid w:val="00E66615"/>
    <w:rsid w:val="00E70420"/>
    <w:rsid w:val="00E720BC"/>
    <w:rsid w:val="00E738ED"/>
    <w:rsid w:val="00E779A7"/>
    <w:rsid w:val="00E80715"/>
    <w:rsid w:val="00E81101"/>
    <w:rsid w:val="00E8200B"/>
    <w:rsid w:val="00E829E8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B265E"/>
    <w:rsid w:val="00EB2DB4"/>
    <w:rsid w:val="00EB491F"/>
    <w:rsid w:val="00EB64A6"/>
    <w:rsid w:val="00EB68C0"/>
    <w:rsid w:val="00EC094B"/>
    <w:rsid w:val="00EC1578"/>
    <w:rsid w:val="00EC4843"/>
    <w:rsid w:val="00EC5B00"/>
    <w:rsid w:val="00EC66EF"/>
    <w:rsid w:val="00ED1882"/>
    <w:rsid w:val="00ED2298"/>
    <w:rsid w:val="00ED2588"/>
    <w:rsid w:val="00ED456F"/>
    <w:rsid w:val="00ED50D2"/>
    <w:rsid w:val="00EE03D9"/>
    <w:rsid w:val="00EE39AF"/>
    <w:rsid w:val="00EE43A5"/>
    <w:rsid w:val="00EE5B27"/>
    <w:rsid w:val="00EE5F28"/>
    <w:rsid w:val="00EF0A6D"/>
    <w:rsid w:val="00EF18A2"/>
    <w:rsid w:val="00EF32F7"/>
    <w:rsid w:val="00EF64DE"/>
    <w:rsid w:val="00F01113"/>
    <w:rsid w:val="00F0117D"/>
    <w:rsid w:val="00F01DF0"/>
    <w:rsid w:val="00F02B5B"/>
    <w:rsid w:val="00F02BFD"/>
    <w:rsid w:val="00F03A22"/>
    <w:rsid w:val="00F05775"/>
    <w:rsid w:val="00F06008"/>
    <w:rsid w:val="00F06C6A"/>
    <w:rsid w:val="00F113BD"/>
    <w:rsid w:val="00F12CB4"/>
    <w:rsid w:val="00F13777"/>
    <w:rsid w:val="00F245C1"/>
    <w:rsid w:val="00F2477E"/>
    <w:rsid w:val="00F2728F"/>
    <w:rsid w:val="00F27658"/>
    <w:rsid w:val="00F3096F"/>
    <w:rsid w:val="00F3394E"/>
    <w:rsid w:val="00F33E02"/>
    <w:rsid w:val="00F369FB"/>
    <w:rsid w:val="00F417A2"/>
    <w:rsid w:val="00F44085"/>
    <w:rsid w:val="00F445A1"/>
    <w:rsid w:val="00F45199"/>
    <w:rsid w:val="00F50567"/>
    <w:rsid w:val="00F519AF"/>
    <w:rsid w:val="00F5375B"/>
    <w:rsid w:val="00F551D7"/>
    <w:rsid w:val="00F5659E"/>
    <w:rsid w:val="00F6069F"/>
    <w:rsid w:val="00F61F2E"/>
    <w:rsid w:val="00F624E3"/>
    <w:rsid w:val="00F62EBB"/>
    <w:rsid w:val="00F63A72"/>
    <w:rsid w:val="00F64B85"/>
    <w:rsid w:val="00F675D8"/>
    <w:rsid w:val="00F67CD8"/>
    <w:rsid w:val="00F70F27"/>
    <w:rsid w:val="00F71193"/>
    <w:rsid w:val="00F73AE8"/>
    <w:rsid w:val="00F73C13"/>
    <w:rsid w:val="00F76152"/>
    <w:rsid w:val="00F80157"/>
    <w:rsid w:val="00F82461"/>
    <w:rsid w:val="00F83CAA"/>
    <w:rsid w:val="00F9152F"/>
    <w:rsid w:val="00F95E89"/>
    <w:rsid w:val="00FA0700"/>
    <w:rsid w:val="00FA1461"/>
    <w:rsid w:val="00FA47B0"/>
    <w:rsid w:val="00FB2CB6"/>
    <w:rsid w:val="00FB3D49"/>
    <w:rsid w:val="00FB4FD0"/>
    <w:rsid w:val="00FC37B5"/>
    <w:rsid w:val="00FC3FEF"/>
    <w:rsid w:val="00FC41F2"/>
    <w:rsid w:val="00FC5777"/>
    <w:rsid w:val="00FD020B"/>
    <w:rsid w:val="00FD3BE8"/>
    <w:rsid w:val="00FE1008"/>
    <w:rsid w:val="00FE1AA6"/>
    <w:rsid w:val="00FE2181"/>
    <w:rsid w:val="00FE748F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CF4DAD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22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22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22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2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3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1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3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2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4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7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5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6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  <w:style w:type="paragraph" w:customStyle="1" w:styleId="Style1">
    <w:name w:val="Style1"/>
    <w:basedOn w:val="Heading4"/>
    <w:qFormat/>
    <w:rsid w:val="00916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3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45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yperlink" Target="https://www.micro-epsilon.com/displacement-position-sensors/laser-sensor/optoNCDT_2300_basic/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s://github.com/anderssandstrom/ecmc_target_muts_logger" TargetMode="External"/><Relationship Id="rId33" Type="http://schemas.openxmlformats.org/officeDocument/2006/relationships/header" Target="header1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lab.esss.lu.se/mcag/target/target_fat_galicia_analysis/-/blob/master/doc/N046_TorqueDataRecord_16_02_2022_final.xls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yperlink" Target="https://www.ethercat.org" TargetMode="External"/><Relationship Id="rId32" Type="http://schemas.openxmlformats.org/officeDocument/2006/relationships/image" Target="media/image18.png"/><Relationship Id="rId37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anderssandstrom/ecmc_target_muts_logger/blob/master/src/bptTypeTelemessCalib.dbd" TargetMode="External"/><Relationship Id="rId36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telemess.de" TargetMode="External"/><Relationship Id="rId30" Type="http://schemas.openxmlformats.org/officeDocument/2006/relationships/image" Target="media/image16.JP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9312BD4A-99EF-D24E-9422-8E0683BD1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541</TotalTime>
  <Pages>27</Pages>
  <Words>3580</Words>
  <Characters>20408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23941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309</cp:revision>
  <cp:lastPrinted>2022-03-07T07:26:00Z</cp:lastPrinted>
  <dcterms:created xsi:type="dcterms:W3CDTF">2022-02-28T13:30:00Z</dcterms:created>
  <dcterms:modified xsi:type="dcterms:W3CDTF">2022-03-10T14:39:00Z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