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737BA484" w14:textId="567C4EA1" w:rsidR="00DE3E0A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6951856" w:history="1">
        <w:r w:rsidR="00DE3E0A" w:rsidRPr="00752661">
          <w:rPr>
            <w:rStyle w:val="Hyperlink"/>
            <w:lang w:val="en-US"/>
          </w:rPr>
          <w:t>1.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Background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_Toc96951856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3139CC"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696363F2" w14:textId="53915B29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57" w:history="1">
        <w:r w:rsidR="00DE3E0A" w:rsidRPr="00752661">
          <w:rPr>
            <w:rStyle w:val="Hyperlink"/>
            <w:lang w:val="en-US"/>
          </w:rPr>
          <w:t>1.1.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Equipment in scope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_Toc96951857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24FE2ED5" w14:textId="17B91873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58" w:history="1">
        <w:r w:rsidR="00DE3E0A" w:rsidRPr="00752661">
          <w:rPr>
            <w:rStyle w:val="Hyperlink"/>
            <w:lang w:val="en-US"/>
          </w:rPr>
          <w:t>2.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Requirements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_Toc96951858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465754C8" w14:textId="19255021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59" w:history="1">
        <w:r w:rsidR="00DE3E0A" w:rsidRPr="00752661">
          <w:rPr>
            <w:rStyle w:val="Hyperlink"/>
            <w:lang w:val="en-US"/>
          </w:rPr>
          <w:t>3.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CONTROL SYSTEM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_Toc96951859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F5C475D" w14:textId="093369FA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0" w:history="1">
        <w:r w:rsidR="00DE3E0A" w:rsidRPr="00752661">
          <w:rPr>
            <w:rStyle w:val="Hyperlink"/>
            <w:lang w:val="en-US"/>
          </w:rPr>
          <w:t>3.1.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Hardware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_Toc96951860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322A71EF" w14:textId="71C0BBAD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1" w:history="1">
        <w:r w:rsidR="00DE3E0A" w:rsidRPr="00752661">
          <w:rPr>
            <w:rStyle w:val="Hyperlink"/>
            <w:lang w:val="en-US"/>
          </w:rPr>
          <w:t>3.2.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EL7037 Stepper drive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_Toc96951861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2161ABAD" w14:textId="5F5829BE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2" w:history="1">
        <w:r w:rsidR="00DE3E0A" w:rsidRPr="00752661">
          <w:rPr>
            <w:rStyle w:val="Hyperlink"/>
            <w:lang w:val="en-US"/>
          </w:rPr>
          <w:t>3.3.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EL7201 Resolver interface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_Toc96951862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3B03DB1F" w14:textId="2835644A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3" w:history="1">
        <w:r w:rsidR="00DE3E0A" w:rsidRPr="00752661">
          <w:rPr>
            <w:rStyle w:val="Hyperlink"/>
            <w:lang w:val="en-US"/>
          </w:rPr>
          <w:t>3.4.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Feedback systems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_Toc96951863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DFA14D9" w14:textId="1879A78C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4" w:history="1">
        <w:r w:rsidR="00DE3E0A" w:rsidRPr="00752661">
          <w:rPr>
            <w:rStyle w:val="Hyperlink"/>
            <w:lang w:val="en-US"/>
          </w:rPr>
          <w:t>3.4.1.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Laser triangulation sensor Micro Epsilon ILD2300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_Toc96951864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DFE817B" w14:textId="180A1DA1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5" w:history="1">
        <w:r w:rsidR="00DE3E0A" w:rsidRPr="00752661">
          <w:rPr>
            <w:rStyle w:val="Hyperlink"/>
            <w:lang w:val="en-US"/>
          </w:rPr>
          <w:t>3.4.2.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Resolver, AMCI R11X-J10/N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_Toc96951865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6</w:t>
        </w:r>
        <w:r w:rsidR="00DE3E0A">
          <w:rPr>
            <w:webHidden/>
          </w:rPr>
          <w:fldChar w:fldCharType="end"/>
        </w:r>
      </w:hyperlink>
    </w:p>
    <w:p w14:paraId="47BA0B73" w14:textId="6DBEED8A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66" w:history="1">
        <w:r w:rsidR="00DE3E0A" w:rsidRPr="00752661">
          <w:rPr>
            <w:rStyle w:val="Hyperlink"/>
            <w:lang w:val="en-US"/>
          </w:rPr>
          <w:t>4.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METHOD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_Toc96951866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7</w:t>
        </w:r>
        <w:r w:rsidR="00DE3E0A">
          <w:rPr>
            <w:webHidden/>
          </w:rPr>
          <w:fldChar w:fldCharType="end"/>
        </w:r>
      </w:hyperlink>
    </w:p>
    <w:p w14:paraId="4756045B" w14:textId="03ADB010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7" w:history="1">
        <w:r w:rsidR="00DE3E0A" w:rsidRPr="00752661">
          <w:rPr>
            <w:rStyle w:val="Hyperlink"/>
            <w:lang w:val="en-US"/>
          </w:rPr>
          <w:t>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General Inspection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_Toc96951867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9F1FF22" w14:textId="58829392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8" w:history="1">
        <w:r w:rsidR="00DE3E0A" w:rsidRPr="00752661">
          <w:rPr>
            <w:rStyle w:val="Hyperlink"/>
            <w:lang w:val="en-US"/>
          </w:rPr>
          <w:t>4.1.1.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Mechanical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_Toc96951868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63D5A0A7" w14:textId="1EF4A675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9" w:history="1">
        <w:r w:rsidR="00DE3E0A" w:rsidRPr="00752661">
          <w:rPr>
            <w:rStyle w:val="Hyperlink"/>
            <w:lang w:val="en-US"/>
          </w:rPr>
          <w:t>4.1.2.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Electrical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_Toc96951869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158116B0" w14:textId="04E4CB85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0" w:history="1">
        <w:r w:rsidR="00DE3E0A" w:rsidRPr="00752661">
          <w:rPr>
            <w:rStyle w:val="Hyperlink"/>
            <w:lang w:val="en-US"/>
          </w:rPr>
          <w:t>4.2.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Motion Tests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_Toc96951870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1450269F" w14:textId="0B7E8608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1" w:history="1">
        <w:r w:rsidR="00DE3E0A" w:rsidRPr="00752661">
          <w:rPr>
            <w:rStyle w:val="Hyperlink"/>
            <w:lang w:val="en-US"/>
          </w:rPr>
          <w:t>4.2.1.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Initial Motion Test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_Toc96951871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61E65C94" w14:textId="4FD8D098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2" w:history="1">
        <w:r w:rsidR="00DE3E0A" w:rsidRPr="00752661">
          <w:rPr>
            <w:rStyle w:val="Hyperlink"/>
            <w:lang w:val="en-US"/>
          </w:rPr>
          <w:t>4.2.2.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Repeatability and accuracy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_Toc96951872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5D7A8A28" w14:textId="655BA381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3" w:history="1">
        <w:r w:rsidR="00DE3E0A" w:rsidRPr="00752661">
          <w:rPr>
            <w:rStyle w:val="Hyperlink"/>
            <w:lang w:val="en-US"/>
          </w:rPr>
          <w:t>4.2.3.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Switch Performance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_Toc96951873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1130C0E" w14:textId="0BA23879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4" w:history="1">
        <w:r w:rsidR="00DE3E0A" w:rsidRPr="00752661">
          <w:rPr>
            <w:rStyle w:val="Hyperlink"/>
            <w:lang w:val="en-US"/>
          </w:rPr>
          <w:t>4.2.4.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Resolver Performance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_Toc96951874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12C241AA" w14:textId="5187913C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5" w:history="1">
        <w:r w:rsidR="00DE3E0A" w:rsidRPr="00752661">
          <w:rPr>
            <w:rStyle w:val="Hyperlink"/>
            <w:lang w:val="en-US"/>
          </w:rPr>
          <w:t>4.2.5.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Data Acquisition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_Toc96951875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15DE2A9" w14:textId="7D2B1CD1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6" w:history="1">
        <w:r w:rsidR="00DE3E0A" w:rsidRPr="00752661">
          <w:rPr>
            <w:rStyle w:val="Hyperlink"/>
            <w:lang w:val="en-US"/>
          </w:rPr>
          <w:t>4.3.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Presentation of results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_Toc96951876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9CD474F" w14:textId="0C471077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7" w:history="1">
        <w:r w:rsidR="00DE3E0A" w:rsidRPr="00752661">
          <w:rPr>
            <w:rStyle w:val="Hyperlink"/>
            <w:lang w:val="en-US"/>
          </w:rPr>
          <w:t>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Analysis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_Toc96951877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10</w:t>
        </w:r>
        <w:r w:rsidR="00DE3E0A">
          <w:rPr>
            <w:webHidden/>
          </w:rPr>
          <w:fldChar w:fldCharType="end"/>
        </w:r>
      </w:hyperlink>
    </w:p>
    <w:p w14:paraId="63357A56" w14:textId="06A67977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78" w:history="1">
        <w:r w:rsidR="00DE3E0A" w:rsidRPr="00752661">
          <w:rPr>
            <w:rStyle w:val="Hyperlink"/>
            <w:lang w:val="en-US"/>
          </w:rPr>
          <w:t>5.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Results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_Toc96951878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14</w:t>
        </w:r>
        <w:r w:rsidR="00DE3E0A">
          <w:rPr>
            <w:webHidden/>
          </w:rPr>
          <w:fldChar w:fldCharType="end"/>
        </w:r>
      </w:hyperlink>
    </w:p>
    <w:p w14:paraId="15A330E0" w14:textId="663F85FE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9" w:history="1">
        <w:r w:rsidR="00DE3E0A" w:rsidRPr="00752661">
          <w:rPr>
            <w:rStyle w:val="Hyperlink"/>
            <w:lang w:val="en-US"/>
          </w:rPr>
          <w:t>5.1.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11359 Axis 1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_Toc96951879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15</w:t>
        </w:r>
        <w:r w:rsidR="00DE3E0A">
          <w:rPr>
            <w:webHidden/>
          </w:rPr>
          <w:fldChar w:fldCharType="end"/>
        </w:r>
      </w:hyperlink>
    </w:p>
    <w:p w14:paraId="3096CFFA" w14:textId="7373982B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0" w:history="1">
        <w:r w:rsidR="00DE3E0A" w:rsidRPr="00752661">
          <w:rPr>
            <w:rStyle w:val="Hyperlink"/>
            <w:lang w:val="en-US"/>
          </w:rPr>
          <w:t>6.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CONCLUSIONS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_Toc96951880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15</w:t>
        </w:r>
        <w:r w:rsidR="00DE3E0A">
          <w:rPr>
            <w:webHidden/>
          </w:rPr>
          <w:fldChar w:fldCharType="end"/>
        </w:r>
      </w:hyperlink>
    </w:p>
    <w:p w14:paraId="24B5720E" w14:textId="39BA8CDD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1" w:history="1">
        <w:r w:rsidR="00DE3E0A" w:rsidRPr="00752661">
          <w:rPr>
            <w:rStyle w:val="Hyperlink"/>
            <w:lang w:val="en-US"/>
          </w:rPr>
          <w:t>7.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references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_Toc96951881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16</w:t>
        </w:r>
        <w:r w:rsidR="00DE3E0A">
          <w:rPr>
            <w:webHidden/>
          </w:rPr>
          <w:fldChar w:fldCharType="end"/>
        </w:r>
      </w:hyperlink>
    </w:p>
    <w:p w14:paraId="5FE53A75" w14:textId="4EDE7BFE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2" w:history="1">
        <w:r w:rsidR="00DE3E0A" w:rsidRPr="00752661">
          <w:rPr>
            <w:rStyle w:val="Hyperlink"/>
            <w:lang w:val="en-US"/>
          </w:rPr>
          <w:t>8.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Appendix A Micro Epsilon ILD2300 Calibration REPORT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_Toc96951882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18</w:t>
        </w:r>
        <w:r w:rsidR="00DE3E0A">
          <w:rPr>
            <w:webHidden/>
          </w:rPr>
          <w:fldChar w:fldCharType="end"/>
        </w:r>
      </w:hyperlink>
    </w:p>
    <w:p w14:paraId="11C856C9" w14:textId="72A9B46D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tables</w:t>
      </w:r>
    </w:p>
    <w:p w14:paraId="4BB760FB" w14:textId="0BF6DAF5" w:rsidR="00E93CF6" w:rsidRPr="00E93CF6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E93CF6" w:rsidRPr="001F5DEB">
        <w:rPr>
          <w:noProof/>
          <w:lang w:val="en-US"/>
        </w:rPr>
        <w:t>Table 1:Status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_Toc59116377 \h </w:instrText>
      </w:r>
      <w:r w:rsidR="00E93CF6"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 w:rsidR="00E93CF6">
        <w:rPr>
          <w:noProof/>
        </w:rPr>
        <w:fldChar w:fldCharType="end"/>
      </w:r>
    </w:p>
    <w:p w14:paraId="55105A3E" w14:textId="5BF56206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2: Results 11358,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_Toc59116378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6F62ED4A" w14:textId="7847A091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4: Results 11358,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_Toc59116379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413617E2" w14:textId="4D6356E7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lastRenderedPageBreak/>
        <w:t>Table 5: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_Toc59116380 \h </w:instrText>
      </w:r>
      <w:r>
        <w:rPr>
          <w:noProof/>
        </w:rPr>
      </w:r>
      <w:r>
        <w:rPr>
          <w:noProof/>
        </w:rPr>
        <w:fldChar w:fldCharType="separate"/>
      </w:r>
      <w:r w:rsidR="003139CC">
        <w:rPr>
          <w:noProof/>
        </w:rPr>
        <w:t>15</w:t>
      </w:r>
      <w:r>
        <w:rPr>
          <w:noProof/>
        </w:rPr>
        <w:fldChar w:fldCharType="end"/>
      </w:r>
    </w:p>
    <w:p w14:paraId="533F176F" w14:textId="4DAEE768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6: Results 11359,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_Toc59116381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3672F177" w14:textId="1A1900A2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7: Results 11360,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_Toc59116382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72A62A89" w14:textId="76F42166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8: Results 11360,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_Toc59116383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6BBAAE79" w14:textId="0BAC5C39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9: Results 11361,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_Toc59116384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73C43697" w14:textId="2186042D" w:rsidR="00E93CF6" w:rsidRPr="00F62EBB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10: Results 11361,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_Toc59116385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0727CBA7" w14:textId="1D687759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473DFE4C" w14:textId="16969A24" w:rsidR="00E93CF6" w:rsidRPr="00E93CF6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E93CF6" w:rsidRPr="003837F1">
        <w:rPr>
          <w:noProof/>
          <w:lang w:val="en-US"/>
        </w:rPr>
        <w:t>Figure 1: JJ X-RAY: Slit set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_Toc59116386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3139CC">
        <w:rPr>
          <w:noProof/>
        </w:rPr>
        <w:t>4</w:t>
      </w:r>
      <w:r w:rsidR="00E93CF6">
        <w:rPr>
          <w:noProof/>
        </w:rPr>
        <w:fldChar w:fldCharType="end"/>
      </w:r>
    </w:p>
    <w:p w14:paraId="305194E8" w14:textId="74BC7E28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2: Test 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_Toc59116387 \h </w:instrText>
      </w:r>
      <w:r>
        <w:rPr>
          <w:noProof/>
        </w:rPr>
      </w:r>
      <w:r>
        <w:rPr>
          <w:noProof/>
        </w:rPr>
        <w:fldChar w:fldCharType="separate"/>
      </w:r>
      <w:r w:rsidR="003139CC">
        <w:rPr>
          <w:noProof/>
        </w:rPr>
        <w:t>9</w:t>
      </w:r>
      <w:r>
        <w:rPr>
          <w:noProof/>
        </w:rPr>
        <w:fldChar w:fldCharType="end"/>
      </w:r>
    </w:p>
    <w:p w14:paraId="44CA6651" w14:textId="2CA31878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3: Bent levers of limit switches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_Toc59116388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23C409B1" w14:textId="06FBD7B2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4: Bent limit switch lever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_Toc59116389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1AF52F1E" w14:textId="2B5DC43C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96951856"/>
      <w:bookmarkStart w:id="1" w:name="_Toc30500562"/>
      <w:r w:rsidRPr="009458B8">
        <w:rPr>
          <w:lang w:val="en-US"/>
        </w:rPr>
        <w:lastRenderedPageBreak/>
        <w:t>Background</w:t>
      </w:r>
      <w:bookmarkEnd w:id="0"/>
    </w:p>
    <w:p w14:paraId="0E88C825" w14:textId="3AEEB67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 tests.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6951857"/>
      <w:r w:rsidRPr="009458B8">
        <w:rPr>
          <w:lang w:val="en-US"/>
        </w:rPr>
        <w:t>Equipment in scope</w:t>
      </w:r>
      <w:bookmarkEnd w:id="2"/>
    </w:p>
    <w:p w14:paraId="29BB500A" w14:textId="77777777" w:rsidR="00F63A72" w:rsidRDefault="00A23434" w:rsidP="008F3F0D">
      <w:pPr>
        <w:rPr>
          <w:lang w:val="en-US"/>
        </w:rPr>
      </w:pPr>
      <w:r>
        <w:rPr>
          <w:lang w:val="en-US"/>
        </w:rPr>
        <w:t>The target wheel and shaft assembly can be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6D374EA0" w:rsidR="00A749F7" w:rsidRPr="009458B8" w:rsidRDefault="00A23434" w:rsidP="00A23434">
      <w:pPr>
        <w:pStyle w:val="Caption"/>
        <w:rPr>
          <w:lang w:val="en-US"/>
        </w:rPr>
      </w:pPr>
      <w:bookmarkStart w:id="3" w:name="_Ref97709231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6F438E">
        <w:rPr>
          <w:noProof/>
          <w:lang w:val="en-US"/>
        </w:rPr>
        <w:t>1</w:t>
      </w:r>
      <w:r>
        <w:fldChar w:fldCharType="end"/>
      </w:r>
      <w:bookmarkEnd w:id="3"/>
      <w:r w:rsidRPr="00A23434">
        <w:rPr>
          <w:lang w:val="en-US"/>
        </w:rPr>
        <w:t>: Target wheel, shaft and drive unit</w:t>
      </w:r>
    </w:p>
    <w:p w14:paraId="4A191844" w14:textId="77777777" w:rsidR="00101CE2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bookmarkStart w:id="4" w:name="_Toc96951858"/>
      <w:r>
        <w:rPr>
          <w:lang w:val="en-US"/>
        </w:rPr>
        <w:br w:type="page"/>
      </w:r>
    </w:p>
    <w:p w14:paraId="35537441" w14:textId="44D21269" w:rsidR="00A749F7" w:rsidRPr="002E1761" w:rsidRDefault="00A749F7" w:rsidP="00A749F7">
      <w:pPr>
        <w:pStyle w:val="Heading1"/>
        <w:rPr>
          <w:color w:val="FF0000"/>
          <w:lang w:val="en-US"/>
        </w:rPr>
      </w:pPr>
      <w:r w:rsidRPr="002E1761">
        <w:rPr>
          <w:color w:val="FF0000"/>
          <w:lang w:val="en-US"/>
        </w:rPr>
        <w:lastRenderedPageBreak/>
        <w:t>Requirements</w:t>
      </w:r>
      <w:bookmarkStart w:id="5" w:name="_GoBack"/>
      <w:bookmarkEnd w:id="4"/>
      <w:bookmarkEnd w:id="5"/>
    </w:p>
    <w:p w14:paraId="5D9FA07A" w14:textId="77777777" w:rsidR="0022707B" w:rsidRPr="002E1761" w:rsidRDefault="0022707B" w:rsidP="0022707B">
      <w:pPr>
        <w:rPr>
          <w:color w:val="FF0000"/>
          <w:lang w:val="en-US"/>
        </w:rPr>
      </w:pPr>
      <w:r w:rsidRPr="002E1761">
        <w:rPr>
          <w:color w:val="FF0000"/>
          <w:lang w:val="en-US"/>
        </w:rPr>
        <w:t>The following requirements have been set by the BIFROST team:</w:t>
      </w:r>
    </w:p>
    <w:p w14:paraId="4FDC515E" w14:textId="3A6B37A4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 xml:space="preserve">Stroke: 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40mm</w:t>
      </w:r>
    </w:p>
    <w:p w14:paraId="522A7650" w14:textId="08798B59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Accuracy: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+-0.1mm</w:t>
      </w:r>
    </w:p>
    <w:p w14:paraId="4209BBDF" w14:textId="065FF6A0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Repeatability: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+-0.05mm</w:t>
      </w:r>
    </w:p>
    <w:p w14:paraId="0A792791" w14:textId="085F1AD5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Resolution: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6" w:name="_Toc96951859"/>
      <w:r w:rsidRPr="009458B8">
        <w:rPr>
          <w:lang w:val="en-US"/>
        </w:rPr>
        <w:lastRenderedPageBreak/>
        <w:t>CONTROL SYSTEM</w:t>
      </w:r>
      <w:bookmarkEnd w:id="6"/>
    </w:p>
    <w:p w14:paraId="12D82D9B" w14:textId="7362D892" w:rsidR="00101C8D" w:rsidRDefault="00D80F20" w:rsidP="00952F33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53E58">
        <w:rPr>
          <w:lang w:val="en-US"/>
        </w:rPr>
        <w:t>F</w:t>
      </w:r>
      <w:r w:rsidRPr="009458B8">
        <w:rPr>
          <w:lang w:val="en-US"/>
        </w:rPr>
        <w:t xml:space="preserve">AT </w:t>
      </w:r>
      <w:r w:rsidR="00E53E58">
        <w:rPr>
          <w:lang w:val="en-US"/>
        </w:rPr>
        <w:t xml:space="preserve">measurements </w:t>
      </w:r>
      <w:r w:rsidR="00FD3BE8" w:rsidRPr="009458B8">
        <w:rPr>
          <w:lang w:val="en-US"/>
        </w:rPr>
        <w:t>were</w:t>
      </w:r>
      <w:r w:rsidRPr="009458B8">
        <w:rPr>
          <w:lang w:val="en-US"/>
        </w:rPr>
        <w:t xml:space="preserve">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139CC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139CC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611BA2">
        <w:rPr>
          <w:lang w:val="en-US"/>
        </w:rPr>
        <w:t xml:space="preserve">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3139CC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611BA2">
        <w:rPr>
          <w:lang w:val="en-US"/>
        </w:rPr>
        <w:t xml:space="preserve">. </w:t>
      </w:r>
      <w:r w:rsidR="00997ADE"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</w:t>
      </w:r>
      <w:r w:rsidR="006A7FF3">
        <w:rPr>
          <w:lang w:val="en-US"/>
        </w:rPr>
        <w:t>e</w:t>
      </w:r>
      <w:r w:rsidR="001409E0" w:rsidRPr="009458B8">
        <w:rPr>
          <w:lang w:val="en-US"/>
        </w:rPr>
        <w:t>.</w:t>
      </w:r>
    </w:p>
    <w:p w14:paraId="4999D18D" w14:textId="3FCCC4B7" w:rsidR="00FD3BE8" w:rsidRDefault="00FD3BE8" w:rsidP="00952F33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2DA37886" w14:textId="77777777" w:rsidR="00611BA2" w:rsidRDefault="00611BA2" w:rsidP="00952F33">
      <w:pPr>
        <w:rPr>
          <w:lang w:val="en-US"/>
        </w:rPr>
      </w:pPr>
    </w:p>
    <w:p w14:paraId="1AA1B1EF" w14:textId="69758879" w:rsidR="00611BA2" w:rsidRDefault="00611BA2" w:rsidP="00611BA2">
      <w:pPr>
        <w:keepNext/>
      </w:pP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7" w:name="_Toc96951860"/>
      <w:r w:rsidRPr="009458B8">
        <w:rPr>
          <w:lang w:val="en-US"/>
        </w:rPr>
        <w:t>Hardware</w:t>
      </w:r>
      <w:bookmarkEnd w:id="7"/>
    </w:p>
    <w:p w14:paraId="484E312B" w14:textId="4F13C005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 w:rsidR="006A7FF3">
        <w:rPr>
          <w:lang w:val="en-US"/>
        </w:rPr>
        <w:t>,</w:t>
      </w:r>
      <w:r w:rsidR="00D30F55">
        <w:rPr>
          <w:lang w:val="en-US"/>
        </w:rPr>
        <w:t xml:space="preserve"> </w:t>
      </w:r>
      <w:r w:rsidR="00D30F55">
        <w:rPr>
          <w:lang w:val="en-US"/>
        </w:rPr>
        <w:fldChar w:fldCharType="begin"/>
      </w:r>
      <w:r w:rsidR="00D30F55">
        <w:rPr>
          <w:lang w:val="en-US"/>
        </w:rPr>
        <w:instrText xml:space="preserve"> REF _Ref97709193 \h </w:instrText>
      </w:r>
      <w:r w:rsidR="00D30F55">
        <w:rPr>
          <w:lang w:val="en-US"/>
        </w:rPr>
      </w:r>
      <w:r w:rsidR="00D30F55">
        <w:rPr>
          <w:lang w:val="en-US"/>
        </w:rPr>
        <w:fldChar w:fldCharType="separate"/>
      </w:r>
      <w:r w:rsidR="00D30F55" w:rsidRPr="00D30F55">
        <w:rPr>
          <w:lang w:val="en-US"/>
        </w:rPr>
        <w:t xml:space="preserve">Figure </w:t>
      </w:r>
      <w:r w:rsidR="00D30F55" w:rsidRPr="00D30F55">
        <w:rPr>
          <w:noProof/>
          <w:lang w:val="en-US"/>
        </w:rPr>
        <w:t>2</w:t>
      </w:r>
      <w:r w:rsidR="00D30F55"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C11F33" w14:textId="35EA308F" w:rsidR="00677EDD" w:rsidRPr="009458B8" w:rsidRDefault="00677EDD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</w:t>
      </w:r>
      <w:r w:rsidR="00A264BE"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</w:r>
      <w:r w:rsidR="00A264BE">
        <w:rPr>
          <w:lang w:val="en-US"/>
        </w:rPr>
        <w:t>1ch sin/cos encoder interface</w:t>
      </w:r>
      <w:r w:rsidR="005C2C8D">
        <w:rPr>
          <w:lang w:val="en-US"/>
        </w:rPr>
        <w:t xml:space="preserve"> for </w:t>
      </w:r>
      <w:proofErr w:type="spellStart"/>
      <w:r w:rsidR="005C2C8D">
        <w:rPr>
          <w:lang w:val="en-US"/>
        </w:rPr>
        <w:t>Amo</w:t>
      </w:r>
      <w:proofErr w:type="spellEnd"/>
      <w:r w:rsidR="005C2C8D">
        <w:rPr>
          <w:lang w:val="en-US"/>
        </w:rPr>
        <w:t xml:space="preserve"> </w:t>
      </w:r>
      <w:r w:rsidR="00794CEC">
        <w:rPr>
          <w:lang w:val="en-US"/>
        </w:rPr>
        <w:t>rotational eddy current sensor</w:t>
      </w:r>
    </w:p>
    <w:p w14:paraId="5DD6ECE6" w14:textId="76BC4397" w:rsidR="00677EDD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</w:t>
      </w:r>
      <w:r w:rsidR="00B12C9A">
        <w:rPr>
          <w:lang w:val="en-US"/>
        </w:rPr>
        <w:t>3</w:t>
      </w:r>
      <w:r w:rsidR="00A264BE">
        <w:rPr>
          <w:lang w:val="en-US"/>
        </w:rPr>
        <w:t>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 w:rsidR="00A264BE">
        <w:rPr>
          <w:lang w:val="en-US"/>
        </w:rPr>
        <w:t>4ch analog input</w:t>
      </w:r>
      <w:r w:rsidR="0065441B">
        <w:rPr>
          <w:lang w:val="en-US"/>
        </w:rPr>
        <w:t xml:space="preserve"> for </w:t>
      </w:r>
      <w:proofErr w:type="spellStart"/>
      <w:r w:rsidR="0065441B">
        <w:rPr>
          <w:lang w:val="en-US"/>
        </w:rPr>
        <w:t>Telemess</w:t>
      </w:r>
      <w:proofErr w:type="spellEnd"/>
      <w:r w:rsidR="0065441B">
        <w:rPr>
          <w:lang w:val="en-US"/>
        </w:rPr>
        <w:t xml:space="preserve"> eddy current sensors</w:t>
      </w:r>
      <w:r w:rsidR="00836C97">
        <w:rPr>
          <w:lang w:val="en-US"/>
        </w:rPr>
        <w:t xml:space="preserve"> </w:t>
      </w:r>
      <w:r w:rsidR="00836C97">
        <w:rPr>
          <w:lang w:val="en-US"/>
        </w:rPr>
        <w:fldChar w:fldCharType="begin"/>
      </w:r>
      <w:r w:rsidR="00836C97">
        <w:rPr>
          <w:lang w:val="en-US"/>
        </w:rPr>
        <w:instrText xml:space="preserve"> REF _Ref97709410 \r \h </w:instrText>
      </w:r>
      <w:r w:rsidR="00836C97">
        <w:rPr>
          <w:lang w:val="en-US"/>
        </w:rPr>
      </w:r>
      <w:r w:rsidR="00836C97">
        <w:rPr>
          <w:lang w:val="en-US"/>
        </w:rPr>
        <w:fldChar w:fldCharType="separate"/>
      </w:r>
      <w:r w:rsidR="00836C97">
        <w:rPr>
          <w:lang w:val="en-US"/>
        </w:rPr>
        <w:t>[5]</w:t>
      </w:r>
      <w:r w:rsidR="00836C97">
        <w:rPr>
          <w:lang w:val="en-US"/>
        </w:rPr>
        <w:fldChar w:fldCharType="end"/>
      </w:r>
    </w:p>
    <w:p w14:paraId="371C783F" w14:textId="2A2D11D0" w:rsidR="00211880" w:rsidRDefault="00591D31" w:rsidP="00DC3004">
      <w:pPr>
        <w:pStyle w:val="ListParagraph"/>
        <w:numPr>
          <w:ilvl w:val="0"/>
          <w:numId w:val="26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="00101C8D" w:rsidRPr="00DC3004">
        <w:rPr>
          <w:lang w:val="en-US"/>
        </w:rPr>
        <w:tab/>
        <w:t>Micro Epsilon l</w:t>
      </w:r>
      <w:r w:rsidRPr="00DC3004">
        <w:rPr>
          <w:lang w:val="en-US"/>
        </w:rPr>
        <w:t>aser triangulation sensor</w:t>
      </w:r>
      <w:r w:rsidR="00DD76B7" w:rsidRPr="00DC3004">
        <w:rPr>
          <w:lang w:val="en-US"/>
        </w:rPr>
        <w:t xml:space="preserve"> </w:t>
      </w:r>
      <w:r w:rsidR="00DD76B7" w:rsidRPr="00DC3004">
        <w:rPr>
          <w:lang w:val="en-US"/>
        </w:rPr>
        <w:fldChar w:fldCharType="begin"/>
      </w:r>
      <w:r w:rsidR="00DD76B7" w:rsidRPr="00DC3004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DC3004">
        <w:rPr>
          <w:lang w:val="en-US"/>
        </w:rPr>
        <w:fldChar w:fldCharType="separate"/>
      </w:r>
      <w:r w:rsidR="00A515B5">
        <w:rPr>
          <w:lang w:val="en-US"/>
        </w:rPr>
        <w:t>[4]</w:t>
      </w:r>
      <w:r w:rsidR="00DD76B7"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0CB1B7BA" w14:textId="320ABD51" w:rsidR="006A7FF3" w:rsidRDefault="006A7FF3" w:rsidP="006A7FF3">
      <w:pPr>
        <w:rPr>
          <w:lang w:val="en-US"/>
        </w:rPr>
      </w:pPr>
    </w:p>
    <w:p w14:paraId="7D33D235" w14:textId="77777777" w:rsidR="006A7FF3" w:rsidRDefault="006A7FF3" w:rsidP="006A7FF3">
      <w:pPr>
        <w:keepNext/>
      </w:pPr>
      <w:r>
        <w:rPr>
          <w:noProof/>
          <w:lang w:val="en-US"/>
        </w:rPr>
        <w:drawing>
          <wp:inline distT="0" distB="0" distL="0" distR="0" wp14:anchorId="0620D9FD" wp14:editId="355761E7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A61D" w14:textId="146C36F8" w:rsidR="006A7FF3" w:rsidRPr="006A7FF3" w:rsidRDefault="006A7FF3" w:rsidP="006A7FF3">
      <w:pPr>
        <w:pStyle w:val="Caption"/>
        <w:rPr>
          <w:lang w:val="en-US"/>
        </w:rPr>
      </w:pPr>
      <w:bookmarkStart w:id="8" w:name="_Ref97709193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F438E">
        <w:rPr>
          <w:noProof/>
        </w:rPr>
        <w:t>2</w:t>
      </w:r>
      <w:r>
        <w:fldChar w:fldCharType="end"/>
      </w:r>
      <w:bookmarkEnd w:id="8"/>
      <w:r>
        <w:t>: Control hardware</w:t>
      </w:r>
    </w:p>
    <w:p w14:paraId="40E5B115" w14:textId="77777777" w:rsidR="0013654D" w:rsidRDefault="0013654D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bookmarkStart w:id="9" w:name="_Toc96951861"/>
      <w:r>
        <w:rPr>
          <w:lang w:val="en-US"/>
        </w:rPr>
        <w:br w:type="page"/>
      </w:r>
    </w:p>
    <w:p w14:paraId="5A3DC7E6" w14:textId="32033A70" w:rsidR="001409E0" w:rsidRPr="009458B8" w:rsidRDefault="001409E0" w:rsidP="00101C8D">
      <w:pPr>
        <w:pStyle w:val="Heading2"/>
        <w:rPr>
          <w:lang w:val="en-US"/>
        </w:rPr>
      </w:pPr>
      <w:r w:rsidRPr="009458B8">
        <w:rPr>
          <w:lang w:val="en-US"/>
        </w:rPr>
        <w:lastRenderedPageBreak/>
        <w:t>EL</w:t>
      </w:r>
      <w:r w:rsidR="002E6B70">
        <w:rPr>
          <w:lang w:val="en-US"/>
        </w:rPr>
        <w:t>5021</w:t>
      </w:r>
      <w:r w:rsidRPr="009458B8">
        <w:rPr>
          <w:lang w:val="en-US"/>
        </w:rPr>
        <w:t xml:space="preserve"> </w:t>
      </w:r>
      <w:bookmarkEnd w:id="9"/>
      <w:r w:rsidR="00FD3BE8">
        <w:rPr>
          <w:lang w:val="en-US"/>
        </w:rPr>
        <w:t xml:space="preserve">Encoder interface </w:t>
      </w:r>
    </w:p>
    <w:p w14:paraId="5C659E4B" w14:textId="5CE527FF" w:rsidR="0013654D" w:rsidRDefault="002945B9" w:rsidP="002E6B7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>EL</w:t>
      </w:r>
      <w:r w:rsidR="002E6B70">
        <w:rPr>
          <w:lang w:val="en-US"/>
        </w:rPr>
        <w:t xml:space="preserve">5021 sin/cos </w:t>
      </w:r>
      <w:r w:rsidR="00B35E1A">
        <w:rPr>
          <w:lang w:val="en-US"/>
        </w:rPr>
        <w:t xml:space="preserve">interface was connected to </w:t>
      </w:r>
      <w:r w:rsidR="0013654D">
        <w:rPr>
          <w:lang w:val="en-US"/>
        </w:rPr>
        <w:t xml:space="preserve">one of the two </w:t>
      </w:r>
      <w:r w:rsidR="00B35E1A">
        <w:rPr>
          <w:lang w:val="en-US"/>
        </w:rPr>
        <w:t>AMO rotational encoder of the target wheel measuring rotational position</w:t>
      </w:r>
      <w:r w:rsidR="0013654D">
        <w:rPr>
          <w:lang w:val="en-US"/>
        </w:rPr>
        <w:t xml:space="preserve">, </w:t>
      </w:r>
      <w:r w:rsidR="0013654D">
        <w:rPr>
          <w:lang w:val="en-US"/>
        </w:rPr>
        <w:fldChar w:fldCharType="begin"/>
      </w:r>
      <w:r w:rsidR="0013654D">
        <w:rPr>
          <w:lang w:val="en-US"/>
        </w:rPr>
        <w:instrText xml:space="preserve"> REF _Ref97709119 \h </w:instrText>
      </w:r>
      <w:r w:rsidR="0013654D">
        <w:rPr>
          <w:lang w:val="en-US"/>
        </w:rPr>
      </w:r>
      <w:r w:rsidR="0013654D">
        <w:rPr>
          <w:lang w:val="en-US"/>
        </w:rPr>
        <w:fldChar w:fldCharType="separate"/>
      </w:r>
      <w:r w:rsidR="0013654D" w:rsidRPr="0013654D">
        <w:rPr>
          <w:lang w:val="en-US"/>
        </w:rPr>
        <w:t xml:space="preserve">Figure </w:t>
      </w:r>
      <w:r w:rsidR="0013654D" w:rsidRPr="0013654D">
        <w:rPr>
          <w:noProof/>
          <w:lang w:val="en-US"/>
        </w:rPr>
        <w:t>3</w:t>
      </w:r>
      <w:r w:rsidR="0013654D">
        <w:rPr>
          <w:lang w:val="en-US"/>
        </w:rPr>
        <w:fldChar w:fldCharType="end"/>
      </w:r>
      <w:r w:rsidR="00B35E1A">
        <w:rPr>
          <w:lang w:val="en-US"/>
        </w:rPr>
        <w:t>.</w:t>
      </w:r>
    </w:p>
    <w:p w14:paraId="7C787720" w14:textId="77777777" w:rsidR="0013654D" w:rsidRDefault="0013654D" w:rsidP="002E6B70">
      <w:pPr>
        <w:rPr>
          <w:lang w:val="en-US"/>
        </w:rPr>
      </w:pPr>
    </w:p>
    <w:p w14:paraId="30E209A0" w14:textId="77777777" w:rsidR="0013654D" w:rsidRDefault="00B35E1A" w:rsidP="0013654D">
      <w:pPr>
        <w:keepNext/>
      </w:pPr>
      <w:r>
        <w:rPr>
          <w:lang w:val="en-US"/>
        </w:rPr>
        <w:t xml:space="preserve"> </w:t>
      </w:r>
      <w:r w:rsidR="0013654D">
        <w:rPr>
          <w:noProof/>
          <w:lang w:val="en-US"/>
        </w:rPr>
        <w:drawing>
          <wp:inline distT="0" distB="0" distL="0" distR="0" wp14:anchorId="66A568D5" wp14:editId="382D5240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248C5" w14:textId="029EF983" w:rsidR="00BF7205" w:rsidRPr="002E6B70" w:rsidRDefault="0013654D" w:rsidP="0013654D">
      <w:pPr>
        <w:pStyle w:val="Caption"/>
        <w:rPr>
          <w:lang w:val="en-US"/>
        </w:rPr>
      </w:pPr>
      <w:bookmarkStart w:id="10" w:name="_Ref97709119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6F438E">
        <w:rPr>
          <w:noProof/>
          <w:lang w:val="en-US"/>
        </w:rPr>
        <w:t>3</w:t>
      </w:r>
      <w:r>
        <w:fldChar w:fldCharType="end"/>
      </w:r>
      <w:bookmarkEnd w:id="10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</w:p>
    <w:p w14:paraId="7DEE64A3" w14:textId="69A434B7" w:rsidR="008E4433" w:rsidRPr="009458B8" w:rsidRDefault="008E4433" w:rsidP="00101C8D">
      <w:pPr>
        <w:pStyle w:val="Heading2"/>
        <w:rPr>
          <w:lang w:val="en-US"/>
        </w:rPr>
      </w:pPr>
      <w:bookmarkStart w:id="11" w:name="_Toc96951862"/>
      <w:r w:rsidRPr="009458B8">
        <w:rPr>
          <w:lang w:val="en-US"/>
        </w:rPr>
        <w:t>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1"/>
    </w:p>
    <w:p w14:paraId="70686498" w14:textId="3FA753C9" w:rsidR="00B12C9A" w:rsidRDefault="008E4433" w:rsidP="00B12C9A">
      <w:pPr>
        <w:rPr>
          <w:lang w:val="en-US"/>
        </w:rPr>
      </w:pPr>
      <w:r w:rsidRPr="009458B8">
        <w:rPr>
          <w:lang w:val="en-US"/>
        </w:rPr>
        <w:t>The 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bookmarkStart w:id="12" w:name="_Toc96951863"/>
      <w:r w:rsidR="00B12C9A">
        <w:rPr>
          <w:lang w:val="en-US"/>
        </w:rPr>
        <w:t xml:space="preserve">4 </w:t>
      </w:r>
      <w:proofErr w:type="spellStart"/>
      <w:r w:rsidR="00E5214B">
        <w:rPr>
          <w:lang w:val="en-US"/>
        </w:rPr>
        <w:t>Telemess</w:t>
      </w:r>
      <w:proofErr w:type="spellEnd"/>
      <w:r w:rsidR="00E5214B">
        <w:rPr>
          <w:lang w:val="en-US"/>
        </w:rPr>
        <w:t xml:space="preserve"> </w:t>
      </w:r>
      <w:r w:rsidR="00B12C9A">
        <w:rPr>
          <w:lang w:val="en-US"/>
        </w:rPr>
        <w:t xml:space="preserve">analog eddy current </w:t>
      </w:r>
      <w:r w:rsidR="000470E2">
        <w:rPr>
          <w:lang w:val="en-US"/>
        </w:rPr>
        <w:t xml:space="preserve">position </w:t>
      </w:r>
      <w:r w:rsidR="00B12C9A">
        <w:rPr>
          <w:lang w:val="en-US"/>
        </w:rPr>
        <w:t>sensors.</w:t>
      </w:r>
      <w:r w:rsidR="00A8058D">
        <w:rPr>
          <w:lang w:val="en-US"/>
        </w:rPr>
        <w:t xml:space="preserve"> </w:t>
      </w:r>
      <w:r w:rsidR="00AC7DE0">
        <w:rPr>
          <w:lang w:val="en-US"/>
        </w:rPr>
        <w:t xml:space="preserve">Three sensors </w:t>
      </w:r>
      <w:r w:rsidR="00EB265E">
        <w:rPr>
          <w:lang w:val="en-US"/>
        </w:rPr>
        <w:t xml:space="preserve">of  type A30-S01,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_Ref97710292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lang w:val="en-US"/>
        </w:rPr>
        <w:t xml:space="preserve">Appendix B: </w:t>
      </w:r>
      <w:proofErr w:type="spellStart"/>
      <w:r w:rsidR="00EB265E" w:rsidRPr="00EB265E">
        <w:rPr>
          <w:lang w:val="en-US"/>
        </w:rPr>
        <w:t>Telemess</w:t>
      </w:r>
      <w:proofErr w:type="spellEnd"/>
      <w:r w:rsidR="00EB265E" w:rsidRPr="00EB265E">
        <w:rPr>
          <w:lang w:val="en-US"/>
        </w:rPr>
        <w:t xml:space="preserve"> A30-S01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 xml:space="preserve">, </w:t>
      </w:r>
      <w:r w:rsidR="00AC7DE0">
        <w:rPr>
          <w:lang w:val="en-US"/>
        </w:rPr>
        <w:t>were mounted in the horizontal plane with an angular offset of 120 degrees, the fourth sensor</w:t>
      </w:r>
      <w:r w:rsidR="00EB265E">
        <w:rPr>
          <w:lang w:val="en-US"/>
        </w:rPr>
        <w:t xml:space="preserve"> of type A42, 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_Ref97710352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noProof/>
          <w:lang w:val="en-US"/>
        </w:rPr>
        <w:t>APPENDIX C: Telemess A42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,</w:t>
      </w:r>
      <w:r w:rsidR="00AC7DE0">
        <w:rPr>
          <w:lang w:val="en-US"/>
        </w:rPr>
        <w:t xml:space="preserve"> was mounted vertically from underneath the pedestal</w:t>
      </w:r>
      <w:r w:rsidR="00EB265E">
        <w:rPr>
          <w:lang w:val="en-US"/>
        </w:rPr>
        <w:t xml:space="preserve">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_Ref97709315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A8058D">
        <w:rPr>
          <w:lang w:val="en-US"/>
        </w:rPr>
        <w:t xml:space="preserve">Figure </w:t>
      </w:r>
      <w:r w:rsidR="00EB265E" w:rsidRPr="00A8058D">
        <w:rPr>
          <w:noProof/>
          <w:lang w:val="en-US"/>
        </w:rPr>
        <w:t>4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.</w:t>
      </w:r>
    </w:p>
    <w:p w14:paraId="6B3C3EC0" w14:textId="77777777" w:rsidR="00A8058D" w:rsidRDefault="00A8058D" w:rsidP="00B12C9A">
      <w:pPr>
        <w:rPr>
          <w:lang w:val="en-US"/>
        </w:rPr>
      </w:pPr>
    </w:p>
    <w:p w14:paraId="3755586F" w14:textId="77777777" w:rsidR="00A8058D" w:rsidRDefault="0013654D" w:rsidP="00A8058D">
      <w:pPr>
        <w:keepNext/>
      </w:pPr>
      <w:r>
        <w:rPr>
          <w:noProof/>
          <w:lang w:val="en-US"/>
        </w:rPr>
        <w:drawing>
          <wp:inline distT="0" distB="0" distL="0" distR="0" wp14:anchorId="598553F0" wp14:editId="0242BF64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476A" w14:textId="242409C8" w:rsidR="008041D4" w:rsidRDefault="00A8058D" w:rsidP="009D6DE6">
      <w:pPr>
        <w:pStyle w:val="Caption"/>
        <w:rPr>
          <w:lang w:val="en-US"/>
        </w:rPr>
      </w:pPr>
      <w:bookmarkStart w:id="13" w:name="_Ref97709315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6F438E">
        <w:rPr>
          <w:noProof/>
          <w:lang w:val="en-US"/>
        </w:rPr>
        <w:t>4</w:t>
      </w:r>
      <w:r>
        <w:fldChar w:fldCharType="end"/>
      </w:r>
      <w:bookmarkEnd w:id="13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</w:p>
    <w:p w14:paraId="1597F807" w14:textId="5F41738D" w:rsidR="00727F1C" w:rsidRPr="00727F1C" w:rsidRDefault="00727F1C" w:rsidP="00727F1C">
      <w:pPr>
        <w:rPr>
          <w:lang w:val="en-US"/>
        </w:rPr>
      </w:pPr>
      <w:r>
        <w:rPr>
          <w:lang w:val="en-US"/>
        </w:rPr>
        <w:t>The sensor signals were all linearized according in the control system based on calibration data sheets from the supplier</w:t>
      </w:r>
      <w:r w:rsidR="003F574C">
        <w:rPr>
          <w:lang w:val="en-US"/>
        </w:rPr>
        <w:t xml:space="preserve">, </w:t>
      </w:r>
      <w:r w:rsidR="003F574C">
        <w:rPr>
          <w:lang w:val="en-US"/>
        </w:rPr>
        <w:fldChar w:fldCharType="begin"/>
      </w:r>
      <w:r w:rsidR="003F574C">
        <w:rPr>
          <w:lang w:val="en-US"/>
        </w:rPr>
        <w:instrText xml:space="preserve"> REF _Ref97710582 \r \h </w:instrText>
      </w:r>
      <w:r w:rsidR="003F574C">
        <w:rPr>
          <w:lang w:val="en-US"/>
        </w:rPr>
      </w:r>
      <w:r w:rsidR="003F574C">
        <w:rPr>
          <w:lang w:val="en-US"/>
        </w:rPr>
        <w:fldChar w:fldCharType="separate"/>
      </w:r>
      <w:r w:rsidR="003F574C">
        <w:rPr>
          <w:lang w:val="en-US"/>
        </w:rPr>
        <w:t>[6]</w:t>
      </w:r>
      <w:r w:rsidR="003F574C"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35D7FE6D" w14:textId="77777777" w:rsidR="00D22B92" w:rsidRDefault="00D22B92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73D2F0EB" w14:textId="2B1DEB48" w:rsidR="000470E2" w:rsidRPr="000470E2" w:rsidRDefault="000470E2" w:rsidP="000470E2">
      <w:pPr>
        <w:pStyle w:val="Heading2"/>
        <w:numPr>
          <w:ilvl w:val="1"/>
          <w:numId w:val="46"/>
        </w:numPr>
        <w:rPr>
          <w:lang w:val="en-US"/>
        </w:rPr>
      </w:pPr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</w:p>
    <w:bookmarkEnd w:id="12"/>
    <w:p w14:paraId="31F00860" w14:textId="2D719D1F" w:rsidR="00D22B92" w:rsidRDefault="006F438E" w:rsidP="00D22B92">
      <w:pPr>
        <w:rPr>
          <w:lang w:val="en-US"/>
        </w:rPr>
      </w:pPr>
      <w:r>
        <w:rPr>
          <w:lang w:val="en-US"/>
        </w:rPr>
        <w:t>T</w:t>
      </w:r>
      <w:r w:rsidR="00D22B92">
        <w:rPr>
          <w:lang w:val="en-US"/>
        </w:rPr>
        <w:t xml:space="preserve">he </w:t>
      </w:r>
      <w:r>
        <w:rPr>
          <w:lang w:val="en-US"/>
        </w:rPr>
        <w:t xml:space="preserve">ILD2300 optical triangulation </w:t>
      </w:r>
      <w:r w:rsidR="00D22B92">
        <w:rPr>
          <w:lang w:val="en-US"/>
        </w:rPr>
        <w:t>sensor was mounted to measure directly on the circumference of the target wheel,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 w:rsidR="00D22B92">
        <w:rPr>
          <w:lang w:val="en-US"/>
        </w:rPr>
        <w:t>.</w:t>
      </w:r>
    </w:p>
    <w:p w14:paraId="02A577AE" w14:textId="77777777" w:rsidR="006F438E" w:rsidRDefault="006F438E" w:rsidP="00D22B92">
      <w:pPr>
        <w:rPr>
          <w:lang w:val="en-US"/>
        </w:rPr>
      </w:pPr>
    </w:p>
    <w:p w14:paraId="55A8573D" w14:textId="77777777" w:rsidR="006F438E" w:rsidRDefault="006F438E" w:rsidP="006F438E">
      <w:pPr>
        <w:keepNext/>
      </w:pPr>
      <w:r>
        <w:rPr>
          <w:noProof/>
          <w:lang w:val="en-US"/>
        </w:rPr>
        <w:drawing>
          <wp:inline distT="0" distB="0" distL="0" distR="0" wp14:anchorId="1B8C6619" wp14:editId="20279BE6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BF41" w14:textId="129FD4F0" w:rsidR="00D22B92" w:rsidRDefault="006F438E" w:rsidP="006F438E">
      <w:pPr>
        <w:pStyle w:val="Caption"/>
        <w:rPr>
          <w:lang w:val="en-US"/>
        </w:rPr>
      </w:pPr>
      <w:bookmarkStart w:id="14" w:name="_Ref97709708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End w:id="14"/>
      <w:r>
        <w:t xml:space="preserve">: ILD2300 </w:t>
      </w:r>
      <w:proofErr w:type="spellStart"/>
      <w:r>
        <w:t>triangulation</w:t>
      </w:r>
      <w:proofErr w:type="spellEnd"/>
      <w:r>
        <w:t xml:space="preserve"> sensor</w:t>
      </w:r>
    </w:p>
    <w:p w14:paraId="3689E706" w14:textId="77777777" w:rsidR="006F438E" w:rsidRDefault="006F438E" w:rsidP="00D22B92">
      <w:pPr>
        <w:rPr>
          <w:lang w:val="en-US"/>
        </w:rPr>
      </w:pPr>
    </w:p>
    <w:p w14:paraId="29B807DC" w14:textId="77777777" w:rsidR="006F438E" w:rsidRPr="009458B8" w:rsidRDefault="006F438E" w:rsidP="006F438E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14124DDA" w14:textId="77777777" w:rsidR="006F438E" w:rsidRPr="009458B8" w:rsidRDefault="006F438E" w:rsidP="006F438E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D417040" w14:textId="77777777" w:rsidR="006F438E" w:rsidRPr="009458B8" w:rsidRDefault="006F438E" w:rsidP="006F438E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77B2D6B3" w14:textId="40904279" w:rsidR="003D211C" w:rsidRPr="00D60BB8" w:rsidRDefault="006F438E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0966841C" w14:textId="77777777" w:rsidR="006559B9" w:rsidRDefault="006559B9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bookmarkStart w:id="15" w:name="_Toc96951866"/>
      <w:r>
        <w:rPr>
          <w:lang w:val="en-US"/>
        </w:rPr>
        <w:br w:type="page"/>
      </w:r>
    </w:p>
    <w:p w14:paraId="66015ED7" w14:textId="5F6A3B01" w:rsidR="00D84C53" w:rsidRPr="00C53183" w:rsidRDefault="000237A6" w:rsidP="00D84C53">
      <w:pPr>
        <w:pStyle w:val="Heading1"/>
        <w:rPr>
          <w:lang w:val="en-US"/>
        </w:rPr>
      </w:pPr>
      <w:r w:rsidRPr="009458B8">
        <w:rPr>
          <w:lang w:val="en-US"/>
        </w:rPr>
        <w:lastRenderedPageBreak/>
        <w:t>METHOD</w:t>
      </w:r>
      <w:bookmarkEnd w:id="15"/>
    </w:p>
    <w:p w14:paraId="66F0CC30" w14:textId="182FF4A5" w:rsidR="00D84C53" w:rsidRDefault="00C53183" w:rsidP="00EC5B00">
      <w:pPr>
        <w:pStyle w:val="Heading2"/>
      </w:pPr>
      <w:r>
        <w:t>Rotation v</w:t>
      </w:r>
      <w:r w:rsidR="00EC5B00">
        <w:t>elocity stability</w:t>
      </w:r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r>
        <w:t>Rotation t</w:t>
      </w:r>
      <w:r w:rsidR="00EC5B00">
        <w:t>raction difference over revolution</w:t>
      </w:r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r>
        <w:t>Rotor displacement amplitude</w:t>
      </w:r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spellStart"/>
      <w:proofErr w:type="gramStart"/>
      <w:r w:rsidR="00D35FE2">
        <w:rPr>
          <w:lang w:val="en-GB"/>
        </w:rPr>
        <w:t>x,y</w:t>
      </w:r>
      <w:proofErr w:type="spellEnd"/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50B9B905" w:rsidR="00D35FE2" w:rsidRDefault="00D35FE2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7FFBC85C" w14:textId="77777777" w:rsidR="00611BA2" w:rsidRPr="009162E5" w:rsidRDefault="00611BA2" w:rsidP="009162E5">
      <w:pPr>
        <w:pStyle w:val="ListParagraph"/>
        <w:numPr>
          <w:ilvl w:val="0"/>
          <w:numId w:val="20"/>
        </w:numPr>
        <w:rPr>
          <w:lang w:val="en-GB"/>
        </w:rPr>
      </w:pPr>
    </w:p>
    <w:p w14:paraId="52158BC2" w14:textId="6DD4330A" w:rsidR="00EC5B00" w:rsidRDefault="00EC5B00" w:rsidP="00EC5B00">
      <w:pPr>
        <w:pStyle w:val="Heading3"/>
      </w:pPr>
      <w:proofErr w:type="spellStart"/>
      <w:r>
        <w:t>Rampup</w:t>
      </w:r>
      <w:proofErr w:type="spellEnd"/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r>
        <w:t>Steady state</w:t>
      </w:r>
    </w:p>
    <w:p w14:paraId="0233E0F4" w14:textId="77777777" w:rsidR="00EC5B00" w:rsidRDefault="00EC5B00" w:rsidP="00EC5B00">
      <w:pPr>
        <w:pStyle w:val="Heading3"/>
      </w:pPr>
      <w:proofErr w:type="spellStart"/>
      <w:r>
        <w:t>Rampup</w:t>
      </w:r>
      <w:proofErr w:type="spellEnd"/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 xml:space="preserve">Rotor </w:t>
      </w:r>
      <w:proofErr w:type="spellStart"/>
      <w:r w:rsidRPr="004926ED">
        <w:t>circumference</w:t>
      </w:r>
      <w:proofErr w:type="spellEnd"/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proofErr w:type="spellStart"/>
      <w:r>
        <w:t>Rampdown</w:t>
      </w:r>
      <w:proofErr w:type="spellEnd"/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proofErr w:type="spellStart"/>
      <w:r>
        <w:t>Rampup</w:t>
      </w:r>
      <w:proofErr w:type="spellEnd"/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29D7821E" w14:textId="27143560" w:rsidR="003139CC" w:rsidRDefault="00EC5B00" w:rsidP="000415A5">
      <w:r>
        <w:t xml:space="preserve">Rotor </w:t>
      </w:r>
      <w:proofErr w:type="spellStart"/>
      <w:r>
        <w:t>circumference</w:t>
      </w:r>
      <w:bookmarkEnd w:id="1"/>
      <w:proofErr w:type="spellEnd"/>
    </w:p>
    <w:p w14:paraId="72BB9C1C" w14:textId="77777777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09B34346" w14:textId="2260DEFA" w:rsidR="00BD5729" w:rsidRDefault="003139CC" w:rsidP="00BD5729">
      <w:pPr>
        <w:pStyle w:val="Heading1"/>
      </w:pPr>
      <w:r>
        <w:lastRenderedPageBreak/>
        <w:t>A</w:t>
      </w:r>
      <w:r w:rsidR="00B91186">
        <w:t>nalysis</w:t>
      </w:r>
    </w:p>
    <w:p w14:paraId="7BFAA182" w14:textId="1177893E" w:rsidR="00BD5729" w:rsidRDefault="00B91186" w:rsidP="00BD5729">
      <w:pPr>
        <w:pStyle w:val="Heading2"/>
      </w:pPr>
      <w:r>
        <w:t>Torque variations during velocity r</w:t>
      </w:r>
      <w:r w:rsidR="00101C8B">
        <w:t>amp down</w:t>
      </w:r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6E8DAB67" w:rsidR="00B91186" w:rsidRDefault="00101C8B" w:rsidP="00391C09">
      <w:pPr>
        <w:pStyle w:val="Caption"/>
        <w:rPr>
          <w:lang w:val="en-GB"/>
        </w:rPr>
      </w:pPr>
      <w:bookmarkStart w:id="16" w:name="_Ref97300133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6F438E">
        <w:rPr>
          <w:noProof/>
          <w:lang w:val="en-US"/>
        </w:rPr>
        <w:t>7</w:t>
      </w:r>
      <w:r>
        <w:fldChar w:fldCharType="end"/>
      </w:r>
      <w:bookmarkEnd w:id="16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lastRenderedPageBreak/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498CB702" w:rsidR="00BD5729" w:rsidRPr="00BD5729" w:rsidRDefault="00B91186" w:rsidP="00B91186">
      <w:pPr>
        <w:pStyle w:val="Caption"/>
        <w:rPr>
          <w:lang w:val="en-GB"/>
        </w:rPr>
      </w:pPr>
      <w:bookmarkStart w:id="17" w:name="_Ref97301967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6F438E">
        <w:rPr>
          <w:noProof/>
          <w:lang w:val="en-US"/>
        </w:rPr>
        <w:t>8</w:t>
      </w:r>
      <w:r>
        <w:fldChar w:fldCharType="end"/>
      </w:r>
      <w:bookmarkEnd w:id="17"/>
      <w:r w:rsidRPr="00B91186">
        <w:rPr>
          <w:lang w:val="en-US"/>
        </w:rPr>
        <w:t>: Velocity for each rev vs rotation angle and time (linear velocity component removed)</w:t>
      </w:r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45672DCF" w14:textId="1C11D04F" w:rsidR="00A308C2" w:rsidRDefault="00A308C2">
      <w:pPr>
        <w:rPr>
          <w:lang w:val="en-US"/>
        </w:rPr>
      </w:pPr>
    </w:p>
    <w:p w14:paraId="727133CC" w14:textId="57D61F30" w:rsidR="00005B47" w:rsidRPr="00005B47" w:rsidRDefault="00005B47">
      <w:pPr>
        <w:rPr>
          <w:color w:val="FF0000"/>
          <w:lang w:val="en-US"/>
        </w:rPr>
      </w:pPr>
      <w:r w:rsidRPr="00005B47">
        <w:rPr>
          <w:color w:val="FF0000"/>
          <w:lang w:val="en-US"/>
        </w:rPr>
        <w:t xml:space="preserve">PLOT TORQUE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47D45C7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430AAAAD" w:rsidR="007B2E6E" w:rsidRDefault="00B20D50" w:rsidP="00B84C2D">
      <w:pPr>
        <w:pStyle w:val="Caption"/>
        <w:rPr>
          <w:lang w:val="en-US"/>
        </w:rPr>
      </w:pPr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6F438E">
        <w:rPr>
          <w:noProof/>
          <w:lang w:val="en-US"/>
        </w:rPr>
        <w:t>9</w:t>
      </w:r>
      <w:r>
        <w:fldChar w:fldCharType="end"/>
      </w:r>
      <w:r w:rsidRPr="00BB2834">
        <w:rPr>
          <w:lang w:val="en-US"/>
        </w:rPr>
        <w:t>: Ramp down from 28 rpm (lower = position, center=velocity, upper=velocity-minus linear component).</w:t>
      </w:r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11E2E097" w:rsidR="007B2E6E" w:rsidRDefault="00B20D50" w:rsidP="00B20D50">
      <w:pPr>
        <w:pStyle w:val="Caption"/>
        <w:rPr>
          <w:lang w:val="en-US"/>
        </w:rPr>
      </w:pPr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6F438E">
        <w:rPr>
          <w:noProof/>
          <w:lang w:val="en-US"/>
        </w:rPr>
        <w:t>10</w:t>
      </w:r>
      <w:r>
        <w:fldChar w:fldCharType="end"/>
      </w:r>
      <w:r w:rsidRPr="00B84C2D">
        <w:rPr>
          <w:lang w:val="en-US"/>
        </w:rPr>
        <w:t>: Velocity for each rev vs rotation angle and time (linear velocity component removed)</w:t>
      </w:r>
    </w:p>
    <w:p w14:paraId="2F027525" w14:textId="36B8B24F" w:rsidR="006E6167" w:rsidRDefault="003D5B2F">
      <w:pPr>
        <w:rPr>
          <w:lang w:val="en-US"/>
        </w:rPr>
      </w:pPr>
      <w:r>
        <w:rPr>
          <w:lang w:val="en-US"/>
        </w:rPr>
        <w:t xml:space="preserve"> </w:t>
      </w:r>
    </w:p>
    <w:p w14:paraId="25DCF25C" w14:textId="77777777" w:rsidR="00611DAA" w:rsidRDefault="00611DA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611DAA">
        <w:rPr>
          <w:lang w:val="en-US"/>
        </w:rPr>
        <w:br w:type="page"/>
      </w:r>
    </w:p>
    <w:p w14:paraId="2E52BE01" w14:textId="12A02CA2" w:rsidR="006E6167" w:rsidRDefault="00B14F94" w:rsidP="00B14F94">
      <w:pPr>
        <w:pStyle w:val="Heading2"/>
      </w:pPr>
      <w:r>
        <w:lastRenderedPageBreak/>
        <w:t>Rotor Displacement</w:t>
      </w:r>
    </w:p>
    <w:p w14:paraId="4A6197A7" w14:textId="33D7A620" w:rsidR="00B14F94" w:rsidRDefault="00611DAA">
      <w:pPr>
        <w:rPr>
          <w:lang w:val="en-US"/>
        </w:rPr>
      </w:pPr>
      <w:r>
        <w:rPr>
          <w:lang w:val="en-US"/>
        </w:rPr>
        <w:t>Rotor displacement was measured with position sensors:</w:t>
      </w:r>
    </w:p>
    <w:p w14:paraId="730CE8AC" w14:textId="0F81776F" w:rsidR="00611DAA" w:rsidRDefault="00611DAA" w:rsidP="00611DAA">
      <w:pPr>
        <w:pStyle w:val="ListParagraph"/>
        <w:numPr>
          <w:ilvl w:val="0"/>
          <w:numId w:val="20"/>
        </w:numPr>
        <w:rPr>
          <w:lang w:val="en-US"/>
        </w:rPr>
      </w:pPr>
      <w:r w:rsidRPr="00611DAA">
        <w:rPr>
          <w:lang w:val="en-US"/>
        </w:rPr>
        <w:t>3 eddy current sensors mounted horizontally in the pedestal with an offset of 120 degrees</w:t>
      </w:r>
    </w:p>
    <w:p w14:paraId="74CFA208" w14:textId="468533EA" w:rsidR="00611DAA" w:rsidRDefault="00611DAA" w:rsidP="00611DAA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1 eddy current sensor mounted vertically in the pedestal</w:t>
      </w:r>
    </w:p>
    <w:p w14:paraId="7F2565A1" w14:textId="18EE01D9" w:rsidR="00611DAA" w:rsidRPr="00611DAA" w:rsidRDefault="00611DAA" w:rsidP="00611DAA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One optical triangulation sensor measuring directly on the circumference of the target wheel.</w:t>
      </w:r>
    </w:p>
    <w:p w14:paraId="198BB8DF" w14:textId="77777777" w:rsidR="00611DAA" w:rsidRPr="00611DAA" w:rsidRDefault="00611DAA">
      <w:pPr>
        <w:rPr>
          <w:lang w:val="en-US"/>
        </w:rPr>
      </w:pPr>
    </w:p>
    <w:p w14:paraId="64AA9EA7" w14:textId="77777777" w:rsidR="00611DAA" w:rsidRDefault="00611DAA" w:rsidP="00611DAA">
      <w:pPr>
        <w:keepNext/>
      </w:pPr>
      <w:r>
        <w:rPr>
          <w:noProof/>
          <w:lang w:val="en-US"/>
        </w:rPr>
        <w:drawing>
          <wp:inline distT="0" distB="0" distL="0" distR="0" wp14:anchorId="043A4078" wp14:editId="3E967CA6">
            <wp:extent cx="6120765" cy="29718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5B1E" w14:textId="4EE3708F" w:rsidR="00611DAA" w:rsidRDefault="00611DAA" w:rsidP="00611DAA">
      <w:pPr>
        <w:pStyle w:val="Caption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F438E">
        <w:rPr>
          <w:noProof/>
        </w:rPr>
        <w:t>11</w:t>
      </w:r>
      <w:r>
        <w:fldChar w:fldCharType="end"/>
      </w:r>
      <w:r>
        <w:t>: Rotor position</w:t>
      </w:r>
    </w:p>
    <w:p w14:paraId="214A6D63" w14:textId="509E5188" w:rsidR="00BF7205" w:rsidRPr="009458B8" w:rsidRDefault="00BF7205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18" w:name="_Ref59116215"/>
      <w:bookmarkStart w:id="19" w:name="_Toc96951878"/>
      <w:r w:rsidRPr="009458B8">
        <w:rPr>
          <w:lang w:val="en-US"/>
        </w:rPr>
        <w:lastRenderedPageBreak/>
        <w:t>Results</w:t>
      </w:r>
      <w:bookmarkEnd w:id="18"/>
      <w:bookmarkEnd w:id="19"/>
    </w:p>
    <w:p w14:paraId="42DF4825" w14:textId="261B57B9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20" w:name="_Toc96951879"/>
      <w:r w:rsidRPr="009458B8">
        <w:rPr>
          <w:lang w:val="en-US"/>
        </w:rPr>
        <w:lastRenderedPageBreak/>
        <w:t>11359 Axis 1</w:t>
      </w:r>
      <w:bookmarkEnd w:id="20"/>
    </w:p>
    <w:p w14:paraId="12FAE7D8" w14:textId="197A9DDE" w:rsidR="007D21B2" w:rsidRPr="009458B8" w:rsidRDefault="007D21B2" w:rsidP="007D21B2">
      <w:pPr>
        <w:pStyle w:val="Caption"/>
        <w:keepNext/>
        <w:rPr>
          <w:lang w:val="en-US"/>
        </w:rPr>
      </w:pPr>
      <w:bookmarkStart w:id="21" w:name="_Toc59116380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3139CC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21"/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22" w:name="_Toc96951880"/>
      <w:bookmarkStart w:id="23" w:name="_Toc30500568"/>
      <w:r w:rsidRPr="009458B8">
        <w:rPr>
          <w:lang w:val="en-US"/>
        </w:rPr>
        <w:t>CONCLUSIONS</w:t>
      </w:r>
      <w:bookmarkEnd w:id="22"/>
    </w:p>
    <w:p w14:paraId="23DBACCB" w14:textId="791ECAA5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EB68C0">
        <w:rPr>
          <w:lang w:val="en-US"/>
        </w:rPr>
        <w:t xml:space="preserve">of this second SAT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3139CC">
        <w:rPr>
          <w:lang w:val="en-US"/>
        </w:rPr>
        <w:t>6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71E41D1C" w:rsidR="001C1102" w:rsidRDefault="00246C4F" w:rsidP="00EB68C0">
      <w:pPr>
        <w:pStyle w:val="ListParagraph"/>
        <w:numPr>
          <w:ilvl w:val="0"/>
          <w:numId w:val="45"/>
        </w:numPr>
      </w:pPr>
      <w:r w:rsidRPr="00EB68C0">
        <w:rPr>
          <w:lang w:val="en-US"/>
        </w:rPr>
        <w:t>Accuracy</w:t>
      </w:r>
      <w:r w:rsidR="00EB68C0">
        <w:t xml:space="preserve"> and </w:t>
      </w:r>
      <w:proofErr w:type="spellStart"/>
      <w:r w:rsidR="00EB68C0">
        <w:t>repeatability</w:t>
      </w:r>
      <w:proofErr w:type="spellEnd"/>
      <w:r w:rsidR="00EB68C0">
        <w:t>:</w:t>
      </w:r>
    </w:p>
    <w:p w14:paraId="66A04F37" w14:textId="04114E3E" w:rsidR="00EB68C0" w:rsidRPr="00EB68C0" w:rsidRDefault="00EB68C0" w:rsidP="00EB68C0">
      <w:pPr>
        <w:pStyle w:val="ListParagraph"/>
        <w:numPr>
          <w:ilvl w:val="1"/>
          <w:numId w:val="45"/>
        </w:numPr>
        <w:rPr>
          <w:lang w:val="en-US"/>
        </w:rPr>
      </w:pPr>
      <w:r w:rsidRPr="00EB68C0">
        <w:rPr>
          <w:lang w:val="en-US"/>
        </w:rPr>
        <w:t>All axes fulfill the requirements with good margin</w:t>
      </w:r>
      <w:r>
        <w:rPr>
          <w:lang w:val="en-US"/>
        </w:rPr>
        <w:t>.</w:t>
      </w:r>
      <w:r w:rsidRPr="00EB68C0">
        <w:rPr>
          <w:lang w:val="en-US"/>
        </w:rPr>
        <w:t xml:space="preserve"> </w:t>
      </w:r>
    </w:p>
    <w:p w14:paraId="0DBE2F79" w14:textId="572BAD9A" w:rsidR="00EB68C0" w:rsidRDefault="00EB68C0" w:rsidP="00EB68C0">
      <w:pPr>
        <w:pStyle w:val="ListParagraph"/>
        <w:numPr>
          <w:ilvl w:val="0"/>
          <w:numId w:val="45"/>
        </w:numPr>
        <w:rPr>
          <w:lang w:val="en-US"/>
        </w:rPr>
      </w:pPr>
      <w:r w:rsidRPr="00EB68C0">
        <w:rPr>
          <w:lang w:val="en-US"/>
        </w:rPr>
        <w:t>Switches:</w:t>
      </w:r>
    </w:p>
    <w:p w14:paraId="41AFC416" w14:textId="4D7CAA91" w:rsidR="00EB68C0" w:rsidRDefault="00EB68C0" w:rsidP="00EB68C0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 xml:space="preserve">The switches </w:t>
      </w:r>
      <w:r w:rsidR="0050688B">
        <w:rPr>
          <w:lang w:val="en-US"/>
        </w:rPr>
        <w:t xml:space="preserve">identified with </w:t>
      </w:r>
      <w:r>
        <w:rPr>
          <w:lang w:val="en-US"/>
        </w:rPr>
        <w:t>bent</w:t>
      </w:r>
      <w:r w:rsidR="00432B01">
        <w:rPr>
          <w:lang w:val="en-US"/>
        </w:rPr>
        <w:t xml:space="preserve"> actuation brackets had been </w:t>
      </w:r>
      <w:r>
        <w:rPr>
          <w:lang w:val="en-US"/>
        </w:rPr>
        <w:t>fixed/replaced.</w:t>
      </w:r>
    </w:p>
    <w:p w14:paraId="28F8AEB3" w14:textId="1D7AF1F1" w:rsidR="00EB68C0" w:rsidRPr="00EB68C0" w:rsidRDefault="000E4BA5" w:rsidP="00EB68C0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 xml:space="preserve">11358, axis 1 was found to have worse </w:t>
      </w:r>
      <w:r w:rsidR="00CA42C9">
        <w:rPr>
          <w:lang w:val="en-US"/>
        </w:rPr>
        <w:t xml:space="preserve">performance of the low limit switch compared to what was found </w:t>
      </w:r>
      <w:r w:rsidR="0050688B">
        <w:rPr>
          <w:lang w:val="en-US"/>
        </w:rPr>
        <w:t>during</w:t>
      </w:r>
      <w:r w:rsidR="00CA42C9">
        <w:rPr>
          <w:lang w:val="en-US"/>
        </w:rPr>
        <w:t xml:space="preserve"> the first SAT test. </w:t>
      </w:r>
      <w:r>
        <w:rPr>
          <w:lang w:val="en-US"/>
        </w:rPr>
        <w:t xml:space="preserve"> </w:t>
      </w:r>
    </w:p>
    <w:p w14:paraId="667A31F7" w14:textId="63203014" w:rsidR="001C1102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Noise:</w:t>
      </w:r>
    </w:p>
    <w:p w14:paraId="6F098019" w14:textId="3CF757E0" w:rsidR="00305445" w:rsidRDefault="00EB68C0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M</w:t>
      </w:r>
      <w:r w:rsidR="00305445">
        <w:rPr>
          <w:lang w:val="en-US"/>
        </w:rPr>
        <w:t xml:space="preserve">echanical </w:t>
      </w:r>
      <w:r>
        <w:rPr>
          <w:lang w:val="en-US"/>
        </w:rPr>
        <w:t xml:space="preserve">grinding </w:t>
      </w:r>
      <w:r w:rsidR="00305445">
        <w:rPr>
          <w:lang w:val="en-US"/>
        </w:rPr>
        <w:t xml:space="preserve">noise </w:t>
      </w:r>
      <w:r>
        <w:rPr>
          <w:lang w:val="en-US"/>
        </w:rPr>
        <w:t xml:space="preserve">was still observed </w:t>
      </w:r>
      <w:r w:rsidR="00305445">
        <w:rPr>
          <w:lang w:val="en-US"/>
        </w:rPr>
        <w:t xml:space="preserve">from </w:t>
      </w:r>
      <w:r>
        <w:rPr>
          <w:lang w:val="en-US"/>
        </w:rPr>
        <w:t>most</w:t>
      </w:r>
      <w:r w:rsidR="00305445">
        <w:rPr>
          <w:lang w:val="en-US"/>
        </w:rPr>
        <w:t xml:space="preserve"> of the axes.</w:t>
      </w:r>
      <w:r w:rsidR="00662448">
        <w:rPr>
          <w:lang w:val="en-US"/>
        </w:rPr>
        <w:t xml:space="preserve"> </w:t>
      </w:r>
      <w:r>
        <w:rPr>
          <w:lang w:val="en-US"/>
        </w:rPr>
        <w:t>However, t</w:t>
      </w:r>
      <w:r w:rsidR="00662448">
        <w:rPr>
          <w:lang w:val="en-US"/>
        </w:rPr>
        <w:t>he situation</w:t>
      </w:r>
      <w:r>
        <w:rPr>
          <w:lang w:val="en-US"/>
        </w:rPr>
        <w:t xml:space="preserve"> has improved a lot since the first SAT.</w:t>
      </w:r>
    </w:p>
    <w:p w14:paraId="15090D19" w14:textId="0DED9A29" w:rsidR="00EB68C0" w:rsidRP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Two of the axes was almost silent.</w:t>
      </w:r>
    </w:p>
    <w:p w14:paraId="6CE1F01C" w14:textId="5A6FC886" w:rsidR="00EB68C0" w:rsidRDefault="00EB68C0" w:rsidP="00EB68C0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11360 slit set: </w:t>
      </w:r>
    </w:p>
    <w:p w14:paraId="7894A9AA" w14:textId="5829E62A" w:rsid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Electrical connection was fixed and could now be tested for the first time. </w:t>
      </w:r>
    </w:p>
    <w:p w14:paraId="47251D6C" w14:textId="0EE2B34B" w:rsid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axis 1: Mechanical grinding noise, the worst numbers of accuracy and performance of all the axes but still within spec.</w:t>
      </w:r>
    </w:p>
    <w:p w14:paraId="2C6E4555" w14:textId="0892F72B" w:rsidR="00305445" w:rsidRPr="00A35F0B" w:rsidRDefault="00EB68C0" w:rsidP="00A35F0B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axis2: No mechanical noise and well within spec for accuracy and repeatability. </w:t>
      </w: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24" w:name="_Toc96951881"/>
      <w:r w:rsidRPr="009458B8">
        <w:rPr>
          <w:lang w:val="en-US"/>
        </w:rPr>
        <w:lastRenderedPageBreak/>
        <w:t>references</w:t>
      </w:r>
      <w:bookmarkEnd w:id="23"/>
      <w:bookmarkEnd w:id="24"/>
    </w:p>
    <w:p w14:paraId="1776DAE6" w14:textId="77777777" w:rsidR="00437CCA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bookmarkStart w:id="25" w:name="_Ref58931755"/>
      <w:bookmarkStart w:id="26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19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25"/>
    </w:p>
    <w:p w14:paraId="45B8729C" w14:textId="77777777" w:rsidR="00C06A3F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27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27"/>
      <w:r w:rsidRPr="009458B8">
        <w:rPr>
          <w:lang w:val="en-US"/>
        </w:rPr>
        <w:fldChar w:fldCharType="end"/>
      </w:r>
      <w:bookmarkEnd w:id="26"/>
    </w:p>
    <w:p w14:paraId="4A5E6285" w14:textId="67CCFB83" w:rsidR="00E53E58" w:rsidRDefault="00591D31" w:rsidP="00ED1882">
      <w:pPr>
        <w:pStyle w:val="ListParagraph"/>
        <w:numPr>
          <w:ilvl w:val="0"/>
          <w:numId w:val="2"/>
        </w:numPr>
        <w:rPr>
          <w:lang w:val="en-US"/>
        </w:rPr>
      </w:pPr>
      <w:bookmarkStart w:id="28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20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0A2AFF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29" w:name="_Ref58933352"/>
      <w:bookmarkStart w:id="30" w:name="_Ref58934706"/>
      <w:bookmarkEnd w:id="28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1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29"/>
      <w:bookmarkEnd w:id="30"/>
    </w:p>
    <w:p w14:paraId="62EBB7C4" w14:textId="5D9F4522" w:rsidR="00D355EA" w:rsidRDefault="00D355EA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31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22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31"/>
    </w:p>
    <w:p w14:paraId="422C22CF" w14:textId="519F702B" w:rsidR="00C32AA9" w:rsidRDefault="00C32AA9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32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23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32"/>
    </w:p>
    <w:p w14:paraId="20574957" w14:textId="5E2FE0AD" w:rsidR="00C32AA9" w:rsidRPr="00C32AA9" w:rsidRDefault="00C32AA9" w:rsidP="00C32AA9">
      <w:pPr>
        <w:pStyle w:val="ListParagraph"/>
        <w:ind w:left="998"/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33" w:name="_Toc30500569"/>
      <w:r w:rsidRPr="009458B8">
        <w:rPr>
          <w:lang w:val="en-US"/>
        </w:rPr>
        <w:t>Document Revision history</w:t>
      </w:r>
      <w:bookmarkEnd w:id="33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34" w:name="_Ref59111983"/>
      <w:bookmarkStart w:id="35" w:name="_Ref90899619"/>
      <w:bookmarkStart w:id="36" w:name="_Toc96951882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34"/>
      <w:r w:rsidR="007F2E5B">
        <w:rPr>
          <w:noProof/>
          <w:lang w:val="en-US"/>
        </w:rPr>
        <w:t xml:space="preserve"> REPORT</w:t>
      </w:r>
      <w:bookmarkEnd w:id="35"/>
      <w:bookmarkEnd w:id="36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37" w:name="_Ref97710292"/>
      <w:r w:rsidR="008041D4">
        <w:t>Appendix B: Telemess A30-S01</w:t>
      </w:r>
      <w:bookmarkEnd w:id="37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38" w:name="_Ref97710352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38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27"/>
      <w:headerReference w:type="default" r:id="rId28"/>
      <w:footerReference w:type="default" r:id="rId29"/>
      <w:headerReference w:type="first" r:id="rId30"/>
      <w:footerReference w:type="first" r:id="rId31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6BCB1A" w14:textId="77777777" w:rsidR="00A723C4" w:rsidRDefault="00A723C4" w:rsidP="00D84B5E">
      <w:r>
        <w:separator/>
      </w:r>
    </w:p>
  </w:endnote>
  <w:endnote w:type="continuationSeparator" w:id="0">
    <w:p w14:paraId="2E84FC2F" w14:textId="77777777" w:rsidR="00A723C4" w:rsidRDefault="00A723C4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3139CC" w:rsidRPr="00A114BB" w:rsidRDefault="003139CC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3139CC" w:rsidRDefault="003139CC"/>
  <w:p w14:paraId="31E2BD91" w14:textId="77777777" w:rsidR="003139CC" w:rsidRDefault="003139CC"/>
  <w:p w14:paraId="628F3379" w14:textId="77777777" w:rsidR="003139CC" w:rsidRDefault="003139CC"/>
  <w:p w14:paraId="2AB693F5" w14:textId="77777777" w:rsidR="003139CC" w:rsidRDefault="003139CC"/>
  <w:p w14:paraId="3956E02B" w14:textId="77777777" w:rsidR="003139CC" w:rsidRDefault="003139CC"/>
  <w:p w14:paraId="54E29402" w14:textId="77777777" w:rsidR="003139CC" w:rsidRDefault="003139C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3139CC" w:rsidRPr="00A114BB" w:rsidRDefault="003139CC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3139CC" w:rsidRPr="001F1C18" w:rsidRDefault="003139CC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227ECD" w14:textId="77777777" w:rsidR="00A723C4" w:rsidRDefault="00A723C4" w:rsidP="00D84B5E">
      <w:r>
        <w:separator/>
      </w:r>
    </w:p>
  </w:footnote>
  <w:footnote w:type="continuationSeparator" w:id="0">
    <w:p w14:paraId="56B06455" w14:textId="77777777" w:rsidR="00A723C4" w:rsidRDefault="00A723C4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3139CC" w:rsidRDefault="003139CC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3139CC" w:rsidRDefault="003139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3139CC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3139CC" w:rsidRPr="00A114BB" w:rsidRDefault="003139CC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3139CC" w:rsidRPr="00A114BB" w:rsidRDefault="003139CC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3139CC" w:rsidRPr="00A114BB" w:rsidRDefault="003139CC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3139CC" w:rsidRPr="00A114BB" w:rsidRDefault="003139CC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3139CC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3139CC" w:rsidRPr="00A114BB" w:rsidRDefault="003139CC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3139CC" w:rsidRPr="00A114BB" w:rsidRDefault="003139CC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3139CC" w:rsidRPr="00A114BB" w:rsidRDefault="003139CC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3139CC" w:rsidRPr="00A114BB" w:rsidRDefault="003139CC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3139CC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3139CC" w:rsidRPr="00A114BB" w:rsidRDefault="003139CC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3139CC" w:rsidRPr="00A114BB" w:rsidRDefault="003139CC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3139CC" w:rsidRPr="00A114BB" w:rsidRDefault="003139CC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3139CC" w:rsidRPr="00A114BB" w:rsidRDefault="003139CC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3139CC" w:rsidRDefault="003139CC" w:rsidP="0020113A"/>
  <w:p w14:paraId="7A4D5BB5" w14:textId="77777777" w:rsidR="003139CC" w:rsidRDefault="003139CC" w:rsidP="0020113A"/>
  <w:p w14:paraId="04C43029" w14:textId="77777777" w:rsidR="003139CC" w:rsidRDefault="003139CC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3139CC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3139CC" w:rsidRPr="00B414C7" w:rsidRDefault="003139CC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3139CC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3139CC" w:rsidRPr="00B414C7" w:rsidRDefault="003139CC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3139CC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3139CC" w:rsidRPr="00B414C7" w:rsidRDefault="003139CC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3139CC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3139CC" w:rsidRPr="00B414C7" w:rsidRDefault="003139CC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3139CC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3139CC" w:rsidRPr="00B414C7" w:rsidRDefault="003139CC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3139CC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3139CC" w:rsidRPr="00B414C7" w:rsidRDefault="003139CC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3139CC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3139CC" w:rsidRPr="00B414C7" w:rsidRDefault="003139CC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3139CC" w:rsidRPr="00A114BB" w:rsidRDefault="003139CC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3139CC" w:rsidRPr="00A114BB" w:rsidRDefault="003139CC">
    <w:pPr>
      <w:rPr>
        <w:rFonts w:cs="Times New Roman (Body CS)"/>
        <w:sz w:val="16"/>
        <w:szCs w:val="16"/>
      </w:rPr>
    </w:pPr>
  </w:p>
  <w:p w14:paraId="1A34EED4" w14:textId="77777777" w:rsidR="003139CC" w:rsidRDefault="003139CC"/>
  <w:p w14:paraId="7BBB0531" w14:textId="77777777" w:rsidR="003139CC" w:rsidRDefault="003139CC"/>
  <w:p w14:paraId="50C32242" w14:textId="77777777" w:rsidR="003139CC" w:rsidRDefault="003139CC"/>
  <w:p w14:paraId="690628BF" w14:textId="77777777" w:rsidR="003139CC" w:rsidRDefault="003139CC"/>
  <w:p w14:paraId="2C56215F" w14:textId="77777777" w:rsidR="003139CC" w:rsidRDefault="003139CC"/>
  <w:p w14:paraId="7F4B0842" w14:textId="77777777" w:rsidR="003139CC" w:rsidRDefault="003139C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97497F"/>
    <w:multiLevelType w:val="hybridMultilevel"/>
    <w:tmpl w:val="A5FC3B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C92210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0D35466"/>
    <w:multiLevelType w:val="hybridMultilevel"/>
    <w:tmpl w:val="DFB6E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E20B88"/>
    <w:multiLevelType w:val="hybridMultilevel"/>
    <w:tmpl w:val="3C68B22A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146F5"/>
    <w:multiLevelType w:val="hybridMultilevel"/>
    <w:tmpl w:val="F4F865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42F4E21"/>
    <w:multiLevelType w:val="hybridMultilevel"/>
    <w:tmpl w:val="9A1E1654"/>
    <w:lvl w:ilvl="0" w:tplc="B19C4BEC">
      <w:start w:val="4"/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4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214941"/>
    <w:multiLevelType w:val="hybridMultilevel"/>
    <w:tmpl w:val="B5C02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384545"/>
    <w:multiLevelType w:val="hybridMultilevel"/>
    <w:tmpl w:val="CA20B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6974DB"/>
    <w:multiLevelType w:val="hybridMultilevel"/>
    <w:tmpl w:val="45CC1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195012"/>
    <w:multiLevelType w:val="hybridMultilevel"/>
    <w:tmpl w:val="7F069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54488D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6593121D"/>
    <w:multiLevelType w:val="hybridMultilevel"/>
    <w:tmpl w:val="3A262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F0C6D"/>
    <w:multiLevelType w:val="hybridMultilevel"/>
    <w:tmpl w:val="F2B25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2F7E45"/>
    <w:multiLevelType w:val="hybridMultilevel"/>
    <w:tmpl w:val="C576E9C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5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BC3B76"/>
    <w:multiLevelType w:val="hybridMultilevel"/>
    <w:tmpl w:val="B074B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11"/>
  </w:num>
  <w:num w:numId="4">
    <w:abstractNumId w:val="0"/>
  </w:num>
  <w:num w:numId="5">
    <w:abstractNumId w:val="1"/>
  </w:num>
  <w:num w:numId="6">
    <w:abstractNumId w:val="2"/>
  </w:num>
  <w:num w:numId="7">
    <w:abstractNumId w:val="3"/>
  </w:num>
  <w:num w:numId="8">
    <w:abstractNumId w:val="8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9"/>
  </w:num>
  <w:num w:numId="14">
    <w:abstractNumId w:val="15"/>
  </w:num>
  <w:num w:numId="15">
    <w:abstractNumId w:val="32"/>
  </w:num>
  <w:num w:numId="16">
    <w:abstractNumId w:val="35"/>
  </w:num>
  <w:num w:numId="17">
    <w:abstractNumId w:val="24"/>
  </w:num>
  <w:num w:numId="18">
    <w:abstractNumId w:val="21"/>
  </w:num>
  <w:num w:numId="19">
    <w:abstractNumId w:val="12"/>
  </w:num>
  <w:num w:numId="20">
    <w:abstractNumId w:val="10"/>
  </w:num>
  <w:num w:numId="21">
    <w:abstractNumId w:val="20"/>
  </w:num>
  <w:num w:numId="22">
    <w:abstractNumId w:val="28"/>
  </w:num>
  <w:num w:numId="23">
    <w:abstractNumId w:val="36"/>
  </w:num>
  <w:num w:numId="24">
    <w:abstractNumId w:val="25"/>
  </w:num>
  <w:num w:numId="25">
    <w:abstractNumId w:val="31"/>
  </w:num>
  <w:num w:numId="26">
    <w:abstractNumId w:val="18"/>
  </w:num>
  <w:num w:numId="27">
    <w:abstractNumId w:val="17"/>
  </w:num>
  <w:num w:numId="28">
    <w:abstractNumId w:val="13"/>
  </w:num>
  <w:num w:numId="29">
    <w:abstractNumId w:val="37"/>
  </w:num>
  <w:num w:numId="30">
    <w:abstractNumId w:val="34"/>
  </w:num>
  <w:num w:numId="31">
    <w:abstractNumId w:val="22"/>
  </w:num>
  <w:num w:numId="32">
    <w:abstractNumId w:val="29"/>
  </w:num>
  <w:num w:numId="33">
    <w:abstractNumId w:val="14"/>
  </w:num>
  <w:num w:numId="34">
    <w:abstractNumId w:val="33"/>
  </w:num>
  <w:num w:numId="35">
    <w:abstractNumId w:val="26"/>
  </w:num>
  <w:num w:numId="36">
    <w:abstractNumId w:val="30"/>
  </w:num>
  <w:num w:numId="3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6"/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7"/>
  </w:num>
  <w:num w:numId="45">
    <w:abstractNumId w:val="23"/>
  </w:num>
  <w:num w:numId="4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3239"/>
    <w:rsid w:val="00014A63"/>
    <w:rsid w:val="0001647E"/>
    <w:rsid w:val="000164B6"/>
    <w:rsid w:val="00016E88"/>
    <w:rsid w:val="00016EC5"/>
    <w:rsid w:val="00020815"/>
    <w:rsid w:val="000223C1"/>
    <w:rsid w:val="000237A6"/>
    <w:rsid w:val="000240B4"/>
    <w:rsid w:val="00024427"/>
    <w:rsid w:val="00026727"/>
    <w:rsid w:val="00027593"/>
    <w:rsid w:val="00035015"/>
    <w:rsid w:val="00035994"/>
    <w:rsid w:val="000415A5"/>
    <w:rsid w:val="00042AFD"/>
    <w:rsid w:val="00043FCC"/>
    <w:rsid w:val="00046134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82CFE"/>
    <w:rsid w:val="00085008"/>
    <w:rsid w:val="000858CE"/>
    <w:rsid w:val="00086C6B"/>
    <w:rsid w:val="00086F0D"/>
    <w:rsid w:val="000A273C"/>
    <w:rsid w:val="000A2AFF"/>
    <w:rsid w:val="000A3ED0"/>
    <w:rsid w:val="000A6833"/>
    <w:rsid w:val="000B4679"/>
    <w:rsid w:val="000C1FC0"/>
    <w:rsid w:val="000C41A3"/>
    <w:rsid w:val="000C5AF2"/>
    <w:rsid w:val="000C5D1F"/>
    <w:rsid w:val="000E209D"/>
    <w:rsid w:val="000E4BA5"/>
    <w:rsid w:val="000E4C84"/>
    <w:rsid w:val="000E5F28"/>
    <w:rsid w:val="000E7D2D"/>
    <w:rsid w:val="000F55D3"/>
    <w:rsid w:val="00101C8B"/>
    <w:rsid w:val="00101C8D"/>
    <w:rsid w:val="00101CE2"/>
    <w:rsid w:val="00106EE6"/>
    <w:rsid w:val="00120421"/>
    <w:rsid w:val="001306FF"/>
    <w:rsid w:val="00131A81"/>
    <w:rsid w:val="00134F00"/>
    <w:rsid w:val="001362D8"/>
    <w:rsid w:val="0013654D"/>
    <w:rsid w:val="00136CE7"/>
    <w:rsid w:val="001409E0"/>
    <w:rsid w:val="00146218"/>
    <w:rsid w:val="0014729C"/>
    <w:rsid w:val="00147315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5F2C"/>
    <w:rsid w:val="00186FA9"/>
    <w:rsid w:val="00190F62"/>
    <w:rsid w:val="00191EB0"/>
    <w:rsid w:val="001929A2"/>
    <w:rsid w:val="001931B2"/>
    <w:rsid w:val="0019599A"/>
    <w:rsid w:val="00197B0F"/>
    <w:rsid w:val="00197F94"/>
    <w:rsid w:val="001A0CF8"/>
    <w:rsid w:val="001A248B"/>
    <w:rsid w:val="001A2DB4"/>
    <w:rsid w:val="001B1D51"/>
    <w:rsid w:val="001B3DF9"/>
    <w:rsid w:val="001C1102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39DE"/>
    <w:rsid w:val="001D4E9D"/>
    <w:rsid w:val="001E3F3C"/>
    <w:rsid w:val="001E4DA2"/>
    <w:rsid w:val="001E6EDA"/>
    <w:rsid w:val="001F1C18"/>
    <w:rsid w:val="001F2FE6"/>
    <w:rsid w:val="0020113A"/>
    <w:rsid w:val="00201A94"/>
    <w:rsid w:val="0020221E"/>
    <w:rsid w:val="0020595C"/>
    <w:rsid w:val="00211880"/>
    <w:rsid w:val="0021268A"/>
    <w:rsid w:val="0021693E"/>
    <w:rsid w:val="00217411"/>
    <w:rsid w:val="00217B77"/>
    <w:rsid w:val="0022446E"/>
    <w:rsid w:val="00225344"/>
    <w:rsid w:val="0022707B"/>
    <w:rsid w:val="0023025B"/>
    <w:rsid w:val="002304E2"/>
    <w:rsid w:val="0023114C"/>
    <w:rsid w:val="002334DC"/>
    <w:rsid w:val="00235F4E"/>
    <w:rsid w:val="00243088"/>
    <w:rsid w:val="00243E47"/>
    <w:rsid w:val="002458BE"/>
    <w:rsid w:val="00246C4F"/>
    <w:rsid w:val="00252360"/>
    <w:rsid w:val="00252975"/>
    <w:rsid w:val="00253AE6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D0D06"/>
    <w:rsid w:val="002D2343"/>
    <w:rsid w:val="002D2750"/>
    <w:rsid w:val="002D5EBC"/>
    <w:rsid w:val="002D66D2"/>
    <w:rsid w:val="002D7D8B"/>
    <w:rsid w:val="002E0C60"/>
    <w:rsid w:val="002E10AA"/>
    <w:rsid w:val="002E1761"/>
    <w:rsid w:val="002E6B70"/>
    <w:rsid w:val="002F076C"/>
    <w:rsid w:val="002F7E58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22D08"/>
    <w:rsid w:val="00322D29"/>
    <w:rsid w:val="00332475"/>
    <w:rsid w:val="003348F7"/>
    <w:rsid w:val="00335112"/>
    <w:rsid w:val="00336B47"/>
    <w:rsid w:val="00340EC5"/>
    <w:rsid w:val="0034257A"/>
    <w:rsid w:val="003437BA"/>
    <w:rsid w:val="00343C30"/>
    <w:rsid w:val="0034671F"/>
    <w:rsid w:val="00347453"/>
    <w:rsid w:val="0035616A"/>
    <w:rsid w:val="003604A3"/>
    <w:rsid w:val="0036298A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57FC"/>
    <w:rsid w:val="003D12B8"/>
    <w:rsid w:val="003D211C"/>
    <w:rsid w:val="003D3160"/>
    <w:rsid w:val="003D37C7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4007B3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69D4"/>
    <w:rsid w:val="00437CCA"/>
    <w:rsid w:val="00440232"/>
    <w:rsid w:val="0044474C"/>
    <w:rsid w:val="0045462D"/>
    <w:rsid w:val="00461534"/>
    <w:rsid w:val="00461888"/>
    <w:rsid w:val="00472992"/>
    <w:rsid w:val="00472EAE"/>
    <w:rsid w:val="00476481"/>
    <w:rsid w:val="004773BD"/>
    <w:rsid w:val="0048324E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A3103"/>
    <w:rsid w:val="004A47A8"/>
    <w:rsid w:val="004A4F05"/>
    <w:rsid w:val="004A5205"/>
    <w:rsid w:val="004B1D92"/>
    <w:rsid w:val="004B7D65"/>
    <w:rsid w:val="004C195F"/>
    <w:rsid w:val="004C432A"/>
    <w:rsid w:val="004C469D"/>
    <w:rsid w:val="004C4AA1"/>
    <w:rsid w:val="004C4D4E"/>
    <w:rsid w:val="004C5047"/>
    <w:rsid w:val="004C7FCA"/>
    <w:rsid w:val="004D0124"/>
    <w:rsid w:val="004D1766"/>
    <w:rsid w:val="004D3673"/>
    <w:rsid w:val="004D3F27"/>
    <w:rsid w:val="004E2866"/>
    <w:rsid w:val="004F0B9D"/>
    <w:rsid w:val="004F4C8F"/>
    <w:rsid w:val="004F739A"/>
    <w:rsid w:val="00501132"/>
    <w:rsid w:val="00503CF8"/>
    <w:rsid w:val="0050688B"/>
    <w:rsid w:val="00506A8F"/>
    <w:rsid w:val="00512DDD"/>
    <w:rsid w:val="00522636"/>
    <w:rsid w:val="005226FB"/>
    <w:rsid w:val="00522F2F"/>
    <w:rsid w:val="00527BF6"/>
    <w:rsid w:val="00531295"/>
    <w:rsid w:val="0053682A"/>
    <w:rsid w:val="00542EDB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47F6"/>
    <w:rsid w:val="00584BD7"/>
    <w:rsid w:val="00586BC4"/>
    <w:rsid w:val="00586D81"/>
    <w:rsid w:val="00590145"/>
    <w:rsid w:val="00591D31"/>
    <w:rsid w:val="00592EC6"/>
    <w:rsid w:val="005A28E7"/>
    <w:rsid w:val="005A632B"/>
    <w:rsid w:val="005A70F8"/>
    <w:rsid w:val="005B3269"/>
    <w:rsid w:val="005B773A"/>
    <w:rsid w:val="005C2C8D"/>
    <w:rsid w:val="005D029D"/>
    <w:rsid w:val="005D68D8"/>
    <w:rsid w:val="005E0EE1"/>
    <w:rsid w:val="005E1F83"/>
    <w:rsid w:val="005E2224"/>
    <w:rsid w:val="005E30BC"/>
    <w:rsid w:val="005E3756"/>
    <w:rsid w:val="005E6F4B"/>
    <w:rsid w:val="005F3988"/>
    <w:rsid w:val="005F4240"/>
    <w:rsid w:val="005F6F5A"/>
    <w:rsid w:val="005F7DA5"/>
    <w:rsid w:val="00610820"/>
    <w:rsid w:val="00610A9B"/>
    <w:rsid w:val="0061113E"/>
    <w:rsid w:val="00611BA2"/>
    <w:rsid w:val="00611DAA"/>
    <w:rsid w:val="00612DD8"/>
    <w:rsid w:val="0061309D"/>
    <w:rsid w:val="00617056"/>
    <w:rsid w:val="00620841"/>
    <w:rsid w:val="00622886"/>
    <w:rsid w:val="006272CA"/>
    <w:rsid w:val="00642197"/>
    <w:rsid w:val="00642A5B"/>
    <w:rsid w:val="00642EDE"/>
    <w:rsid w:val="006502E3"/>
    <w:rsid w:val="00651807"/>
    <w:rsid w:val="00654066"/>
    <w:rsid w:val="0065441B"/>
    <w:rsid w:val="006552DD"/>
    <w:rsid w:val="006559B9"/>
    <w:rsid w:val="00657C3E"/>
    <w:rsid w:val="00662448"/>
    <w:rsid w:val="00663368"/>
    <w:rsid w:val="00663E4D"/>
    <w:rsid w:val="00674519"/>
    <w:rsid w:val="00677EDD"/>
    <w:rsid w:val="0068101C"/>
    <w:rsid w:val="006928C7"/>
    <w:rsid w:val="00697DD3"/>
    <w:rsid w:val="006A1956"/>
    <w:rsid w:val="006A2465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F0BF6"/>
    <w:rsid w:val="006F3EF7"/>
    <w:rsid w:val="006F3F3A"/>
    <w:rsid w:val="006F438E"/>
    <w:rsid w:val="006F7BD6"/>
    <w:rsid w:val="00712018"/>
    <w:rsid w:val="007123E9"/>
    <w:rsid w:val="00715CF6"/>
    <w:rsid w:val="00720902"/>
    <w:rsid w:val="00722FE4"/>
    <w:rsid w:val="007254F4"/>
    <w:rsid w:val="00727F1C"/>
    <w:rsid w:val="007305EC"/>
    <w:rsid w:val="00732415"/>
    <w:rsid w:val="007349A0"/>
    <w:rsid w:val="007406E1"/>
    <w:rsid w:val="0074260A"/>
    <w:rsid w:val="00743909"/>
    <w:rsid w:val="00750C8C"/>
    <w:rsid w:val="007635AC"/>
    <w:rsid w:val="007710BA"/>
    <w:rsid w:val="00776DCF"/>
    <w:rsid w:val="0077787D"/>
    <w:rsid w:val="00781D67"/>
    <w:rsid w:val="00783D02"/>
    <w:rsid w:val="007840C5"/>
    <w:rsid w:val="0078423D"/>
    <w:rsid w:val="0078563E"/>
    <w:rsid w:val="00790989"/>
    <w:rsid w:val="00791B26"/>
    <w:rsid w:val="00791C24"/>
    <w:rsid w:val="00794CEC"/>
    <w:rsid w:val="0079682C"/>
    <w:rsid w:val="00797251"/>
    <w:rsid w:val="007976B2"/>
    <w:rsid w:val="00797F07"/>
    <w:rsid w:val="007A0F21"/>
    <w:rsid w:val="007A42D7"/>
    <w:rsid w:val="007B020A"/>
    <w:rsid w:val="007B0FCB"/>
    <w:rsid w:val="007B2408"/>
    <w:rsid w:val="007B2E6E"/>
    <w:rsid w:val="007B401F"/>
    <w:rsid w:val="007B47A4"/>
    <w:rsid w:val="007B662E"/>
    <w:rsid w:val="007B75F4"/>
    <w:rsid w:val="007C2084"/>
    <w:rsid w:val="007C791A"/>
    <w:rsid w:val="007D21B2"/>
    <w:rsid w:val="007D2CBD"/>
    <w:rsid w:val="007E0A70"/>
    <w:rsid w:val="007E0EA3"/>
    <w:rsid w:val="007E1EC1"/>
    <w:rsid w:val="007E5B32"/>
    <w:rsid w:val="007E5FAB"/>
    <w:rsid w:val="007E63B6"/>
    <w:rsid w:val="007E6D3A"/>
    <w:rsid w:val="007F2E5B"/>
    <w:rsid w:val="007F5EF1"/>
    <w:rsid w:val="008041D4"/>
    <w:rsid w:val="00805D22"/>
    <w:rsid w:val="00814AB9"/>
    <w:rsid w:val="008204CD"/>
    <w:rsid w:val="008228B4"/>
    <w:rsid w:val="00824C3E"/>
    <w:rsid w:val="008269F0"/>
    <w:rsid w:val="00830BF7"/>
    <w:rsid w:val="00831DA9"/>
    <w:rsid w:val="008326CB"/>
    <w:rsid w:val="00833B66"/>
    <w:rsid w:val="00835F28"/>
    <w:rsid w:val="00836C97"/>
    <w:rsid w:val="00837508"/>
    <w:rsid w:val="008408AA"/>
    <w:rsid w:val="00843A62"/>
    <w:rsid w:val="00856794"/>
    <w:rsid w:val="0085707D"/>
    <w:rsid w:val="008630DB"/>
    <w:rsid w:val="008638D6"/>
    <w:rsid w:val="0087043A"/>
    <w:rsid w:val="00874B95"/>
    <w:rsid w:val="0087714A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D25BA"/>
    <w:rsid w:val="008D48ED"/>
    <w:rsid w:val="008E054A"/>
    <w:rsid w:val="008E155D"/>
    <w:rsid w:val="008E4433"/>
    <w:rsid w:val="008E60A1"/>
    <w:rsid w:val="008F066F"/>
    <w:rsid w:val="008F2346"/>
    <w:rsid w:val="008F3F0D"/>
    <w:rsid w:val="00900E2B"/>
    <w:rsid w:val="00901A43"/>
    <w:rsid w:val="00903D9C"/>
    <w:rsid w:val="0090693E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445C"/>
    <w:rsid w:val="00955DFC"/>
    <w:rsid w:val="00961D21"/>
    <w:rsid w:val="0096259C"/>
    <w:rsid w:val="00962ACC"/>
    <w:rsid w:val="0096316C"/>
    <w:rsid w:val="00964EB8"/>
    <w:rsid w:val="00967E2F"/>
    <w:rsid w:val="00970530"/>
    <w:rsid w:val="0097304E"/>
    <w:rsid w:val="0097409D"/>
    <w:rsid w:val="009755CA"/>
    <w:rsid w:val="00982EC8"/>
    <w:rsid w:val="00982FA1"/>
    <w:rsid w:val="0098326A"/>
    <w:rsid w:val="00985131"/>
    <w:rsid w:val="00992B68"/>
    <w:rsid w:val="00997398"/>
    <w:rsid w:val="00997AAA"/>
    <w:rsid w:val="00997ADE"/>
    <w:rsid w:val="009A0E33"/>
    <w:rsid w:val="009A164E"/>
    <w:rsid w:val="009A246A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D6DE6"/>
    <w:rsid w:val="009E3C83"/>
    <w:rsid w:val="009E61E5"/>
    <w:rsid w:val="009E69A9"/>
    <w:rsid w:val="009F49EE"/>
    <w:rsid w:val="00A009A5"/>
    <w:rsid w:val="00A066B2"/>
    <w:rsid w:val="00A10104"/>
    <w:rsid w:val="00A114BB"/>
    <w:rsid w:val="00A17B74"/>
    <w:rsid w:val="00A20022"/>
    <w:rsid w:val="00A21F3D"/>
    <w:rsid w:val="00A23434"/>
    <w:rsid w:val="00A264BE"/>
    <w:rsid w:val="00A308C2"/>
    <w:rsid w:val="00A35F0B"/>
    <w:rsid w:val="00A50DBF"/>
    <w:rsid w:val="00A515B5"/>
    <w:rsid w:val="00A537AF"/>
    <w:rsid w:val="00A5477A"/>
    <w:rsid w:val="00A57A46"/>
    <w:rsid w:val="00A60016"/>
    <w:rsid w:val="00A64411"/>
    <w:rsid w:val="00A674D3"/>
    <w:rsid w:val="00A705DC"/>
    <w:rsid w:val="00A723C4"/>
    <w:rsid w:val="00A72D3C"/>
    <w:rsid w:val="00A73090"/>
    <w:rsid w:val="00A74362"/>
    <w:rsid w:val="00A749F7"/>
    <w:rsid w:val="00A75EB8"/>
    <w:rsid w:val="00A7661B"/>
    <w:rsid w:val="00A8058D"/>
    <w:rsid w:val="00A808D3"/>
    <w:rsid w:val="00A81E98"/>
    <w:rsid w:val="00A81F40"/>
    <w:rsid w:val="00A82AAA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C6606"/>
    <w:rsid w:val="00AC7DE0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F2E"/>
    <w:rsid w:val="00B12C9A"/>
    <w:rsid w:val="00B135B4"/>
    <w:rsid w:val="00B148F2"/>
    <w:rsid w:val="00B14F94"/>
    <w:rsid w:val="00B16F3C"/>
    <w:rsid w:val="00B20D50"/>
    <w:rsid w:val="00B22411"/>
    <w:rsid w:val="00B25652"/>
    <w:rsid w:val="00B271E9"/>
    <w:rsid w:val="00B32E85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19D4"/>
    <w:rsid w:val="00B55C5C"/>
    <w:rsid w:val="00B6279E"/>
    <w:rsid w:val="00B62E3B"/>
    <w:rsid w:val="00B73D2B"/>
    <w:rsid w:val="00B74605"/>
    <w:rsid w:val="00B74BD6"/>
    <w:rsid w:val="00B77611"/>
    <w:rsid w:val="00B805A1"/>
    <w:rsid w:val="00B83C46"/>
    <w:rsid w:val="00B83EF7"/>
    <w:rsid w:val="00B84C2D"/>
    <w:rsid w:val="00B85CD4"/>
    <w:rsid w:val="00B91186"/>
    <w:rsid w:val="00B919DD"/>
    <w:rsid w:val="00B943D0"/>
    <w:rsid w:val="00B94D3C"/>
    <w:rsid w:val="00B9629C"/>
    <w:rsid w:val="00BA2C44"/>
    <w:rsid w:val="00BA6710"/>
    <w:rsid w:val="00BA6D7B"/>
    <w:rsid w:val="00BB2834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1551"/>
    <w:rsid w:val="00C11E3A"/>
    <w:rsid w:val="00C13F62"/>
    <w:rsid w:val="00C163D8"/>
    <w:rsid w:val="00C24222"/>
    <w:rsid w:val="00C27EBD"/>
    <w:rsid w:val="00C310CF"/>
    <w:rsid w:val="00C32AA9"/>
    <w:rsid w:val="00C33064"/>
    <w:rsid w:val="00C3328D"/>
    <w:rsid w:val="00C4047C"/>
    <w:rsid w:val="00C437AB"/>
    <w:rsid w:val="00C5152B"/>
    <w:rsid w:val="00C53183"/>
    <w:rsid w:val="00C53B52"/>
    <w:rsid w:val="00C63132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DA4"/>
    <w:rsid w:val="00CC1C32"/>
    <w:rsid w:val="00CC775B"/>
    <w:rsid w:val="00CD61CF"/>
    <w:rsid w:val="00CD7B48"/>
    <w:rsid w:val="00CE1793"/>
    <w:rsid w:val="00CF3641"/>
    <w:rsid w:val="00CF5BE6"/>
    <w:rsid w:val="00D01FED"/>
    <w:rsid w:val="00D0314F"/>
    <w:rsid w:val="00D06FB7"/>
    <w:rsid w:val="00D14FF3"/>
    <w:rsid w:val="00D22B92"/>
    <w:rsid w:val="00D23EC2"/>
    <w:rsid w:val="00D30F55"/>
    <w:rsid w:val="00D355EA"/>
    <w:rsid w:val="00D35FE2"/>
    <w:rsid w:val="00D41902"/>
    <w:rsid w:val="00D44FF5"/>
    <w:rsid w:val="00D50579"/>
    <w:rsid w:val="00D54213"/>
    <w:rsid w:val="00D56C95"/>
    <w:rsid w:val="00D57679"/>
    <w:rsid w:val="00D57877"/>
    <w:rsid w:val="00D6055C"/>
    <w:rsid w:val="00D60BB8"/>
    <w:rsid w:val="00D614C9"/>
    <w:rsid w:val="00D67BCD"/>
    <w:rsid w:val="00D70360"/>
    <w:rsid w:val="00D70B48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C3004"/>
    <w:rsid w:val="00DC37F5"/>
    <w:rsid w:val="00DD104D"/>
    <w:rsid w:val="00DD76B7"/>
    <w:rsid w:val="00DE0391"/>
    <w:rsid w:val="00DE1AD0"/>
    <w:rsid w:val="00DE2290"/>
    <w:rsid w:val="00DE3E0A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1CF2"/>
    <w:rsid w:val="00E136AE"/>
    <w:rsid w:val="00E142D5"/>
    <w:rsid w:val="00E1676D"/>
    <w:rsid w:val="00E17340"/>
    <w:rsid w:val="00E222C4"/>
    <w:rsid w:val="00E24022"/>
    <w:rsid w:val="00E25E4F"/>
    <w:rsid w:val="00E27D3D"/>
    <w:rsid w:val="00E30E32"/>
    <w:rsid w:val="00E314AF"/>
    <w:rsid w:val="00E356B2"/>
    <w:rsid w:val="00E36D78"/>
    <w:rsid w:val="00E374BD"/>
    <w:rsid w:val="00E40A91"/>
    <w:rsid w:val="00E4341F"/>
    <w:rsid w:val="00E4373F"/>
    <w:rsid w:val="00E46913"/>
    <w:rsid w:val="00E476AB"/>
    <w:rsid w:val="00E47CB6"/>
    <w:rsid w:val="00E5214B"/>
    <w:rsid w:val="00E5291F"/>
    <w:rsid w:val="00E53751"/>
    <w:rsid w:val="00E53E58"/>
    <w:rsid w:val="00E54A1F"/>
    <w:rsid w:val="00E63994"/>
    <w:rsid w:val="00E66615"/>
    <w:rsid w:val="00E70420"/>
    <w:rsid w:val="00E738ED"/>
    <w:rsid w:val="00E779A7"/>
    <w:rsid w:val="00E80715"/>
    <w:rsid w:val="00E81101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265E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456F"/>
    <w:rsid w:val="00ED50D2"/>
    <w:rsid w:val="00EE03D9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3A22"/>
    <w:rsid w:val="00F05775"/>
    <w:rsid w:val="00F06008"/>
    <w:rsid w:val="00F113BD"/>
    <w:rsid w:val="00F12CB4"/>
    <w:rsid w:val="00F13777"/>
    <w:rsid w:val="00F245C1"/>
    <w:rsid w:val="00F2477E"/>
    <w:rsid w:val="00F2728F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375B"/>
    <w:rsid w:val="00F5659E"/>
    <w:rsid w:val="00F6069F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9152F"/>
    <w:rsid w:val="00FA0700"/>
    <w:rsid w:val="00FA1461"/>
    <w:rsid w:val="00FA47B0"/>
    <w:rsid w:val="00FB2CB6"/>
    <w:rsid w:val="00FB4FD0"/>
    <w:rsid w:val="00FC37B5"/>
    <w:rsid w:val="00FC3FEF"/>
    <w:rsid w:val="00FC41F2"/>
    <w:rsid w:val="00FD020B"/>
    <w:rsid w:val="00FD3BE8"/>
    <w:rsid w:val="00FE1008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377EA0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40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40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40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3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2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11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5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4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6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9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7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8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hyperlink" Target="https://www.micro-epsilon.com/displacement-position-sensors/laser-sensor/optoNCDT_2300_basic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github.com/anderssandstrom/ecmc_target_muts_logger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1.JP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anderssandstrom/ecmc_target_muts_logger/blob/master/src/bptTypeTelemessCalib.dbd" TargetMode="External"/><Relationship Id="rId28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hyperlink" Target="https://www.ethercat.org" TargetMode="External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www.telemess.de" TargetMode="External"/><Relationship Id="rId27" Type="http://schemas.openxmlformats.org/officeDocument/2006/relationships/header" Target="header1.xml"/><Relationship Id="rId30" Type="http://schemas.openxmlformats.org/officeDocument/2006/relationships/header" Target="header3.xml"/><Relationship Id="rId8" Type="http://schemas.openxmlformats.org/officeDocument/2006/relationships/endnotes" Target="endnot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07877376-B1F9-A942-801A-ABEA9B15A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176</TotalTime>
  <Pages>20</Pages>
  <Words>2056</Words>
  <Characters>11722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13751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102</cp:revision>
  <cp:lastPrinted>2022-03-07T07:26:00Z</cp:lastPrinted>
  <dcterms:created xsi:type="dcterms:W3CDTF">2022-02-28T13:30:00Z</dcterms:created>
  <dcterms:modified xsi:type="dcterms:W3CDTF">2022-03-09T08:30:00Z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